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A57B" w14:textId="682EF29F" w:rsidR="00510C29" w:rsidRDefault="004263D0" w:rsidP="00341B93">
      <w:r>
        <w:rPr>
          <w:noProof/>
        </w:rPr>
        <mc:AlternateContent>
          <mc:Choice Requires="wps">
            <w:drawing>
              <wp:anchor distT="0" distB="0" distL="114300" distR="114300" simplePos="0" relativeHeight="251659264" behindDoc="0" locked="1" layoutInCell="1" allowOverlap="1" wp14:anchorId="1637F07B" wp14:editId="44541178">
                <wp:simplePos x="0" y="0"/>
                <wp:positionH relativeFrom="column">
                  <wp:posOffset>2098040</wp:posOffset>
                </wp:positionH>
                <wp:positionV relativeFrom="page">
                  <wp:posOffset>956310</wp:posOffset>
                </wp:positionV>
                <wp:extent cx="3731260" cy="996315"/>
                <wp:effectExtent l="0" t="0" r="0" b="0"/>
                <wp:wrapNone/>
                <wp:docPr id="2100431561" name="Textové pol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6894BE61"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637F07B" id="_x0000_t202" coordsize="21600,21600" o:spt="202" path="m,l,21600r21600,l21600,xe">
                <v:stroke joinstyle="miter"/>
                <v:path gradientshapeok="t" o:connecttype="rect"/>
              </v:shapetype>
              <v:shape id="Textové pole 4" o:spid="_x0000_s1026" type="#_x0000_t202" style="position:absolute;left:0;text-align:left;margin-left:165.2pt;margin-top:75.3pt;width:293.8pt;height:78.4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" stroked="f">
                <v:textbox style="mso-fit-shape-to-text:t">
                  <w:txbxContent>
                    <w:p w14:paraId="6894BE61" w14:textId="77777777"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 elektrotechnická a 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60288" behindDoc="0" locked="1" layoutInCell="1" allowOverlap="1" wp14:anchorId="6929DE83" wp14:editId="346930E0">
                <wp:simplePos x="0" y="0"/>
                <wp:positionH relativeFrom="column">
                  <wp:posOffset>2064385</wp:posOffset>
                </wp:positionH>
                <wp:positionV relativeFrom="page">
                  <wp:posOffset>4204970</wp:posOffset>
                </wp:positionV>
                <wp:extent cx="4391025" cy="1398905"/>
                <wp:effectExtent l="0" t="0" r="0" b="0"/>
                <wp:wrapNone/>
                <wp:docPr id="963865002" name="Textové po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929DE83" id="Textové pole 3" o:spid="_x0000_s1027" type="#_x0000_t202" style="position:absolute;left:0;text-align:left;margin-left:162.55pt;margin-top:331.1pt;width:345.75pt;height:110.1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v:textbox>
                <w10:wrap anchory="page"/>
                <w10:anchorlock/>
              </v:shape>
            </w:pict>
          </mc:Fallback>
        </mc:AlternateContent>
      </w:r>
      <w:r>
        <w:rPr>
          <w:noProof/>
        </w:rPr>
        <mc:AlternateContent>
          <mc:Choice Requires="wps">
            <w:drawing>
              <wp:anchor distT="0" distB="0" distL="114299" distR="114299" simplePos="0" relativeHeight="251661312" behindDoc="0" locked="1" layoutInCell="1" allowOverlap="1" wp14:anchorId="23DCE79A" wp14:editId="7C70D2C1">
                <wp:simplePos x="0" y="0"/>
                <wp:positionH relativeFrom="margin">
                  <wp:posOffset>1724024</wp:posOffset>
                </wp:positionH>
                <wp:positionV relativeFrom="margin">
                  <wp:posOffset>-153035</wp:posOffset>
                </wp:positionV>
                <wp:extent cx="0" cy="8850630"/>
                <wp:effectExtent l="19050" t="19050" r="0" b="3810"/>
                <wp:wrapNone/>
                <wp:docPr id="1450651581" name="Přímá spojnice se šipkou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50630"/>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33DE1824" id="_x0000_t32" coordsize="21600,21600" o:spt="32" o:oned="t" path="m,l21600,21600e" filled="f">
                <v:path arrowok="t" fillok="f" o:connecttype="none"/>
                <o:lock v:ext="edit" shapetype="t"/>
              </v:shapetype>
              <v:shape id="Přímá spojnice se šipkou 2" o:spid="_x0000_s1026" type="#_x0000_t32" style="position:absolute;margin-left:135.75pt;margin-top:-12.05pt;width:0;height:696.9pt;z-index:25166131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" strokecolor="#bfbfbf" strokeweight="3pt">
                <v:stroke dashstyle="1 1" endcap="round"/>
                <w10:wrap anchorx="margin" anchory="margin"/>
                <w10:anchorlock/>
              </v:shape>
            </w:pict>
          </mc:Fallback>
        </mc:AlternateContent>
      </w:r>
      <w:r>
        <w:rPr>
          <w:noProof/>
        </w:rPr>
        <mc:AlternateContent>
          <mc:Choice Requires="wps">
            <w:drawing>
              <wp:anchor distT="0" distB="0" distL="114300" distR="114300" simplePos="0" relativeHeight="251662336" behindDoc="0" locked="1" layoutInCell="1" allowOverlap="1" wp14:anchorId="79C518D7" wp14:editId="0C4D0B2B">
                <wp:simplePos x="0" y="0"/>
                <wp:positionH relativeFrom="margin">
                  <wp:align>left</wp:align>
                </wp:positionH>
                <wp:positionV relativeFrom="margin">
                  <wp:posOffset>7539990</wp:posOffset>
                </wp:positionV>
                <wp:extent cx="5114925" cy="1511935"/>
                <wp:effectExtent l="0" t="0" r="0" b="0"/>
                <wp:wrapNone/>
                <wp:docPr id="298596089" name="Textové po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 xml:space="preserve">Ing. Tomáš Kazda, </w:t>
                            </w:r>
                            <w:proofErr w:type="spellStart"/>
                            <w:r w:rsidR="009F6C98" w:rsidRPr="009F6C98">
                              <w:rPr>
                                <w:b/>
                              </w:rPr>
                              <w:t>DiS</w:t>
                            </w:r>
                            <w:proofErr w:type="spellEnd"/>
                            <w:r w:rsidR="009F6C98" w:rsidRPr="009F6C98">
                              <w:rPr>
                                <w:b/>
                              </w:rPr>
                              <w:t>.</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C518D7" id="Textové pole 1" o:spid="_x0000_s1028" type="#_x0000_t202" style="position:absolute;left:0;text-align:left;margin-left:0;margin-top:593.7pt;width:402.75pt;height:119.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 xml:space="preserve">Ing. Tomáš Kazda, </w:t>
                      </w:r>
                      <w:proofErr w:type="spellStart"/>
                      <w:r w:rsidR="009F6C98" w:rsidRPr="009F6C98">
                        <w:rPr>
                          <w:b/>
                        </w:rPr>
                        <w:t>DiS</w:t>
                      </w:r>
                      <w:proofErr w:type="spellEnd"/>
                      <w:r w:rsidR="009F6C98" w:rsidRPr="009F6C98">
                        <w:rPr>
                          <w:b/>
                        </w:rPr>
                        <w:t>.</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v:textbox>
                <w10:wrap anchorx="margin" anchory="margin"/>
                <w10:anchorlock/>
              </v:shape>
            </w:pict>
          </mc:Fallback>
        </mc:AlternateContent>
      </w:r>
      <w:r w:rsidR="00341B93" w:rsidRPr="00341B93">
        <w:rPr>
          <w:noProof/>
        </w:rPr>
        <w:drawing>
          <wp:anchor distT="0" distB="0" distL="114300" distR="114300" simplePos="0" relativeHeight="251663360" behindDoc="0" locked="0" layoutInCell="1" allowOverlap="1" wp14:anchorId="3C68EFB1" wp14:editId="20C03624">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3C3822F8" w14:textId="77777777" w:rsidR="00341B93" w:rsidRDefault="00341B93"/>
    <w:p w14:paraId="50A26247" w14:textId="77777777" w:rsidR="00341B93" w:rsidRDefault="00341B93">
      <w:pPr>
        <w:sectPr w:rsidR="00341B93">
          <w:footerReference w:type="default" r:id="rId10"/>
          <w:pgSz w:w="11906" w:h="16838"/>
          <w:pgMar w:top="1417" w:right="1417" w:bottom="1417" w:left="1417" w:header="708" w:footer="708" w:gutter="0"/>
          <w:cols w:space="708"/>
          <w:docGrid w:linePitch="360"/>
        </w:sectPr>
      </w:pPr>
    </w:p>
    <w:p w14:paraId="00A12400" w14:textId="77777777" w:rsidR="00341B93" w:rsidRDefault="00341B93" w:rsidP="00341B93">
      <w:pPr>
        <w:pStyle w:val="Nezaazovannadpis"/>
      </w:pPr>
      <w:r>
        <w:lastRenderedPageBreak/>
        <w:t>Anotace</w:t>
      </w:r>
    </w:p>
    <w:p w14:paraId="40EEBE2F" w14:textId="77777777" w:rsidR="00341B93" w:rsidRDefault="00341B93" w:rsidP="00D06100">
      <w:r>
        <w:t>Práce se zabývá …</w:t>
      </w:r>
    </w:p>
    <w:p w14:paraId="2202F508" w14:textId="77777777" w:rsidR="00341B93" w:rsidRDefault="00341B93" w:rsidP="00D06100">
      <w:r>
        <w:t>Vychází z …</w:t>
      </w:r>
    </w:p>
    <w:p w14:paraId="667EFEAF" w14:textId="77777777" w:rsidR="00341B93" w:rsidRDefault="00341B93" w:rsidP="00D06100">
      <w:r>
        <w:t>Přináší …</w:t>
      </w:r>
    </w:p>
    <w:p w14:paraId="30FD640E" w14:textId="77777777" w:rsidR="00341B93" w:rsidRPr="00341B93" w:rsidRDefault="00341B93" w:rsidP="00341B93">
      <w:pPr>
        <w:pStyle w:val="Nezaazovannadpis"/>
        <w:rPr>
          <w:lang w:val="en-GB"/>
        </w:rPr>
      </w:pPr>
      <w:r w:rsidRPr="00341B93">
        <w:rPr>
          <w:lang w:val="en-GB"/>
        </w:rPr>
        <w:t>Summary</w:t>
      </w:r>
    </w:p>
    <w:p w14:paraId="03F436D2" w14:textId="77777777" w:rsidR="00341B93" w:rsidRDefault="00341B93" w:rsidP="00D06100">
      <w:pPr>
        <w:rPr>
          <w:lang w:val="en-GB"/>
        </w:rPr>
      </w:pPr>
      <w:r w:rsidRPr="00341B93">
        <w:rPr>
          <w:lang w:val="en-GB"/>
        </w:rPr>
        <w:t>This work …</w:t>
      </w:r>
    </w:p>
    <w:p w14:paraId="4AE7BF93" w14:textId="77777777" w:rsidR="00341B93" w:rsidRDefault="00341B93" w:rsidP="00341B93">
      <w:pPr>
        <w:pStyle w:val="Nezaazovannadpis"/>
      </w:pPr>
      <w:r w:rsidRPr="00341B93">
        <w:t>Čestné prohlášení</w:t>
      </w:r>
    </w:p>
    <w:p w14:paraId="37AD4777"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0D9B6AA3" w14:textId="1B416753" w:rsidR="00341B93" w:rsidRPr="00341B93" w:rsidRDefault="00341B93" w:rsidP="002570DC">
      <w:pPr>
        <w:pStyle w:val="Podpisovdek"/>
      </w:pPr>
      <w:r w:rsidRPr="00341B93">
        <w:t xml:space="preserve">V Liberci dne </w:t>
      </w:r>
      <w:r w:rsidR="00F03310">
        <w:fldChar w:fldCharType="begin"/>
      </w:r>
      <w:r w:rsidR="00F03310">
        <w:instrText xml:space="preserve"> DATE   \* MERGEFORMAT </w:instrText>
      </w:r>
      <w:r w:rsidR="00F03310">
        <w:fldChar w:fldCharType="separate"/>
      </w:r>
      <w:r w:rsidR="000A4411">
        <w:rPr>
          <w:noProof/>
        </w:rPr>
        <w:t>27.05.2023</w:t>
      </w:r>
      <w:r w:rsidR="00F03310">
        <w:rPr>
          <w:noProof/>
        </w:rPr>
        <w:fldChar w:fldCharType="end"/>
      </w:r>
      <w:r w:rsidRPr="00341B93">
        <w:tab/>
      </w:r>
      <w:r w:rsidRPr="00341B93">
        <w:tab/>
      </w:r>
    </w:p>
    <w:p w14:paraId="1E56B0DB" w14:textId="4DB149B4" w:rsidR="00341B93" w:rsidRPr="002570DC" w:rsidRDefault="00341B93" w:rsidP="00341B93">
      <w:pPr>
        <w:pStyle w:val="Jmnopodpodpisovmdkem"/>
      </w:pPr>
      <w:r w:rsidRPr="002570DC">
        <w:tab/>
      </w:r>
      <w:sdt>
        <w:sdtPr>
          <w:alias w:val="Autor"/>
          <w:tag w:val=""/>
          <w:id w:val="172458754"/>
          <w:placeholder>
            <w:docPart w:val="305132BD27084A67A17E2CB0E50BE316"/>
          </w:placeholder>
          <w:dataBinding w:prefixMappings="xmlns:ns0='http://purl.org/dc/elements/1.1/' xmlns:ns1='http://schemas.openxmlformats.org/package/2006/metadata/core-properties' " w:xpath="/ns1:coreProperties[1]/ns0:creator[1]" w:storeItemID="{6C3C8BC8-F283-45AE-878A-BAB7291924A1}"/>
          <w:text/>
        </w:sdtPr>
        <w:sdtEndPr/>
        <w:sdtContent>
          <w:r w:rsidR="009F6C98">
            <w:t>Natálie Ryšavá</w:t>
          </w:r>
        </w:sdtContent>
      </w:sdt>
    </w:p>
    <w:p w14:paraId="7ECB7987" w14:textId="77777777" w:rsidR="00341B93" w:rsidRDefault="00341B93" w:rsidP="002570DC">
      <w:pPr>
        <w:pStyle w:val="Jmnopodpodpisovmdkem"/>
        <w:sectPr w:rsidR="00341B93" w:rsidSect="00A758D8">
          <w:headerReference w:type="default" r:id="rId11"/>
          <w:footerReference w:type="default" r:id="rId12"/>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5F02242E" w14:textId="77777777" w:rsidR="00236BCF" w:rsidRDefault="00236BCF">
          <w:pPr>
            <w:pStyle w:val="Nadpisobsahu"/>
          </w:pPr>
          <w:r>
            <w:t>Obsah</w:t>
          </w:r>
        </w:p>
        <w:p w14:paraId="5C98A9E3" w14:textId="7FBB71DE" w:rsidR="00D20215" w:rsidRDefault="00236BCF">
          <w:pPr>
            <w:pStyle w:val="Obsah1"/>
            <w:rPr>
              <w:rFonts w:eastAsiaTheme="minorEastAsia"/>
              <w:noProof/>
              <w:sz w:val="22"/>
              <w:lang w:eastAsia="cs-CZ"/>
            </w:rPr>
          </w:pPr>
          <w:r>
            <w:fldChar w:fldCharType="begin"/>
          </w:r>
          <w:r>
            <w:instrText xml:space="preserve"> TOC \o "1-3" \h \z \u </w:instrText>
          </w:r>
          <w:r>
            <w:fldChar w:fldCharType="separate"/>
          </w:r>
          <w:hyperlink w:anchor="_Toc130646050" w:history="1">
            <w:r w:rsidR="00D20215" w:rsidRPr="00B573A3">
              <w:rPr>
                <w:rStyle w:val="Hypertextovodkaz"/>
                <w:noProof/>
              </w:rPr>
              <w:t>Úvod</w:t>
            </w:r>
            <w:r w:rsidR="00D20215">
              <w:rPr>
                <w:noProof/>
                <w:webHidden/>
              </w:rPr>
              <w:tab/>
            </w:r>
            <w:r w:rsidR="00D20215">
              <w:rPr>
                <w:noProof/>
                <w:webHidden/>
              </w:rPr>
              <w:fldChar w:fldCharType="begin"/>
            </w:r>
            <w:r w:rsidR="00D20215">
              <w:rPr>
                <w:noProof/>
                <w:webHidden/>
              </w:rPr>
              <w:instrText xml:space="preserve"> PAGEREF _Toc130646050 \h </w:instrText>
            </w:r>
            <w:r w:rsidR="00D20215">
              <w:rPr>
                <w:noProof/>
                <w:webHidden/>
              </w:rPr>
            </w:r>
            <w:r w:rsidR="00D20215">
              <w:rPr>
                <w:noProof/>
                <w:webHidden/>
              </w:rPr>
              <w:fldChar w:fldCharType="separate"/>
            </w:r>
            <w:r w:rsidR="00D20215">
              <w:rPr>
                <w:noProof/>
                <w:webHidden/>
              </w:rPr>
              <w:t>1</w:t>
            </w:r>
            <w:r w:rsidR="00D20215">
              <w:rPr>
                <w:noProof/>
                <w:webHidden/>
              </w:rPr>
              <w:fldChar w:fldCharType="end"/>
            </w:r>
          </w:hyperlink>
        </w:p>
        <w:p w14:paraId="67BA51D6" w14:textId="12585172" w:rsidR="00D20215" w:rsidRDefault="00F03310">
          <w:pPr>
            <w:pStyle w:val="Obsah1"/>
            <w:tabs>
              <w:tab w:val="left" w:pos="720"/>
            </w:tabs>
            <w:rPr>
              <w:rFonts w:eastAsiaTheme="minorEastAsia"/>
              <w:noProof/>
              <w:sz w:val="22"/>
              <w:lang w:eastAsia="cs-CZ"/>
            </w:rPr>
          </w:pPr>
          <w:hyperlink w:anchor="_Toc130646051" w:history="1">
            <w:r w:rsidR="00D20215" w:rsidRPr="00B573A3">
              <w:rPr>
                <w:rStyle w:val="Hypertextovodkaz"/>
                <w:noProof/>
              </w:rPr>
              <w:t>1</w:t>
            </w:r>
            <w:r w:rsidR="00D20215">
              <w:rPr>
                <w:rFonts w:eastAsiaTheme="minorEastAsia"/>
                <w:noProof/>
                <w:sz w:val="22"/>
                <w:lang w:eastAsia="cs-CZ"/>
              </w:rPr>
              <w:tab/>
            </w:r>
            <w:r w:rsidR="00D20215" w:rsidRPr="00B573A3">
              <w:rPr>
                <w:rStyle w:val="Hypertextovodkaz"/>
                <w:noProof/>
              </w:rPr>
              <w:t>Co je to neuronová síť?</w:t>
            </w:r>
            <w:r w:rsidR="00D20215">
              <w:rPr>
                <w:noProof/>
                <w:webHidden/>
              </w:rPr>
              <w:tab/>
            </w:r>
            <w:r w:rsidR="00D20215">
              <w:rPr>
                <w:noProof/>
                <w:webHidden/>
              </w:rPr>
              <w:fldChar w:fldCharType="begin"/>
            </w:r>
            <w:r w:rsidR="00D20215">
              <w:rPr>
                <w:noProof/>
                <w:webHidden/>
              </w:rPr>
              <w:instrText xml:space="preserve"> PAGEREF _Toc130646051 \h </w:instrText>
            </w:r>
            <w:r w:rsidR="00D20215">
              <w:rPr>
                <w:noProof/>
                <w:webHidden/>
              </w:rPr>
            </w:r>
            <w:r w:rsidR="00D20215">
              <w:rPr>
                <w:noProof/>
                <w:webHidden/>
              </w:rPr>
              <w:fldChar w:fldCharType="separate"/>
            </w:r>
            <w:r w:rsidR="00D20215">
              <w:rPr>
                <w:noProof/>
                <w:webHidden/>
              </w:rPr>
              <w:t>2</w:t>
            </w:r>
            <w:r w:rsidR="00D20215">
              <w:rPr>
                <w:noProof/>
                <w:webHidden/>
              </w:rPr>
              <w:fldChar w:fldCharType="end"/>
            </w:r>
          </w:hyperlink>
        </w:p>
        <w:p w14:paraId="71E27FEA" w14:textId="4CA5BC84" w:rsidR="00D20215" w:rsidRDefault="00F03310">
          <w:pPr>
            <w:pStyle w:val="Obsah2"/>
            <w:rPr>
              <w:rFonts w:eastAsiaTheme="minorEastAsia"/>
              <w:noProof/>
              <w:sz w:val="22"/>
              <w:lang w:eastAsia="cs-CZ"/>
            </w:rPr>
          </w:pPr>
          <w:hyperlink w:anchor="_Toc130646052" w:history="1">
            <w:r w:rsidR="00D20215" w:rsidRPr="00B573A3">
              <w:rPr>
                <w:rStyle w:val="Hypertextovodkaz"/>
                <w:noProof/>
              </w:rPr>
              <w:t>1.1</w:t>
            </w:r>
            <w:r w:rsidR="00D20215">
              <w:rPr>
                <w:rFonts w:eastAsiaTheme="minorEastAsia"/>
                <w:noProof/>
                <w:sz w:val="22"/>
                <w:lang w:eastAsia="cs-CZ"/>
              </w:rPr>
              <w:tab/>
            </w:r>
            <w:r w:rsidR="00D20215" w:rsidRPr="00B573A3">
              <w:rPr>
                <w:rStyle w:val="Hypertextovodkaz"/>
                <w:noProof/>
              </w:rPr>
              <w:t>Využití neuronové sítě pro strojové učení</w:t>
            </w:r>
            <w:r w:rsidR="00D20215">
              <w:rPr>
                <w:noProof/>
                <w:webHidden/>
              </w:rPr>
              <w:tab/>
            </w:r>
            <w:r w:rsidR="00D20215">
              <w:rPr>
                <w:noProof/>
                <w:webHidden/>
              </w:rPr>
              <w:fldChar w:fldCharType="begin"/>
            </w:r>
            <w:r w:rsidR="00D20215">
              <w:rPr>
                <w:noProof/>
                <w:webHidden/>
              </w:rPr>
              <w:instrText xml:space="preserve"> PAGEREF _Toc130646052 \h </w:instrText>
            </w:r>
            <w:r w:rsidR="00D20215">
              <w:rPr>
                <w:noProof/>
                <w:webHidden/>
              </w:rPr>
            </w:r>
            <w:r w:rsidR="00D20215">
              <w:rPr>
                <w:noProof/>
                <w:webHidden/>
              </w:rPr>
              <w:fldChar w:fldCharType="separate"/>
            </w:r>
            <w:r w:rsidR="00D20215">
              <w:rPr>
                <w:noProof/>
                <w:webHidden/>
              </w:rPr>
              <w:t>2</w:t>
            </w:r>
            <w:r w:rsidR="00D20215">
              <w:rPr>
                <w:noProof/>
                <w:webHidden/>
              </w:rPr>
              <w:fldChar w:fldCharType="end"/>
            </w:r>
          </w:hyperlink>
        </w:p>
        <w:p w14:paraId="195239E8" w14:textId="261F273C" w:rsidR="00D20215" w:rsidRDefault="00F03310">
          <w:pPr>
            <w:pStyle w:val="Obsah3"/>
            <w:rPr>
              <w:rFonts w:eastAsiaTheme="minorEastAsia"/>
              <w:noProof/>
              <w:sz w:val="22"/>
              <w:lang w:eastAsia="cs-CZ"/>
            </w:rPr>
          </w:pPr>
          <w:hyperlink w:anchor="_Toc130646053" w:history="1">
            <w:r w:rsidR="00D20215" w:rsidRPr="00B573A3">
              <w:rPr>
                <w:rStyle w:val="Hypertextovodkaz"/>
                <w:noProof/>
              </w:rPr>
              <w:t>1.1.1</w:t>
            </w:r>
            <w:r w:rsidR="00D20215">
              <w:rPr>
                <w:rFonts w:eastAsiaTheme="minorEastAsia"/>
                <w:noProof/>
                <w:sz w:val="22"/>
                <w:lang w:eastAsia="cs-CZ"/>
              </w:rPr>
              <w:tab/>
            </w:r>
            <w:r w:rsidR="00D20215" w:rsidRPr="00B573A3">
              <w:rPr>
                <w:rStyle w:val="Hypertextovodkaz"/>
                <w:noProof/>
              </w:rPr>
              <w:t>Příklady aplikací strojového učení</w:t>
            </w:r>
            <w:r w:rsidR="00D20215">
              <w:rPr>
                <w:noProof/>
                <w:webHidden/>
              </w:rPr>
              <w:tab/>
            </w:r>
            <w:r w:rsidR="00D20215">
              <w:rPr>
                <w:noProof/>
                <w:webHidden/>
              </w:rPr>
              <w:fldChar w:fldCharType="begin"/>
            </w:r>
            <w:r w:rsidR="00D20215">
              <w:rPr>
                <w:noProof/>
                <w:webHidden/>
              </w:rPr>
              <w:instrText xml:space="preserve"> PAGEREF _Toc130646053 \h </w:instrText>
            </w:r>
            <w:r w:rsidR="00D20215">
              <w:rPr>
                <w:noProof/>
                <w:webHidden/>
              </w:rPr>
            </w:r>
            <w:r w:rsidR="00D20215">
              <w:rPr>
                <w:noProof/>
                <w:webHidden/>
              </w:rPr>
              <w:fldChar w:fldCharType="separate"/>
            </w:r>
            <w:r w:rsidR="00D20215">
              <w:rPr>
                <w:noProof/>
                <w:webHidden/>
              </w:rPr>
              <w:t>2</w:t>
            </w:r>
            <w:r w:rsidR="00D20215">
              <w:rPr>
                <w:noProof/>
                <w:webHidden/>
              </w:rPr>
              <w:fldChar w:fldCharType="end"/>
            </w:r>
          </w:hyperlink>
        </w:p>
        <w:p w14:paraId="0284438A" w14:textId="47AC33A2" w:rsidR="00D20215" w:rsidRDefault="00F03310">
          <w:pPr>
            <w:pStyle w:val="Obsah1"/>
            <w:tabs>
              <w:tab w:val="left" w:pos="720"/>
            </w:tabs>
            <w:rPr>
              <w:rFonts w:eastAsiaTheme="minorEastAsia"/>
              <w:noProof/>
              <w:sz w:val="22"/>
              <w:lang w:eastAsia="cs-CZ"/>
            </w:rPr>
          </w:pPr>
          <w:hyperlink w:anchor="_Toc130646054" w:history="1">
            <w:r w:rsidR="00D20215" w:rsidRPr="00B573A3">
              <w:rPr>
                <w:rStyle w:val="Hypertextovodkaz"/>
                <w:noProof/>
              </w:rPr>
              <w:t>2</w:t>
            </w:r>
            <w:r w:rsidR="00D20215">
              <w:rPr>
                <w:rFonts w:eastAsiaTheme="minorEastAsia"/>
                <w:noProof/>
                <w:sz w:val="22"/>
                <w:lang w:eastAsia="cs-CZ"/>
              </w:rPr>
              <w:tab/>
            </w:r>
            <w:r w:rsidR="00D20215" w:rsidRPr="00B573A3">
              <w:rPr>
                <w:rStyle w:val="Hypertextovodkaz"/>
                <w:noProof/>
              </w:rPr>
              <w:t>CLIP a difuzní modely</w:t>
            </w:r>
            <w:r w:rsidR="00D20215">
              <w:rPr>
                <w:noProof/>
                <w:webHidden/>
              </w:rPr>
              <w:tab/>
            </w:r>
            <w:r w:rsidR="00D20215">
              <w:rPr>
                <w:noProof/>
                <w:webHidden/>
              </w:rPr>
              <w:fldChar w:fldCharType="begin"/>
            </w:r>
            <w:r w:rsidR="00D20215">
              <w:rPr>
                <w:noProof/>
                <w:webHidden/>
              </w:rPr>
              <w:instrText xml:space="preserve"> PAGEREF _Toc130646054 \h </w:instrText>
            </w:r>
            <w:r w:rsidR="00D20215">
              <w:rPr>
                <w:noProof/>
                <w:webHidden/>
              </w:rPr>
            </w:r>
            <w:r w:rsidR="00D20215">
              <w:rPr>
                <w:noProof/>
                <w:webHidden/>
              </w:rPr>
              <w:fldChar w:fldCharType="separate"/>
            </w:r>
            <w:r w:rsidR="00D20215">
              <w:rPr>
                <w:noProof/>
                <w:webHidden/>
              </w:rPr>
              <w:t>3</w:t>
            </w:r>
            <w:r w:rsidR="00D20215">
              <w:rPr>
                <w:noProof/>
                <w:webHidden/>
              </w:rPr>
              <w:fldChar w:fldCharType="end"/>
            </w:r>
          </w:hyperlink>
        </w:p>
        <w:p w14:paraId="271FB8D6" w14:textId="23E4E3CB" w:rsidR="00D20215" w:rsidRDefault="00F03310">
          <w:pPr>
            <w:pStyle w:val="Obsah2"/>
            <w:rPr>
              <w:rFonts w:eastAsiaTheme="minorEastAsia"/>
              <w:noProof/>
              <w:sz w:val="22"/>
              <w:lang w:eastAsia="cs-CZ"/>
            </w:rPr>
          </w:pPr>
          <w:hyperlink w:anchor="_Toc130646055" w:history="1">
            <w:r w:rsidR="00D20215" w:rsidRPr="00B573A3">
              <w:rPr>
                <w:rStyle w:val="Hypertextovodkaz"/>
                <w:noProof/>
              </w:rPr>
              <w:t>2.1</w:t>
            </w:r>
            <w:r w:rsidR="00D20215">
              <w:rPr>
                <w:rFonts w:eastAsiaTheme="minorEastAsia"/>
                <w:noProof/>
                <w:sz w:val="22"/>
                <w:lang w:eastAsia="cs-CZ"/>
              </w:rPr>
              <w:tab/>
            </w:r>
            <w:r w:rsidR="00D20215" w:rsidRPr="00B573A3">
              <w:rPr>
                <w:rStyle w:val="Hypertextovodkaz"/>
                <w:noProof/>
              </w:rPr>
              <w:t>Dall-E 2</w:t>
            </w:r>
            <w:r w:rsidR="00D20215">
              <w:rPr>
                <w:noProof/>
                <w:webHidden/>
              </w:rPr>
              <w:tab/>
            </w:r>
            <w:r w:rsidR="00D20215">
              <w:rPr>
                <w:noProof/>
                <w:webHidden/>
              </w:rPr>
              <w:fldChar w:fldCharType="begin"/>
            </w:r>
            <w:r w:rsidR="00D20215">
              <w:rPr>
                <w:noProof/>
                <w:webHidden/>
              </w:rPr>
              <w:instrText xml:space="preserve"> PAGEREF _Toc130646055 \h </w:instrText>
            </w:r>
            <w:r w:rsidR="00D20215">
              <w:rPr>
                <w:noProof/>
                <w:webHidden/>
              </w:rPr>
            </w:r>
            <w:r w:rsidR="00D20215">
              <w:rPr>
                <w:noProof/>
                <w:webHidden/>
              </w:rPr>
              <w:fldChar w:fldCharType="separate"/>
            </w:r>
            <w:r w:rsidR="00D20215">
              <w:rPr>
                <w:noProof/>
                <w:webHidden/>
              </w:rPr>
              <w:t>3</w:t>
            </w:r>
            <w:r w:rsidR="00D20215">
              <w:rPr>
                <w:noProof/>
                <w:webHidden/>
              </w:rPr>
              <w:fldChar w:fldCharType="end"/>
            </w:r>
          </w:hyperlink>
        </w:p>
        <w:p w14:paraId="0702A9F6" w14:textId="7A74192C" w:rsidR="00D20215" w:rsidRDefault="00F03310">
          <w:pPr>
            <w:pStyle w:val="Obsah2"/>
            <w:rPr>
              <w:rFonts w:eastAsiaTheme="minorEastAsia"/>
              <w:noProof/>
              <w:sz w:val="22"/>
              <w:lang w:eastAsia="cs-CZ"/>
            </w:rPr>
          </w:pPr>
          <w:hyperlink w:anchor="_Toc130646056" w:history="1">
            <w:r w:rsidR="00D20215" w:rsidRPr="00B573A3">
              <w:rPr>
                <w:rStyle w:val="Hypertextovodkaz"/>
                <w:noProof/>
              </w:rPr>
              <w:t>2.2</w:t>
            </w:r>
            <w:r w:rsidR="00D20215">
              <w:rPr>
                <w:rFonts w:eastAsiaTheme="minorEastAsia"/>
                <w:noProof/>
                <w:sz w:val="22"/>
                <w:lang w:eastAsia="cs-CZ"/>
              </w:rPr>
              <w:tab/>
            </w:r>
            <w:r w:rsidR="00D20215" w:rsidRPr="00B573A3">
              <w:rPr>
                <w:rStyle w:val="Hypertextovodkaz"/>
                <w:noProof/>
              </w:rPr>
              <w:t>Imagen</w:t>
            </w:r>
            <w:r w:rsidR="00D20215">
              <w:rPr>
                <w:noProof/>
                <w:webHidden/>
              </w:rPr>
              <w:tab/>
            </w:r>
            <w:r w:rsidR="00D20215">
              <w:rPr>
                <w:noProof/>
                <w:webHidden/>
              </w:rPr>
              <w:fldChar w:fldCharType="begin"/>
            </w:r>
            <w:r w:rsidR="00D20215">
              <w:rPr>
                <w:noProof/>
                <w:webHidden/>
              </w:rPr>
              <w:instrText xml:space="preserve"> PAGEREF _Toc130646056 \h </w:instrText>
            </w:r>
            <w:r w:rsidR="00D20215">
              <w:rPr>
                <w:noProof/>
                <w:webHidden/>
              </w:rPr>
            </w:r>
            <w:r w:rsidR="00D20215">
              <w:rPr>
                <w:noProof/>
                <w:webHidden/>
              </w:rPr>
              <w:fldChar w:fldCharType="separate"/>
            </w:r>
            <w:r w:rsidR="00D20215">
              <w:rPr>
                <w:noProof/>
                <w:webHidden/>
              </w:rPr>
              <w:t>3</w:t>
            </w:r>
            <w:r w:rsidR="00D20215">
              <w:rPr>
                <w:noProof/>
                <w:webHidden/>
              </w:rPr>
              <w:fldChar w:fldCharType="end"/>
            </w:r>
          </w:hyperlink>
        </w:p>
        <w:p w14:paraId="0C3F0009" w14:textId="75649AEE" w:rsidR="00D20215" w:rsidRDefault="00F03310">
          <w:pPr>
            <w:pStyle w:val="Obsah2"/>
            <w:rPr>
              <w:rFonts w:eastAsiaTheme="minorEastAsia"/>
              <w:noProof/>
              <w:sz w:val="22"/>
              <w:lang w:eastAsia="cs-CZ"/>
            </w:rPr>
          </w:pPr>
          <w:hyperlink w:anchor="_Toc130646057" w:history="1">
            <w:r w:rsidR="00D20215" w:rsidRPr="00B573A3">
              <w:rPr>
                <w:rStyle w:val="Hypertextovodkaz"/>
                <w:noProof/>
              </w:rPr>
              <w:t>2.3</w:t>
            </w:r>
            <w:r w:rsidR="00D20215">
              <w:rPr>
                <w:rFonts w:eastAsiaTheme="minorEastAsia"/>
                <w:noProof/>
                <w:sz w:val="22"/>
                <w:lang w:eastAsia="cs-CZ"/>
              </w:rPr>
              <w:tab/>
            </w:r>
            <w:r w:rsidR="00D20215" w:rsidRPr="00B573A3">
              <w:rPr>
                <w:rStyle w:val="Hypertextovodkaz"/>
                <w:noProof/>
              </w:rPr>
              <w:t>Stable Diffusion</w:t>
            </w:r>
            <w:r w:rsidR="00D20215">
              <w:rPr>
                <w:noProof/>
                <w:webHidden/>
              </w:rPr>
              <w:tab/>
            </w:r>
            <w:r w:rsidR="00D20215">
              <w:rPr>
                <w:noProof/>
                <w:webHidden/>
              </w:rPr>
              <w:fldChar w:fldCharType="begin"/>
            </w:r>
            <w:r w:rsidR="00D20215">
              <w:rPr>
                <w:noProof/>
                <w:webHidden/>
              </w:rPr>
              <w:instrText xml:space="preserve"> PAGEREF _Toc130646057 \h </w:instrText>
            </w:r>
            <w:r w:rsidR="00D20215">
              <w:rPr>
                <w:noProof/>
                <w:webHidden/>
              </w:rPr>
            </w:r>
            <w:r w:rsidR="00D20215">
              <w:rPr>
                <w:noProof/>
                <w:webHidden/>
              </w:rPr>
              <w:fldChar w:fldCharType="separate"/>
            </w:r>
            <w:r w:rsidR="00D20215">
              <w:rPr>
                <w:noProof/>
                <w:webHidden/>
              </w:rPr>
              <w:t>3</w:t>
            </w:r>
            <w:r w:rsidR="00D20215">
              <w:rPr>
                <w:noProof/>
                <w:webHidden/>
              </w:rPr>
              <w:fldChar w:fldCharType="end"/>
            </w:r>
          </w:hyperlink>
        </w:p>
        <w:p w14:paraId="67F11F8D" w14:textId="3364E4AD" w:rsidR="00D20215" w:rsidRDefault="00F03310">
          <w:pPr>
            <w:pStyle w:val="Obsah2"/>
            <w:rPr>
              <w:rFonts w:eastAsiaTheme="minorEastAsia"/>
              <w:noProof/>
              <w:sz w:val="22"/>
              <w:lang w:eastAsia="cs-CZ"/>
            </w:rPr>
          </w:pPr>
          <w:hyperlink w:anchor="_Toc130646058" w:history="1">
            <w:r w:rsidR="00D20215" w:rsidRPr="00B573A3">
              <w:rPr>
                <w:rStyle w:val="Hypertextovodkaz"/>
                <w:noProof/>
              </w:rPr>
              <w:t>2.4</w:t>
            </w:r>
            <w:r w:rsidR="00D20215">
              <w:rPr>
                <w:rFonts w:eastAsiaTheme="minorEastAsia"/>
                <w:noProof/>
                <w:sz w:val="22"/>
                <w:lang w:eastAsia="cs-CZ"/>
              </w:rPr>
              <w:tab/>
            </w:r>
            <w:r w:rsidR="00D20215" w:rsidRPr="00B573A3">
              <w:rPr>
                <w:rStyle w:val="Hypertextovodkaz"/>
                <w:noProof/>
              </w:rPr>
              <w:t>Midjourney</w:t>
            </w:r>
            <w:r w:rsidR="00D20215">
              <w:rPr>
                <w:noProof/>
                <w:webHidden/>
              </w:rPr>
              <w:tab/>
            </w:r>
            <w:r w:rsidR="00D20215">
              <w:rPr>
                <w:noProof/>
                <w:webHidden/>
              </w:rPr>
              <w:fldChar w:fldCharType="begin"/>
            </w:r>
            <w:r w:rsidR="00D20215">
              <w:rPr>
                <w:noProof/>
                <w:webHidden/>
              </w:rPr>
              <w:instrText xml:space="preserve"> PAGEREF _Toc130646058 \h </w:instrText>
            </w:r>
            <w:r w:rsidR="00D20215">
              <w:rPr>
                <w:noProof/>
                <w:webHidden/>
              </w:rPr>
            </w:r>
            <w:r w:rsidR="00D20215">
              <w:rPr>
                <w:noProof/>
                <w:webHidden/>
              </w:rPr>
              <w:fldChar w:fldCharType="separate"/>
            </w:r>
            <w:r w:rsidR="00D20215">
              <w:rPr>
                <w:noProof/>
                <w:webHidden/>
              </w:rPr>
              <w:t>3</w:t>
            </w:r>
            <w:r w:rsidR="00D20215">
              <w:rPr>
                <w:noProof/>
                <w:webHidden/>
              </w:rPr>
              <w:fldChar w:fldCharType="end"/>
            </w:r>
          </w:hyperlink>
        </w:p>
        <w:p w14:paraId="28544C99" w14:textId="0911FA61" w:rsidR="00D20215" w:rsidRDefault="00F03310">
          <w:pPr>
            <w:pStyle w:val="Obsah1"/>
            <w:tabs>
              <w:tab w:val="left" w:pos="720"/>
            </w:tabs>
            <w:rPr>
              <w:rFonts w:eastAsiaTheme="minorEastAsia"/>
              <w:noProof/>
              <w:sz w:val="22"/>
              <w:lang w:eastAsia="cs-CZ"/>
            </w:rPr>
          </w:pPr>
          <w:hyperlink w:anchor="_Toc130646059" w:history="1">
            <w:r w:rsidR="00D20215" w:rsidRPr="00B573A3">
              <w:rPr>
                <w:rStyle w:val="Hypertextovodkaz"/>
                <w:noProof/>
              </w:rPr>
              <w:t>3</w:t>
            </w:r>
            <w:r w:rsidR="00D20215">
              <w:rPr>
                <w:rFonts w:eastAsiaTheme="minorEastAsia"/>
                <w:noProof/>
                <w:sz w:val="22"/>
                <w:lang w:eastAsia="cs-CZ"/>
              </w:rPr>
              <w:tab/>
            </w:r>
            <w:r w:rsidR="00D20215" w:rsidRPr="00B573A3">
              <w:rPr>
                <w:rStyle w:val="Hypertextovodkaz"/>
                <w:noProof/>
              </w:rPr>
              <w:t>Prostředí Stable Diffusion web UI</w:t>
            </w:r>
            <w:r w:rsidR="00D20215">
              <w:rPr>
                <w:noProof/>
                <w:webHidden/>
              </w:rPr>
              <w:tab/>
            </w:r>
            <w:r w:rsidR="00D20215">
              <w:rPr>
                <w:noProof/>
                <w:webHidden/>
              </w:rPr>
              <w:fldChar w:fldCharType="begin"/>
            </w:r>
            <w:r w:rsidR="00D20215">
              <w:rPr>
                <w:noProof/>
                <w:webHidden/>
              </w:rPr>
              <w:instrText xml:space="preserve"> PAGEREF _Toc130646059 \h </w:instrText>
            </w:r>
            <w:r w:rsidR="00D20215">
              <w:rPr>
                <w:noProof/>
                <w:webHidden/>
              </w:rPr>
            </w:r>
            <w:r w:rsidR="00D20215">
              <w:rPr>
                <w:noProof/>
                <w:webHidden/>
              </w:rPr>
              <w:fldChar w:fldCharType="separate"/>
            </w:r>
            <w:r w:rsidR="00D20215">
              <w:rPr>
                <w:noProof/>
                <w:webHidden/>
              </w:rPr>
              <w:t>4</w:t>
            </w:r>
            <w:r w:rsidR="00D20215">
              <w:rPr>
                <w:noProof/>
                <w:webHidden/>
              </w:rPr>
              <w:fldChar w:fldCharType="end"/>
            </w:r>
          </w:hyperlink>
        </w:p>
        <w:p w14:paraId="450B6465" w14:textId="431A4711" w:rsidR="00D20215" w:rsidRDefault="00F03310">
          <w:pPr>
            <w:pStyle w:val="Obsah1"/>
            <w:tabs>
              <w:tab w:val="left" w:pos="720"/>
            </w:tabs>
            <w:rPr>
              <w:rFonts w:eastAsiaTheme="minorEastAsia"/>
              <w:noProof/>
              <w:sz w:val="22"/>
              <w:lang w:eastAsia="cs-CZ"/>
            </w:rPr>
          </w:pPr>
          <w:hyperlink w:anchor="_Toc130646060" w:history="1">
            <w:r w:rsidR="00D20215" w:rsidRPr="00B573A3">
              <w:rPr>
                <w:rStyle w:val="Hypertextovodkaz"/>
                <w:noProof/>
              </w:rPr>
              <w:t>4</w:t>
            </w:r>
            <w:r w:rsidR="00D20215">
              <w:rPr>
                <w:rFonts w:eastAsiaTheme="minorEastAsia"/>
                <w:noProof/>
                <w:sz w:val="22"/>
                <w:lang w:eastAsia="cs-CZ"/>
              </w:rPr>
              <w:tab/>
            </w:r>
            <w:r w:rsidR="00D20215" w:rsidRPr="00B573A3">
              <w:rPr>
                <w:rStyle w:val="Hypertextovodkaz"/>
                <w:noProof/>
              </w:rPr>
              <w:t>Proces tvorby a optimalizace ilustrační grafiky</w:t>
            </w:r>
            <w:r w:rsidR="00D20215">
              <w:rPr>
                <w:noProof/>
                <w:webHidden/>
              </w:rPr>
              <w:tab/>
            </w:r>
            <w:r w:rsidR="00D20215">
              <w:rPr>
                <w:noProof/>
                <w:webHidden/>
              </w:rPr>
              <w:fldChar w:fldCharType="begin"/>
            </w:r>
            <w:r w:rsidR="00D20215">
              <w:rPr>
                <w:noProof/>
                <w:webHidden/>
              </w:rPr>
              <w:instrText xml:space="preserve"> PAGEREF _Toc130646060 \h </w:instrText>
            </w:r>
            <w:r w:rsidR="00D20215">
              <w:rPr>
                <w:noProof/>
                <w:webHidden/>
              </w:rPr>
            </w:r>
            <w:r w:rsidR="00D20215">
              <w:rPr>
                <w:noProof/>
                <w:webHidden/>
              </w:rPr>
              <w:fldChar w:fldCharType="separate"/>
            </w:r>
            <w:r w:rsidR="00D20215">
              <w:rPr>
                <w:noProof/>
                <w:webHidden/>
              </w:rPr>
              <w:t>5</w:t>
            </w:r>
            <w:r w:rsidR="00D20215">
              <w:rPr>
                <w:noProof/>
                <w:webHidden/>
              </w:rPr>
              <w:fldChar w:fldCharType="end"/>
            </w:r>
          </w:hyperlink>
        </w:p>
        <w:p w14:paraId="61175639" w14:textId="438AC78A" w:rsidR="00D20215" w:rsidRDefault="00F03310">
          <w:pPr>
            <w:pStyle w:val="Obsah1"/>
            <w:tabs>
              <w:tab w:val="left" w:pos="720"/>
            </w:tabs>
            <w:rPr>
              <w:rFonts w:eastAsiaTheme="minorEastAsia"/>
              <w:noProof/>
              <w:sz w:val="22"/>
              <w:lang w:eastAsia="cs-CZ"/>
            </w:rPr>
          </w:pPr>
          <w:hyperlink w:anchor="_Toc130646061" w:history="1">
            <w:r w:rsidR="00D20215" w:rsidRPr="00B573A3">
              <w:rPr>
                <w:rStyle w:val="Hypertextovodkaz"/>
                <w:noProof/>
              </w:rPr>
              <w:t>5</w:t>
            </w:r>
            <w:r w:rsidR="00D20215">
              <w:rPr>
                <w:rFonts w:eastAsiaTheme="minorEastAsia"/>
                <w:noProof/>
                <w:sz w:val="22"/>
                <w:lang w:eastAsia="cs-CZ"/>
              </w:rPr>
              <w:tab/>
            </w:r>
            <w:r w:rsidR="00D20215" w:rsidRPr="00B573A3">
              <w:rPr>
                <w:rStyle w:val="Hypertextovodkaz"/>
                <w:noProof/>
              </w:rPr>
              <w:t>Srovnání samplovacích metod</w:t>
            </w:r>
            <w:r w:rsidR="00D20215">
              <w:rPr>
                <w:noProof/>
                <w:webHidden/>
              </w:rPr>
              <w:tab/>
            </w:r>
            <w:r w:rsidR="00D20215">
              <w:rPr>
                <w:noProof/>
                <w:webHidden/>
              </w:rPr>
              <w:fldChar w:fldCharType="begin"/>
            </w:r>
            <w:r w:rsidR="00D20215">
              <w:rPr>
                <w:noProof/>
                <w:webHidden/>
              </w:rPr>
              <w:instrText xml:space="preserve"> PAGEREF _Toc130646061 \h </w:instrText>
            </w:r>
            <w:r w:rsidR="00D20215">
              <w:rPr>
                <w:noProof/>
                <w:webHidden/>
              </w:rPr>
            </w:r>
            <w:r w:rsidR="00D20215">
              <w:rPr>
                <w:noProof/>
                <w:webHidden/>
              </w:rPr>
              <w:fldChar w:fldCharType="separate"/>
            </w:r>
            <w:r w:rsidR="00D20215">
              <w:rPr>
                <w:noProof/>
                <w:webHidden/>
              </w:rPr>
              <w:t>6</w:t>
            </w:r>
            <w:r w:rsidR="00D20215">
              <w:rPr>
                <w:noProof/>
                <w:webHidden/>
              </w:rPr>
              <w:fldChar w:fldCharType="end"/>
            </w:r>
          </w:hyperlink>
        </w:p>
        <w:p w14:paraId="5753B940" w14:textId="1C376EFC" w:rsidR="00D20215" w:rsidRDefault="00F03310">
          <w:pPr>
            <w:pStyle w:val="Obsah1"/>
            <w:tabs>
              <w:tab w:val="left" w:pos="720"/>
            </w:tabs>
            <w:rPr>
              <w:rFonts w:eastAsiaTheme="minorEastAsia"/>
              <w:noProof/>
              <w:sz w:val="22"/>
              <w:lang w:eastAsia="cs-CZ"/>
            </w:rPr>
          </w:pPr>
          <w:hyperlink w:anchor="_Toc130646062" w:history="1">
            <w:r w:rsidR="00D20215" w:rsidRPr="00B573A3">
              <w:rPr>
                <w:rStyle w:val="Hypertextovodkaz"/>
                <w:noProof/>
              </w:rPr>
              <w:t>6</w:t>
            </w:r>
            <w:r w:rsidR="00D20215">
              <w:rPr>
                <w:rFonts w:eastAsiaTheme="minorEastAsia"/>
                <w:noProof/>
                <w:sz w:val="22"/>
                <w:lang w:eastAsia="cs-CZ"/>
              </w:rPr>
              <w:tab/>
            </w:r>
            <w:r w:rsidR="00D20215" w:rsidRPr="00B573A3">
              <w:rPr>
                <w:rStyle w:val="Hypertextovodkaz"/>
                <w:noProof/>
              </w:rPr>
              <w:t>Tvorba návodu</w:t>
            </w:r>
            <w:r w:rsidR="00D20215">
              <w:rPr>
                <w:noProof/>
                <w:webHidden/>
              </w:rPr>
              <w:tab/>
            </w:r>
            <w:r w:rsidR="00D20215">
              <w:rPr>
                <w:noProof/>
                <w:webHidden/>
              </w:rPr>
              <w:fldChar w:fldCharType="begin"/>
            </w:r>
            <w:r w:rsidR="00D20215">
              <w:rPr>
                <w:noProof/>
                <w:webHidden/>
              </w:rPr>
              <w:instrText xml:space="preserve"> PAGEREF _Toc130646062 \h </w:instrText>
            </w:r>
            <w:r w:rsidR="00D20215">
              <w:rPr>
                <w:noProof/>
                <w:webHidden/>
              </w:rPr>
            </w:r>
            <w:r w:rsidR="00D20215">
              <w:rPr>
                <w:noProof/>
                <w:webHidden/>
              </w:rPr>
              <w:fldChar w:fldCharType="separate"/>
            </w:r>
            <w:r w:rsidR="00D20215">
              <w:rPr>
                <w:noProof/>
                <w:webHidden/>
              </w:rPr>
              <w:t>7</w:t>
            </w:r>
            <w:r w:rsidR="00D20215">
              <w:rPr>
                <w:noProof/>
                <w:webHidden/>
              </w:rPr>
              <w:fldChar w:fldCharType="end"/>
            </w:r>
          </w:hyperlink>
        </w:p>
        <w:p w14:paraId="41F69F58" w14:textId="746D0D96" w:rsidR="00D20215" w:rsidRDefault="00F03310">
          <w:pPr>
            <w:pStyle w:val="Obsah1"/>
            <w:rPr>
              <w:rFonts w:eastAsiaTheme="minorEastAsia"/>
              <w:noProof/>
              <w:sz w:val="22"/>
              <w:lang w:eastAsia="cs-CZ"/>
            </w:rPr>
          </w:pPr>
          <w:hyperlink w:anchor="_Toc130646063" w:history="1">
            <w:r w:rsidR="00D20215" w:rsidRPr="00B573A3">
              <w:rPr>
                <w:rStyle w:val="Hypertextovodkaz"/>
                <w:noProof/>
              </w:rPr>
              <w:t>Závěr</w:t>
            </w:r>
            <w:r w:rsidR="00D20215">
              <w:rPr>
                <w:noProof/>
                <w:webHidden/>
              </w:rPr>
              <w:tab/>
            </w:r>
            <w:r w:rsidR="00D20215">
              <w:rPr>
                <w:noProof/>
                <w:webHidden/>
              </w:rPr>
              <w:fldChar w:fldCharType="begin"/>
            </w:r>
            <w:r w:rsidR="00D20215">
              <w:rPr>
                <w:noProof/>
                <w:webHidden/>
              </w:rPr>
              <w:instrText xml:space="preserve"> PAGEREF _Toc130646063 \h </w:instrText>
            </w:r>
            <w:r w:rsidR="00D20215">
              <w:rPr>
                <w:noProof/>
                <w:webHidden/>
              </w:rPr>
            </w:r>
            <w:r w:rsidR="00D20215">
              <w:rPr>
                <w:noProof/>
                <w:webHidden/>
              </w:rPr>
              <w:fldChar w:fldCharType="separate"/>
            </w:r>
            <w:r w:rsidR="00D20215">
              <w:rPr>
                <w:noProof/>
                <w:webHidden/>
              </w:rPr>
              <w:t>8</w:t>
            </w:r>
            <w:r w:rsidR="00D20215">
              <w:rPr>
                <w:noProof/>
                <w:webHidden/>
              </w:rPr>
              <w:fldChar w:fldCharType="end"/>
            </w:r>
          </w:hyperlink>
        </w:p>
        <w:p w14:paraId="2D4BDDAB" w14:textId="10EB0593" w:rsidR="00D20215" w:rsidRDefault="00F03310">
          <w:pPr>
            <w:pStyle w:val="Obsah1"/>
            <w:rPr>
              <w:rFonts w:eastAsiaTheme="minorEastAsia"/>
              <w:noProof/>
              <w:sz w:val="22"/>
              <w:lang w:eastAsia="cs-CZ"/>
            </w:rPr>
          </w:pPr>
          <w:hyperlink w:anchor="_Toc130646064" w:history="1">
            <w:r w:rsidR="00D20215" w:rsidRPr="00B573A3">
              <w:rPr>
                <w:rStyle w:val="Hypertextovodkaz"/>
                <w:noProof/>
              </w:rPr>
              <w:t>Seznam zkratek a odborných výrazů</w:t>
            </w:r>
            <w:r w:rsidR="00D20215">
              <w:rPr>
                <w:noProof/>
                <w:webHidden/>
              </w:rPr>
              <w:tab/>
            </w:r>
            <w:r w:rsidR="00D20215">
              <w:rPr>
                <w:noProof/>
                <w:webHidden/>
              </w:rPr>
              <w:fldChar w:fldCharType="begin"/>
            </w:r>
            <w:r w:rsidR="00D20215">
              <w:rPr>
                <w:noProof/>
                <w:webHidden/>
              </w:rPr>
              <w:instrText xml:space="preserve"> PAGEREF _Toc130646064 \h </w:instrText>
            </w:r>
            <w:r w:rsidR="00D20215">
              <w:rPr>
                <w:noProof/>
                <w:webHidden/>
              </w:rPr>
            </w:r>
            <w:r w:rsidR="00D20215">
              <w:rPr>
                <w:noProof/>
                <w:webHidden/>
              </w:rPr>
              <w:fldChar w:fldCharType="separate"/>
            </w:r>
            <w:r w:rsidR="00D20215">
              <w:rPr>
                <w:noProof/>
                <w:webHidden/>
              </w:rPr>
              <w:t>9</w:t>
            </w:r>
            <w:r w:rsidR="00D20215">
              <w:rPr>
                <w:noProof/>
                <w:webHidden/>
              </w:rPr>
              <w:fldChar w:fldCharType="end"/>
            </w:r>
          </w:hyperlink>
        </w:p>
        <w:p w14:paraId="5283B5C6" w14:textId="39E4D842" w:rsidR="00D20215" w:rsidRDefault="00F03310">
          <w:pPr>
            <w:pStyle w:val="Obsah1"/>
            <w:rPr>
              <w:rFonts w:eastAsiaTheme="minorEastAsia"/>
              <w:noProof/>
              <w:sz w:val="22"/>
              <w:lang w:eastAsia="cs-CZ"/>
            </w:rPr>
          </w:pPr>
          <w:hyperlink w:anchor="_Toc130646065" w:history="1">
            <w:r w:rsidR="00D20215" w:rsidRPr="00B573A3">
              <w:rPr>
                <w:rStyle w:val="Hypertextovodkaz"/>
                <w:noProof/>
              </w:rPr>
              <w:t>Seznam obrázků</w:t>
            </w:r>
            <w:r w:rsidR="00D20215">
              <w:rPr>
                <w:noProof/>
                <w:webHidden/>
              </w:rPr>
              <w:tab/>
            </w:r>
            <w:r w:rsidR="00D20215">
              <w:rPr>
                <w:noProof/>
                <w:webHidden/>
              </w:rPr>
              <w:fldChar w:fldCharType="begin"/>
            </w:r>
            <w:r w:rsidR="00D20215">
              <w:rPr>
                <w:noProof/>
                <w:webHidden/>
              </w:rPr>
              <w:instrText xml:space="preserve"> PAGEREF _Toc130646065 \h </w:instrText>
            </w:r>
            <w:r w:rsidR="00D20215">
              <w:rPr>
                <w:noProof/>
                <w:webHidden/>
              </w:rPr>
            </w:r>
            <w:r w:rsidR="00D20215">
              <w:rPr>
                <w:noProof/>
                <w:webHidden/>
              </w:rPr>
              <w:fldChar w:fldCharType="separate"/>
            </w:r>
            <w:r w:rsidR="00D20215">
              <w:rPr>
                <w:noProof/>
                <w:webHidden/>
              </w:rPr>
              <w:t>10</w:t>
            </w:r>
            <w:r w:rsidR="00D20215">
              <w:rPr>
                <w:noProof/>
                <w:webHidden/>
              </w:rPr>
              <w:fldChar w:fldCharType="end"/>
            </w:r>
          </w:hyperlink>
        </w:p>
        <w:p w14:paraId="21E13FCD" w14:textId="06CEFB87" w:rsidR="00D20215" w:rsidRDefault="00F03310">
          <w:pPr>
            <w:pStyle w:val="Obsah1"/>
            <w:rPr>
              <w:rFonts w:eastAsiaTheme="minorEastAsia"/>
              <w:noProof/>
              <w:sz w:val="22"/>
              <w:lang w:eastAsia="cs-CZ"/>
            </w:rPr>
          </w:pPr>
          <w:hyperlink w:anchor="_Toc130646066" w:history="1">
            <w:r w:rsidR="00D20215" w:rsidRPr="00B573A3">
              <w:rPr>
                <w:rStyle w:val="Hypertextovodkaz"/>
                <w:noProof/>
              </w:rPr>
              <w:t>Použité zdroje</w:t>
            </w:r>
            <w:r w:rsidR="00D20215">
              <w:rPr>
                <w:noProof/>
                <w:webHidden/>
              </w:rPr>
              <w:tab/>
            </w:r>
            <w:r w:rsidR="00D20215">
              <w:rPr>
                <w:noProof/>
                <w:webHidden/>
              </w:rPr>
              <w:fldChar w:fldCharType="begin"/>
            </w:r>
            <w:r w:rsidR="00D20215">
              <w:rPr>
                <w:noProof/>
                <w:webHidden/>
              </w:rPr>
              <w:instrText xml:space="preserve"> PAGEREF _Toc130646066 \h </w:instrText>
            </w:r>
            <w:r w:rsidR="00D20215">
              <w:rPr>
                <w:noProof/>
                <w:webHidden/>
              </w:rPr>
            </w:r>
            <w:r w:rsidR="00D20215">
              <w:rPr>
                <w:noProof/>
                <w:webHidden/>
              </w:rPr>
              <w:fldChar w:fldCharType="separate"/>
            </w:r>
            <w:r w:rsidR="00D20215">
              <w:rPr>
                <w:noProof/>
                <w:webHidden/>
              </w:rPr>
              <w:t>11</w:t>
            </w:r>
            <w:r w:rsidR="00D20215">
              <w:rPr>
                <w:noProof/>
                <w:webHidden/>
              </w:rPr>
              <w:fldChar w:fldCharType="end"/>
            </w:r>
          </w:hyperlink>
        </w:p>
        <w:p w14:paraId="59597144" w14:textId="51D868FC" w:rsidR="00D20215" w:rsidRDefault="00F03310">
          <w:pPr>
            <w:pStyle w:val="Obsah1"/>
            <w:tabs>
              <w:tab w:val="left" w:pos="720"/>
            </w:tabs>
            <w:rPr>
              <w:rFonts w:eastAsiaTheme="minorEastAsia"/>
              <w:noProof/>
              <w:sz w:val="22"/>
              <w:lang w:eastAsia="cs-CZ"/>
            </w:rPr>
          </w:pPr>
          <w:hyperlink w:anchor="_Toc130646067" w:history="1">
            <w:r w:rsidR="00D20215" w:rsidRPr="00B573A3">
              <w:rPr>
                <w:rStyle w:val="Hypertextovodkaz"/>
                <w:noProof/>
              </w:rPr>
              <w:t>A.</w:t>
            </w:r>
            <w:r w:rsidR="00D20215">
              <w:rPr>
                <w:rFonts w:eastAsiaTheme="minorEastAsia"/>
                <w:noProof/>
                <w:sz w:val="22"/>
                <w:lang w:eastAsia="cs-CZ"/>
              </w:rPr>
              <w:tab/>
            </w:r>
            <w:r w:rsidR="00D20215" w:rsidRPr="00B573A3">
              <w:rPr>
                <w:rStyle w:val="Hypertextovodkaz"/>
                <w:noProof/>
              </w:rPr>
              <w:t>Seznam přiložených souborů</w:t>
            </w:r>
            <w:r w:rsidR="00D20215">
              <w:rPr>
                <w:noProof/>
                <w:webHidden/>
              </w:rPr>
              <w:tab/>
            </w:r>
            <w:r w:rsidR="00D20215">
              <w:rPr>
                <w:noProof/>
                <w:webHidden/>
              </w:rPr>
              <w:fldChar w:fldCharType="begin"/>
            </w:r>
            <w:r w:rsidR="00D20215">
              <w:rPr>
                <w:noProof/>
                <w:webHidden/>
              </w:rPr>
              <w:instrText xml:space="preserve"> PAGEREF _Toc130646067 \h </w:instrText>
            </w:r>
            <w:r w:rsidR="00D20215">
              <w:rPr>
                <w:noProof/>
                <w:webHidden/>
              </w:rPr>
            </w:r>
            <w:r w:rsidR="00D20215">
              <w:rPr>
                <w:noProof/>
                <w:webHidden/>
              </w:rPr>
              <w:fldChar w:fldCharType="separate"/>
            </w:r>
            <w:r w:rsidR="00D20215">
              <w:rPr>
                <w:noProof/>
                <w:webHidden/>
              </w:rPr>
              <w:t>I</w:t>
            </w:r>
            <w:r w:rsidR="00D20215">
              <w:rPr>
                <w:noProof/>
                <w:webHidden/>
              </w:rPr>
              <w:fldChar w:fldCharType="end"/>
            </w:r>
          </w:hyperlink>
        </w:p>
        <w:p w14:paraId="0E86E4E4" w14:textId="575B16B8" w:rsidR="00236BCF" w:rsidRDefault="00236BCF">
          <w:r>
            <w:rPr>
              <w:b/>
              <w:bCs/>
            </w:rPr>
            <w:fldChar w:fldCharType="end"/>
          </w:r>
        </w:p>
      </w:sdtContent>
    </w:sdt>
    <w:p w14:paraId="6807AC88" w14:textId="77777777" w:rsidR="00236BCF" w:rsidRDefault="00236BCF" w:rsidP="00236BCF">
      <w:pPr>
        <w:pStyle w:val="Nadpisobsahu"/>
        <w:sectPr w:rsidR="00236BCF">
          <w:pgSz w:w="11906" w:h="16838"/>
          <w:pgMar w:top="1417" w:right="1417" w:bottom="1417" w:left="1417" w:header="708" w:footer="708" w:gutter="0"/>
          <w:cols w:space="708"/>
          <w:docGrid w:linePitch="360"/>
        </w:sectPr>
      </w:pPr>
    </w:p>
    <w:p w14:paraId="0972D5F8" w14:textId="77777777" w:rsidR="00341B93" w:rsidRDefault="00A758D8" w:rsidP="00B06BFF">
      <w:pPr>
        <w:pStyle w:val="Neslovannadpis"/>
      </w:pPr>
      <w:bookmarkStart w:id="0" w:name="_Toc86047591"/>
      <w:bookmarkStart w:id="1" w:name="_Toc86055198"/>
      <w:bookmarkStart w:id="2" w:name="_Toc130646050"/>
      <w:r w:rsidRPr="00B06BFF">
        <w:lastRenderedPageBreak/>
        <w:t>Úvod</w:t>
      </w:r>
      <w:bookmarkEnd w:id="0"/>
      <w:bookmarkEnd w:id="1"/>
      <w:bookmarkEnd w:id="2"/>
    </w:p>
    <w:p w14:paraId="347F896A" w14:textId="77777777" w:rsidR="00B3519D" w:rsidRDefault="00B3519D" w:rsidP="00B3519D">
      <w:r>
        <w:t>Autorka využila příležitosti více se seznámit s novou průlomovou technologií umělé inteligence Stable Diffusion.</w:t>
      </w:r>
    </w:p>
    <w:p w14:paraId="1BC78792" w14:textId="266B182F" w:rsidR="00B3519D" w:rsidRDefault="00B3519D" w:rsidP="00B3519D">
      <w:r>
        <w:t xml:space="preserve">Vývoj umělé inteligence se totiž v posledních letech velmi rychle rozvíjí a může být v budoucnu klíčovým faktorem v mnoha oblastech. Výzkumníci se snaží vylepšovat algoritmy, hardware a využívat nové technologie jako například kvantové výpočty a neuronové sítě. V budoucnu se očekává, </w:t>
      </w:r>
      <w:r w:rsidR="007F5D22" w:rsidRPr="007F5D22">
        <w:t>že umělá inteligence přinese ještě rozsáhlejší vliv na lidský život a prokáže schopnost řešit náročnější problémy</w:t>
      </w:r>
      <w:r>
        <w:t>.</w:t>
      </w:r>
    </w:p>
    <w:p w14:paraId="50A89A45" w14:textId="20BBD1D1" w:rsidR="00B3519D" w:rsidRDefault="00B3519D" w:rsidP="00B3519D">
      <w:r>
        <w:t>Stable Diffusion je otevřený text-to-image model založený na</w:t>
      </w:r>
      <w:r w:rsidR="003F556D">
        <w:t xml:space="preserve"> metodě </w:t>
      </w:r>
      <w:r w:rsidR="00AE3C4A">
        <w:t xml:space="preserve">učení </w:t>
      </w:r>
      <w:r w:rsidR="003F556D">
        <w:t>CLIP</w:t>
      </w:r>
      <w:r>
        <w:t xml:space="preserve">, který dokáže generovat podrobné obrázky z libovolného textového vstupu. </w:t>
      </w:r>
      <w:commentRangeStart w:id="3"/>
      <w:r>
        <w:t xml:space="preserve">Byl vyvinut společností StabilityAI ve spolupráci s EleutherAI a LAION a vydán v roce 2022. </w:t>
      </w:r>
      <w:commentRangeEnd w:id="3"/>
      <w:r w:rsidR="000E75B9">
        <w:rPr>
          <w:rStyle w:val="Odkaznakoment"/>
        </w:rPr>
        <w:commentReference w:id="3"/>
      </w:r>
      <w:commentRangeStart w:id="4"/>
      <w:r>
        <w:t>Model je primárně používán ke generování fotorealistických obrázků z latentního prostoru, upravování obrázků podle textu nebo doplňování chybějících detailů do obrázků s nízkým rozlišením nebo nedostatečnou kvalitou. Byl natrénován na miliardách obrázků a dosahuje výsledků srovnatelných s DALL-E 2 nebo MidJourney.</w:t>
      </w:r>
      <w:commentRangeEnd w:id="4"/>
      <w:r w:rsidR="000E75B9">
        <w:rPr>
          <w:rStyle w:val="Odkaznakoment"/>
        </w:rPr>
        <w:commentReference w:id="4"/>
      </w:r>
    </w:p>
    <w:p w14:paraId="6F3325AD" w14:textId="67172A56" w:rsidR="00B3519D" w:rsidRDefault="00B3519D" w:rsidP="00B3519D">
      <w:r>
        <w:t>Stable Diffusion představuje významný krok vpřed v oblasti strojového učení. Tento model nabízí nové možnosti v oblasti umělé inteligence a může být využit mnoha</w:t>
      </w:r>
      <w:r w:rsidR="003F556D">
        <w:t xml:space="preserve"> </w:t>
      </w:r>
      <w:r>
        <w:t>způsoby, například v oblasti tvorby filmových efektů, reklamních kampaní nebo v herním průmyslu.</w:t>
      </w:r>
    </w:p>
    <w:p w14:paraId="1587488A" w14:textId="7E35773F" w:rsidR="00A758D8" w:rsidRDefault="00B3519D" w:rsidP="00B3519D">
      <w:r>
        <w:t xml:space="preserve">Cílem je využít tuto práci jako učební pomůcku neboli návod pro studenty na to, jak </w:t>
      </w:r>
      <w:r w:rsidR="003F556D">
        <w:t>Stable Diffusion</w:t>
      </w:r>
      <w:r>
        <w:t xml:space="preserve"> vůbec používat a implementovat ji do svých projektů.</w:t>
      </w:r>
    </w:p>
    <w:p w14:paraId="15614122" w14:textId="3421FCB1" w:rsidR="000E75B9" w:rsidRDefault="00F03310" w:rsidP="00B3519D">
      <w:hyperlink r:id="rId17" w:history="1">
        <w:r w:rsidR="000E75B9">
          <w:rPr>
            <w:rStyle w:val="Hypertextovodkaz"/>
          </w:rPr>
          <w:t xml:space="preserve">Stable Diffusion 2.0 </w:t>
        </w:r>
        <w:proofErr w:type="spellStart"/>
        <w:r w:rsidR="000E75B9">
          <w:rPr>
            <w:rStyle w:val="Hypertextovodkaz"/>
          </w:rPr>
          <w:t>Release</w:t>
        </w:r>
        <w:proofErr w:type="spellEnd"/>
        <w:r w:rsidR="000E75B9">
          <w:rPr>
            <w:rStyle w:val="Hypertextovodkaz"/>
          </w:rPr>
          <w:t xml:space="preserve"> — Stability AI</w:t>
        </w:r>
      </w:hyperlink>
    </w:p>
    <w:p w14:paraId="01F68784" w14:textId="77777777" w:rsidR="00A758D8" w:rsidRPr="00394D8A" w:rsidRDefault="00A758D8" w:rsidP="00394D8A">
      <w:pPr>
        <w:rPr>
          <w:color w:val="FF0000"/>
        </w:rPr>
      </w:pPr>
      <w:r w:rsidRPr="00394D8A">
        <w:rPr>
          <w:color w:val="FF0000"/>
        </w:rPr>
        <w:t xml:space="preserve">Nastavte </w:t>
      </w:r>
      <w:r w:rsidRPr="00394D8A">
        <w:rPr>
          <w:b/>
          <w:bCs/>
          <w:color w:val="FF0000"/>
        </w:rPr>
        <w:t>název</w:t>
      </w:r>
      <w:r w:rsidRPr="00394D8A">
        <w:rPr>
          <w:color w:val="FF0000"/>
        </w:rPr>
        <w:t xml:space="preserve"> dokumentu a </w:t>
      </w:r>
      <w:r w:rsidRPr="00394D8A">
        <w:rPr>
          <w:b/>
          <w:bCs/>
          <w:color w:val="FF0000"/>
        </w:rPr>
        <w:t>autora</w:t>
      </w:r>
      <w:r w:rsidRPr="00394D8A">
        <w:rPr>
          <w:color w:val="FF0000"/>
        </w:rPr>
        <w:t xml:space="preserve"> v nabídce Soubor/</w:t>
      </w:r>
      <w:r w:rsidR="00566029" w:rsidRPr="00394D8A">
        <w:rPr>
          <w:color w:val="FF0000"/>
        </w:rPr>
        <w:t>Informa</w:t>
      </w:r>
      <w:r w:rsidR="0023432B" w:rsidRPr="00394D8A">
        <w:rPr>
          <w:color w:val="FF0000"/>
        </w:rPr>
        <w:t>ce</w:t>
      </w:r>
      <w:r w:rsidRPr="00394D8A">
        <w:rPr>
          <w:color w:val="FF0000"/>
        </w:rPr>
        <w:t>.</w:t>
      </w:r>
    </w:p>
    <w:p w14:paraId="69B97AF6" w14:textId="77777777" w:rsidR="00A758D8" w:rsidRPr="00394D8A" w:rsidRDefault="00A758D8" w:rsidP="00394D8A">
      <w:pPr>
        <w:rPr>
          <w:color w:val="FF0000"/>
        </w:rPr>
      </w:pPr>
      <w:r w:rsidRPr="00394D8A">
        <w:rPr>
          <w:color w:val="FF0000"/>
        </w:rPr>
        <w:t>Pro vkládání zdrojů použijte Reference/Spravovat prameny.</w:t>
      </w:r>
    </w:p>
    <w:p w14:paraId="0BAF2F6D" w14:textId="3DCBB549" w:rsidR="00A758D8" w:rsidRDefault="00E06C24" w:rsidP="001860A3">
      <w:pPr>
        <w:pStyle w:val="Nadpis1"/>
      </w:pPr>
      <w:bookmarkStart w:id="5" w:name="_Toc130646051"/>
      <w:r>
        <w:lastRenderedPageBreak/>
        <w:t>Co je to neuronová síť?</w:t>
      </w:r>
      <w:bookmarkEnd w:id="5"/>
    </w:p>
    <w:p w14:paraId="7FF30DE7" w14:textId="659FC98B" w:rsidR="00426AC4" w:rsidRDefault="00426AC4" w:rsidP="00426AC4">
      <w:commentRangeStart w:id="6"/>
      <w:r>
        <w:t xml:space="preserve">Neuronová síť </w:t>
      </w:r>
      <w:r w:rsidR="003E4AD0" w:rsidRPr="003E4AD0">
        <w:t>(ANN</w:t>
      </w:r>
      <w:r w:rsidR="003E4AD0">
        <w:t xml:space="preserve"> neboli</w:t>
      </w:r>
      <w:r w:rsidR="003E4AD0" w:rsidRPr="003E4AD0">
        <w:t xml:space="preserve"> </w:t>
      </w:r>
      <w:proofErr w:type="spellStart"/>
      <w:r w:rsidR="003E4AD0" w:rsidRPr="003E4AD0">
        <w:t>artificial</w:t>
      </w:r>
      <w:proofErr w:type="spellEnd"/>
      <w:r w:rsidR="003E4AD0" w:rsidRPr="003E4AD0">
        <w:t xml:space="preserve"> </w:t>
      </w:r>
      <w:proofErr w:type="spellStart"/>
      <w:r w:rsidR="003E4AD0" w:rsidRPr="003E4AD0">
        <w:t>neural</w:t>
      </w:r>
      <w:proofErr w:type="spellEnd"/>
      <w:r w:rsidR="003E4AD0" w:rsidRPr="003E4AD0">
        <w:t xml:space="preserve"> network)</w:t>
      </w:r>
      <w:r w:rsidR="003E4AD0">
        <w:t xml:space="preserve"> </w:t>
      </w:r>
      <w:r>
        <w:t xml:space="preserve">je výpočetní model používaný v umělé inteligenci. Používá se k modelování vztahu mezi </w:t>
      </w:r>
      <w:r w:rsidRPr="0000227C">
        <w:rPr>
          <w:b/>
          <w:bCs/>
        </w:rPr>
        <w:t>vícerozměrnou vstupní proměnnou x</w:t>
      </w:r>
      <w:r>
        <w:t xml:space="preserve"> a</w:t>
      </w:r>
      <w:r w:rsidR="0000227C" w:rsidRPr="0000227C">
        <w:t xml:space="preserve"> </w:t>
      </w:r>
      <w:r w:rsidR="0000227C" w:rsidRPr="0000227C">
        <w:rPr>
          <w:b/>
          <w:bCs/>
        </w:rPr>
        <w:t xml:space="preserve">vícerozměrnou výstupní proměnnou </w:t>
      </w:r>
      <w:r w:rsidRPr="0000227C">
        <w:rPr>
          <w:b/>
          <w:bCs/>
        </w:rPr>
        <w:t>y</w:t>
      </w:r>
      <w:r>
        <w:t>. Obecně se jedná o nelineární regresní model, který lze vyjádřit síťovou strukturou.</w:t>
      </w:r>
      <w:commentRangeEnd w:id="6"/>
      <w:r w:rsidR="0000227C">
        <w:rPr>
          <w:rStyle w:val="Odkaznakoment"/>
        </w:rPr>
        <w:commentReference w:id="6"/>
      </w:r>
    </w:p>
    <w:p w14:paraId="0ECEDA06" w14:textId="085D8D50" w:rsidR="0000227C" w:rsidRDefault="00426AC4" w:rsidP="00426AC4">
      <w:commentRangeStart w:id="7"/>
      <w:r>
        <w:t xml:space="preserve">Neuronové sítě </w:t>
      </w:r>
      <w:r w:rsidR="006D7926">
        <w:t>můžeme</w:t>
      </w:r>
      <w:r w:rsidR="0000227C">
        <w:t xml:space="preserve"> definovat jako s</w:t>
      </w:r>
      <w:r>
        <w:t>ad</w:t>
      </w:r>
      <w:r w:rsidR="0000227C">
        <w:t>u</w:t>
      </w:r>
      <w:r>
        <w:t xml:space="preserve"> algoritmů vytvořených podle fungování lidského mozku a nervového </w:t>
      </w:r>
      <w:r w:rsidR="0000227C">
        <w:t>systému – pracují zkrátka na stejném principu</w:t>
      </w:r>
      <w:r w:rsidR="0000227C" w:rsidRPr="0000227C">
        <w:t xml:space="preserve"> jako trénovaný mozek dítěte</w:t>
      </w:r>
      <w:r>
        <w:t>.</w:t>
      </w:r>
      <w:r w:rsidR="0000227C">
        <w:t xml:space="preserve"> Skládají se z </w:t>
      </w:r>
      <w:r w:rsidR="0000227C" w:rsidRPr="00643D8C">
        <w:t>umělých (formálních) n</w:t>
      </w:r>
      <w:r w:rsidRPr="00643D8C">
        <w:t>euro</w:t>
      </w:r>
      <w:r w:rsidR="0000227C" w:rsidRPr="00643D8C">
        <w:t>nů</w:t>
      </w:r>
      <w:r w:rsidR="0000227C">
        <w:t xml:space="preserve">, což </w:t>
      </w:r>
      <w:r w:rsidRPr="00426AC4">
        <w:t xml:space="preserve">je </w:t>
      </w:r>
      <w:r w:rsidR="0000227C">
        <w:t xml:space="preserve">jakási </w:t>
      </w:r>
      <w:r w:rsidRPr="00426AC4">
        <w:t xml:space="preserve">matematická funkce, která přijímá </w:t>
      </w:r>
      <w:r w:rsidR="0000227C">
        <w:t xml:space="preserve">libovolný počet </w:t>
      </w:r>
      <w:r w:rsidRPr="00426AC4">
        <w:t>vstup</w:t>
      </w:r>
      <w:r w:rsidR="0000227C">
        <w:t>ů</w:t>
      </w:r>
      <w:r w:rsidRPr="00426AC4">
        <w:t xml:space="preserve"> a poté je klasifikuje podle použitého algoritmu</w:t>
      </w:r>
      <w:r w:rsidR="0000227C">
        <w:t xml:space="preserve"> právě na jeden výstup</w:t>
      </w:r>
      <w:r w:rsidRPr="00426AC4">
        <w:t xml:space="preserve">. </w:t>
      </w:r>
      <w:r w:rsidR="006D7926">
        <w:t xml:space="preserve">Každý neuron je tedy složen </w:t>
      </w:r>
      <w:r w:rsidR="006D7926" w:rsidRPr="00426AC4">
        <w:t xml:space="preserve">ze </w:t>
      </w:r>
      <w:r w:rsidR="006D7926" w:rsidRPr="00643D8C">
        <w:rPr>
          <w:b/>
          <w:bCs/>
        </w:rPr>
        <w:t>vstupní vrstvy</w:t>
      </w:r>
      <w:r w:rsidR="006D7926" w:rsidRPr="00426AC4">
        <w:t xml:space="preserve">, </w:t>
      </w:r>
      <w:r w:rsidR="006D7926" w:rsidRPr="00643D8C">
        <w:rPr>
          <w:b/>
          <w:bCs/>
        </w:rPr>
        <w:t>více skrytých vrstev</w:t>
      </w:r>
      <w:r w:rsidR="006D7926" w:rsidRPr="00426AC4">
        <w:t xml:space="preserve"> a </w:t>
      </w:r>
      <w:r w:rsidR="006D7926" w:rsidRPr="00643D8C">
        <w:rPr>
          <w:b/>
          <w:bCs/>
        </w:rPr>
        <w:t>výstupní vrstvy</w:t>
      </w:r>
      <w:r w:rsidR="006D7926">
        <w:t xml:space="preserve">. </w:t>
      </w:r>
      <w:r w:rsidR="003C6BCA">
        <w:t>Ty</w:t>
      </w:r>
      <w:r w:rsidR="009A05C2">
        <w:t xml:space="preserve"> </w:t>
      </w:r>
      <w:r>
        <w:t>jsou vzájemně propojeny synaptickými vazbami</w:t>
      </w:r>
      <w:r w:rsidR="003C6BCA">
        <w:t xml:space="preserve"> </w:t>
      </w:r>
      <w:r w:rsidR="009A05C2" w:rsidRPr="009A05C2">
        <w:t>vytvář</w:t>
      </w:r>
      <w:r w:rsidR="003C6BCA">
        <w:t>enými</w:t>
      </w:r>
      <w:r w:rsidR="009A05C2" w:rsidRPr="009A05C2">
        <w:t xml:space="preserve"> a uprav</w:t>
      </w:r>
      <w:r w:rsidR="003C6BCA">
        <w:t>enými</w:t>
      </w:r>
      <w:r w:rsidR="009A05C2" w:rsidRPr="009A05C2">
        <w:t xml:space="preserve"> pomocí strojového učení, což umožňuje neuronovým sítím adaptovat se na data a zlepšovat svou schopnost provádět úlohy, jako je klasifikace či predikce.</w:t>
      </w:r>
      <w:r>
        <w:t xml:space="preserve"> </w:t>
      </w:r>
      <w:r w:rsidR="009A05C2">
        <w:t xml:space="preserve">Vrstvy si </w:t>
      </w:r>
      <w:r>
        <w:t>navzájem předávají signály a transformují je pomocí aktivačních přenosových funkcí</w:t>
      </w:r>
      <w:r w:rsidR="0000227C">
        <w:t>.</w:t>
      </w:r>
      <w:commentRangeEnd w:id="7"/>
      <w:r w:rsidR="008D1B91">
        <w:rPr>
          <w:rStyle w:val="Odkaznakoment"/>
        </w:rPr>
        <w:commentReference w:id="7"/>
      </w:r>
    </w:p>
    <w:p w14:paraId="60F9B7D6" w14:textId="6CF11FE6" w:rsidR="00EF3393" w:rsidRDefault="00BA1FAE" w:rsidP="00EF3393">
      <w:pPr>
        <w:pStyle w:val="Nadpis2"/>
      </w:pPr>
      <w:bookmarkStart w:id="8" w:name="_Toc86047600"/>
      <w:bookmarkStart w:id="9" w:name="_Toc86055207"/>
      <w:bookmarkStart w:id="10" w:name="_Toc130646052"/>
      <w:r>
        <w:t>U</w:t>
      </w:r>
      <w:r w:rsidR="00EF3393">
        <w:t>čení neuronové sítě</w:t>
      </w:r>
    </w:p>
    <w:p w14:paraId="211F95DE" w14:textId="77777777" w:rsidR="00FC5C08" w:rsidRDefault="004974DB" w:rsidP="00FC5C08">
      <w:commentRangeStart w:id="11"/>
      <w:r>
        <w:t>Pro učení neuronové sítě se musí nejprve vytvořit struktura sítě, která slouží jako základ pro její následné trénování. Nicméně, sama o sobě tato struktura neumí v podstatě nic, dokud není trénována na konkrétní úlohu.</w:t>
      </w:r>
      <w:commentRangeEnd w:id="11"/>
      <w:r w:rsidR="00E75851">
        <w:rPr>
          <w:rStyle w:val="Odkaznakoment"/>
        </w:rPr>
        <w:commentReference w:id="11"/>
      </w:r>
    </w:p>
    <w:p w14:paraId="1E7AFEA8" w14:textId="3E03C5D8" w:rsidR="001C78C2" w:rsidRDefault="00FC5C08" w:rsidP="001C78C2">
      <w:commentRangeStart w:id="12"/>
      <w:r w:rsidRPr="00FC5C08">
        <w:t>Trénování neuronové sítě spočívá v přijímání obrovského množství dat a postupném zlepšování její schopnosti interpretovat a chápat tato data</w:t>
      </w:r>
      <w:r>
        <w:t>. P</w:t>
      </w:r>
      <w:r w:rsidRPr="00FC5C08">
        <w:t xml:space="preserve">řičemž během tohoto procesu se síti podávají různé podněty, které ji vedou </w:t>
      </w:r>
      <w:r>
        <w:t xml:space="preserve">právě </w:t>
      </w:r>
      <w:r w:rsidRPr="00FC5C08">
        <w:t>k vhodnému porozumění předložených informací.</w:t>
      </w:r>
      <w:r w:rsidR="001C78C2" w:rsidRPr="001C78C2">
        <w:t xml:space="preserve"> </w:t>
      </w:r>
      <w:r w:rsidR="001C78C2">
        <w:t>V průběhu trénování si síť vytváří model, což je v podstatě abstraktní reprezentace vnitřních parametrů a vah</w:t>
      </w:r>
      <w:r w:rsidR="00A511C4">
        <w:t>, který</w:t>
      </w:r>
      <w:r w:rsidR="001C78C2">
        <w:t xml:space="preserve"> se poté používá ke klasifikaci dat nových. </w:t>
      </w:r>
      <w:r w:rsidR="001C78C2" w:rsidRPr="001C78C2">
        <w:t xml:space="preserve">Po dokončení trénování se sítě stává aktivní, kdy může být využita pro řešení </w:t>
      </w:r>
      <w:r w:rsidR="001C78C2">
        <w:t>zadaných</w:t>
      </w:r>
      <w:r w:rsidR="001C78C2" w:rsidRPr="001C78C2">
        <w:t xml:space="preserve"> úloh.</w:t>
      </w:r>
      <w:commentRangeEnd w:id="12"/>
      <w:r w:rsidR="00BA1FAE">
        <w:rPr>
          <w:rStyle w:val="Odkaznakoment"/>
        </w:rPr>
        <w:commentReference w:id="12"/>
      </w:r>
    </w:p>
    <w:p w14:paraId="144E1102" w14:textId="2B97CD9E" w:rsidR="00FB22E6" w:rsidRPr="00EF3393" w:rsidRDefault="004974DB" w:rsidP="00C92FCF">
      <w:commentRangeStart w:id="13"/>
      <w:r w:rsidRPr="004974DB">
        <w:t xml:space="preserve">Existují různé </w:t>
      </w:r>
      <w:r w:rsidR="00BA1FAE">
        <w:t xml:space="preserve">výukové </w:t>
      </w:r>
      <w:r w:rsidRPr="004974DB">
        <w:t>metody</w:t>
      </w:r>
      <w:r w:rsidR="00BA1FAE">
        <w:t xml:space="preserve"> </w:t>
      </w:r>
      <w:r w:rsidRPr="004974DB">
        <w:t>neuronových sítí, které se liší v závislosti na typu úlohy, datového souboru a požadovaném výstupu.</w:t>
      </w:r>
      <w:r>
        <w:t xml:space="preserve"> </w:t>
      </w:r>
      <w:r w:rsidR="00EF3393" w:rsidRPr="00192099">
        <w:t xml:space="preserve">Klasickými jsou </w:t>
      </w:r>
      <w:r w:rsidR="00EF3393">
        <w:t>dvě</w:t>
      </w:r>
      <w:r w:rsidR="00EF3393" w:rsidRPr="00192099">
        <w:t xml:space="preserve"> paradigmata typická pro strojové učení:</w:t>
      </w:r>
      <w:r w:rsidR="00EF3393">
        <w:t xml:space="preserve"> </w:t>
      </w:r>
      <w:r w:rsidR="00EF3393" w:rsidRPr="00D72CAE">
        <w:rPr>
          <w:b/>
          <w:bCs/>
        </w:rPr>
        <w:t>učení s</w:t>
      </w:r>
      <w:r w:rsidR="00EF3393">
        <w:rPr>
          <w:b/>
          <w:bCs/>
        </w:rPr>
        <w:t> </w:t>
      </w:r>
      <w:r w:rsidR="00EF3393" w:rsidRPr="00D72CAE">
        <w:rPr>
          <w:b/>
          <w:bCs/>
        </w:rPr>
        <w:t>učitelem</w:t>
      </w:r>
      <w:r w:rsidR="00EF3393">
        <w:t xml:space="preserve"> a</w:t>
      </w:r>
      <w:r w:rsidR="00EF3393" w:rsidRPr="00192099">
        <w:t xml:space="preserve"> </w:t>
      </w:r>
      <w:r w:rsidR="00EF3393" w:rsidRPr="00D72CAE">
        <w:rPr>
          <w:b/>
          <w:bCs/>
        </w:rPr>
        <w:t>učení bez učitele</w:t>
      </w:r>
      <w:r w:rsidR="00EF3393" w:rsidRPr="00192099">
        <w:t>.</w:t>
      </w:r>
      <w:commentRangeEnd w:id="13"/>
      <w:r w:rsidR="00C92FCF">
        <w:rPr>
          <w:rStyle w:val="Odkaznakoment"/>
        </w:rPr>
        <w:commentReference w:id="13"/>
      </w:r>
      <w:hyperlink r:id="rId18" w:history="1"/>
    </w:p>
    <w:p w14:paraId="62531214" w14:textId="117E3BA1" w:rsidR="001C78C2" w:rsidRDefault="001C78C2" w:rsidP="001C78C2">
      <w:pPr>
        <w:pStyle w:val="Nadpis3"/>
      </w:pPr>
      <w:r>
        <w:lastRenderedPageBreak/>
        <w:t>Učení s učitelem</w:t>
      </w:r>
    </w:p>
    <w:p w14:paraId="3A70FD15" w14:textId="6AEDC3F0" w:rsidR="006E068D" w:rsidRDefault="009A5B34" w:rsidP="006E068D">
      <w:bookmarkStart w:id="14" w:name="_Hlk134727854"/>
      <w:commentRangeStart w:id="15"/>
      <w:r w:rsidRPr="009A5B34">
        <w:t xml:space="preserve">Učení s učitelem, známé také jako </w:t>
      </w:r>
      <w:bookmarkStart w:id="16" w:name="_Hlk134739805"/>
      <w:r w:rsidRPr="009A5B34">
        <w:t>„</w:t>
      </w:r>
      <w:proofErr w:type="spellStart"/>
      <w:r w:rsidRPr="009A5B34">
        <w:t>supervised</w:t>
      </w:r>
      <w:proofErr w:type="spellEnd"/>
      <w:r w:rsidRPr="009A5B34">
        <w:t xml:space="preserve"> learning“, </w:t>
      </w:r>
      <w:bookmarkEnd w:id="16"/>
      <w:r w:rsidRPr="009A5B34">
        <w:t xml:space="preserve">představuje třídu </w:t>
      </w:r>
      <w:r w:rsidR="0001793A">
        <w:t>postupů</w:t>
      </w:r>
      <w:r w:rsidRPr="009A5B34">
        <w:t xml:space="preserve"> trénování dat obsahujících vstupní objekty a odpovídající výstupní ohodnocení. To umožňuje strojům učit se z dat, která jsou již k</w:t>
      </w:r>
      <w:r w:rsidR="003C6BCA">
        <w:t>ategorizována</w:t>
      </w:r>
      <w:r w:rsidRPr="009A5B34">
        <w:t xml:space="preserve"> nebo anotována lidmi pomocí klíčových slov, a tyto vzory pak slouží jako referenční bod. Proces probíhá tak, že stroj obdrží trénovací data, porovná je a snaží se najít funkci, která nejlépe popisuje jejich závislost mezi vstupem a výstupem. Na základě tohoto tréninku by měl s velkou přesností umět </w:t>
      </w:r>
      <w:r w:rsidR="00131220">
        <w:t>definova</w:t>
      </w:r>
      <w:r w:rsidRPr="009A5B34">
        <w:t>t data nová</w:t>
      </w:r>
      <w:r w:rsidR="006E068D" w:rsidRPr="006E068D">
        <w:t>.</w:t>
      </w:r>
      <w:commentRangeEnd w:id="15"/>
      <w:r w:rsidR="0001793A">
        <w:rPr>
          <w:rStyle w:val="Odkaznakoment"/>
        </w:rPr>
        <w:commentReference w:id="15"/>
      </w:r>
    </w:p>
    <w:p w14:paraId="1CAC0324" w14:textId="53C81E38" w:rsidR="00C92FCF" w:rsidRPr="001C78C2" w:rsidRDefault="00C92FCF" w:rsidP="00C92FCF">
      <w:commentRangeStart w:id="17"/>
      <w:r>
        <w:t xml:space="preserve">Například při trénování obrazové klasifikace by se síti mohly prezentovat různé obrázky spolu s příslušnými texty, které specifikují, co se na obrázku nachází. Síť pak adaptivně upravuje své vnitřní parametry tak, aby </w:t>
      </w:r>
      <w:r w:rsidR="00131220">
        <w:t>příště</w:t>
      </w:r>
      <w:r>
        <w:t xml:space="preserve"> dokázala vstupní data správně vyhodnotit.</w:t>
      </w:r>
      <w:commentRangeEnd w:id="17"/>
      <w:r w:rsidR="00131220">
        <w:rPr>
          <w:rStyle w:val="Odkaznakoment"/>
        </w:rPr>
        <w:commentReference w:id="17"/>
      </w:r>
    </w:p>
    <w:bookmarkEnd w:id="14"/>
    <w:p w14:paraId="28EB8D4A" w14:textId="30E2B3A9" w:rsidR="001C78C2" w:rsidRDefault="001C78C2">
      <w:pPr>
        <w:pStyle w:val="Nadpis3"/>
      </w:pPr>
      <w:r>
        <w:t>Učení bez učitele</w:t>
      </w:r>
    </w:p>
    <w:p w14:paraId="64E868DC" w14:textId="7FB56755" w:rsidR="001C78C2" w:rsidRPr="001C78C2" w:rsidRDefault="009A5B34" w:rsidP="001C78C2">
      <w:commentRangeStart w:id="18"/>
      <w:r w:rsidRPr="009A5B34">
        <w:t xml:space="preserve">Učení bez učitele </w:t>
      </w:r>
      <w:r w:rsidR="0001793A">
        <w:t xml:space="preserve">neboli </w:t>
      </w:r>
      <w:r w:rsidR="0001793A" w:rsidRPr="0001793A">
        <w:t>„</w:t>
      </w:r>
      <w:proofErr w:type="spellStart"/>
      <w:r w:rsidR="0001793A">
        <w:t>un</w:t>
      </w:r>
      <w:r w:rsidR="0001793A" w:rsidRPr="0001793A">
        <w:t>supervised</w:t>
      </w:r>
      <w:proofErr w:type="spellEnd"/>
      <w:r w:rsidR="0001793A" w:rsidRPr="0001793A">
        <w:t xml:space="preserve"> learning“</w:t>
      </w:r>
      <w:r w:rsidR="0001793A">
        <w:t xml:space="preserve"> </w:t>
      </w:r>
      <w:r w:rsidRPr="009A5B34">
        <w:t>se od učení s učitelem liší tím, že trénovací data neobsahují výstupní ohodnocení</w:t>
      </w:r>
      <w:r w:rsidR="00A57C35">
        <w:t>. To</w:t>
      </w:r>
      <w:r w:rsidRPr="009A5B34">
        <w:t xml:space="preserve"> znamená, že funkce musí najít vztahy v datech sama</w:t>
      </w:r>
      <w:r w:rsidR="0001793A">
        <w:t xml:space="preserve"> metodou pokus-omyl</w:t>
      </w:r>
      <w:r w:rsidRPr="009A5B34">
        <w:t>.</w:t>
      </w:r>
      <w:r w:rsidR="0001793A">
        <w:t xml:space="preserve"> V</w:t>
      </w:r>
      <w:r w:rsidR="0001793A" w:rsidRPr="0001793A">
        <w:t>yužívá shlukování dat, aby objevila podobnosti mezi různými objekty</w:t>
      </w:r>
      <w:r w:rsidR="00AF3463">
        <w:t xml:space="preserve">, </w:t>
      </w:r>
      <w:r w:rsidR="0001793A" w:rsidRPr="0001793A">
        <w:t>přiřadila jim vlastní označení</w:t>
      </w:r>
      <w:r w:rsidR="00AF3463" w:rsidRPr="00AF3463">
        <w:t xml:space="preserve"> </w:t>
      </w:r>
      <w:r w:rsidR="00AF3463">
        <w:t xml:space="preserve">a </w:t>
      </w:r>
      <w:r w:rsidR="00AF3463" w:rsidRPr="00AF3463">
        <w:t>zařa</w:t>
      </w:r>
      <w:r w:rsidR="00AF3463">
        <w:t>dila</w:t>
      </w:r>
      <w:r w:rsidR="00AF3463" w:rsidRPr="00AF3463">
        <w:t xml:space="preserve"> </w:t>
      </w:r>
      <w:r w:rsidR="00AF3463">
        <w:t>je</w:t>
      </w:r>
      <w:r w:rsidR="00AF3463" w:rsidRPr="00AF3463">
        <w:t xml:space="preserve"> do skupin s podobnými vlastnostmi</w:t>
      </w:r>
      <w:r w:rsidR="0001793A" w:rsidRPr="0001793A">
        <w:t>.</w:t>
      </w:r>
      <w:commentRangeEnd w:id="18"/>
      <w:r w:rsidR="00A57C35">
        <w:rPr>
          <w:rStyle w:val="Odkaznakoment"/>
        </w:rPr>
        <w:commentReference w:id="18"/>
      </w:r>
    </w:p>
    <w:p w14:paraId="01516846" w14:textId="0DE2C08B" w:rsidR="00E06C24" w:rsidRDefault="00F364D5" w:rsidP="00BD6D10">
      <w:pPr>
        <w:pStyle w:val="Nadpis2"/>
      </w:pPr>
      <w:bookmarkStart w:id="19" w:name="_Toc130646053"/>
      <w:bookmarkStart w:id="20" w:name="_Toc86047603"/>
      <w:bookmarkStart w:id="21" w:name="_Toc86055210"/>
      <w:bookmarkEnd w:id="8"/>
      <w:bookmarkEnd w:id="9"/>
      <w:bookmarkEnd w:id="10"/>
      <w:r>
        <w:t xml:space="preserve">Využití neuronové sítě pro strojové </w:t>
      </w:r>
      <w:r w:rsidR="00E06C24" w:rsidRPr="00E06C24">
        <w:t>učení</w:t>
      </w:r>
      <w:bookmarkEnd w:id="19"/>
    </w:p>
    <w:p w14:paraId="55F1CCA2" w14:textId="30FCFDAA" w:rsidR="0062234F" w:rsidRDefault="0062234F" w:rsidP="00BD6D10">
      <w:commentRangeStart w:id="22"/>
      <w:r w:rsidRPr="0062234F">
        <w:t xml:space="preserve">V dnešní době existuje mnoho známých </w:t>
      </w:r>
      <w:r w:rsidR="00131220">
        <w:t>nástrojů</w:t>
      </w:r>
      <w:r w:rsidRPr="0062234F">
        <w:t xml:space="preserve"> strojového učení, které přinášejí inovativní a užitečné řešení pro různé oblasti. </w:t>
      </w:r>
      <w:r w:rsidR="00BD6D10" w:rsidRPr="00BD6D10">
        <w:t xml:space="preserve">Například </w:t>
      </w:r>
      <w:r w:rsidR="00BD6D10">
        <w:t xml:space="preserve">to je </w:t>
      </w:r>
      <w:r w:rsidR="00BD6D10" w:rsidRPr="00BD6D10">
        <w:t>rozpoznávání obrazů a řeči, klasifikace a segmentace dat, předpovídání vývoje časových řad, analýzy psaného textu nebo filtrování spamu. V lékařství se používá k diagnostice onemocnění a v řízení pro podporu rozhodování.</w:t>
      </w:r>
      <w:commentRangeEnd w:id="22"/>
      <w:r w:rsidR="00453D03">
        <w:rPr>
          <w:rStyle w:val="Odkaznakoment"/>
        </w:rPr>
        <w:commentReference w:id="22"/>
      </w:r>
    </w:p>
    <w:p w14:paraId="076AF3E8" w14:textId="32F24200" w:rsidR="008666AA" w:rsidRDefault="008666AA">
      <w:pPr>
        <w:pStyle w:val="Nadpis3"/>
      </w:pPr>
      <w:bookmarkStart w:id="23" w:name="_Toc130646054"/>
      <w:r>
        <w:t>CLIP a difúzní modely</w:t>
      </w:r>
    </w:p>
    <w:p w14:paraId="583A5682" w14:textId="779E413D" w:rsidR="001F2B84" w:rsidRDefault="00A850CA" w:rsidP="008666AA">
      <w:commentRangeStart w:id="24"/>
      <w:r w:rsidRPr="00A850CA">
        <w:t>CLIP (</w:t>
      </w:r>
      <w:proofErr w:type="spellStart"/>
      <w:r w:rsidRPr="00A850CA">
        <w:t>Contrastive</w:t>
      </w:r>
      <w:proofErr w:type="spellEnd"/>
      <w:r w:rsidRPr="00A850CA">
        <w:t xml:space="preserve"> </w:t>
      </w:r>
      <w:proofErr w:type="spellStart"/>
      <w:r w:rsidRPr="00A850CA">
        <w:t>Language</w:t>
      </w:r>
      <w:proofErr w:type="spellEnd"/>
      <w:r w:rsidRPr="00A850CA">
        <w:t>-Image</w:t>
      </w:r>
      <w:r>
        <w:t xml:space="preserve"> </w:t>
      </w:r>
      <w:proofErr w:type="spellStart"/>
      <w:r w:rsidRPr="00A850CA">
        <w:t>Pre-training</w:t>
      </w:r>
      <w:proofErr w:type="spellEnd"/>
      <w:r w:rsidRPr="00A850CA">
        <w:t xml:space="preserve">) </w:t>
      </w:r>
      <w:r w:rsidR="00D735EA">
        <w:t>představuje</w:t>
      </w:r>
      <w:r w:rsidRPr="00A850CA">
        <w:t xml:space="preserve"> model </w:t>
      </w:r>
      <w:r>
        <w:t xml:space="preserve">neuronové sítě </w:t>
      </w:r>
      <w:r w:rsidRPr="00A850CA">
        <w:t xml:space="preserve">vyvinutý společností </w:t>
      </w:r>
      <w:proofErr w:type="spellStart"/>
      <w:r w:rsidRPr="00A850CA">
        <w:t>OpenAI</w:t>
      </w:r>
      <w:proofErr w:type="spellEnd"/>
      <w:r w:rsidRPr="00A850CA">
        <w:t xml:space="preserve">, </w:t>
      </w:r>
      <w:r w:rsidR="00575FD3" w:rsidRPr="00575FD3">
        <w:t>který kombinuje obrazovou a jazykovou reprezentaci</w:t>
      </w:r>
      <w:r w:rsidRPr="00A850CA">
        <w:t>.</w:t>
      </w:r>
      <w:r w:rsidR="00D735EA">
        <w:t xml:space="preserve"> J</w:t>
      </w:r>
      <w:r w:rsidR="00D735EA" w:rsidRPr="00D735EA">
        <w:t xml:space="preserve">e </w:t>
      </w:r>
      <w:proofErr w:type="spellStart"/>
      <w:r w:rsidR="00D735EA" w:rsidRPr="00D735EA">
        <w:t>předtrénován</w:t>
      </w:r>
      <w:proofErr w:type="spellEnd"/>
      <w:r w:rsidR="00D735EA" w:rsidRPr="00D735EA">
        <w:t xml:space="preserve"> na více než 400 milionech dvojic text</w:t>
      </w:r>
      <w:r w:rsidR="00D735EA">
        <w:t xml:space="preserve">u a </w:t>
      </w:r>
      <w:r w:rsidR="00D735EA" w:rsidRPr="00D735EA">
        <w:t>obráz</w:t>
      </w:r>
      <w:r w:rsidR="00D735EA">
        <w:t>ku</w:t>
      </w:r>
      <w:r w:rsidR="00BD314B">
        <w:t xml:space="preserve">, a to například pomocí </w:t>
      </w:r>
      <w:r w:rsidR="00BD314B" w:rsidRPr="00DB0899">
        <w:rPr>
          <w:b/>
          <w:bCs/>
        </w:rPr>
        <w:t>difúzních modelů</w:t>
      </w:r>
      <w:r w:rsidR="00D735EA">
        <w:t>.</w:t>
      </w:r>
      <w:r w:rsidR="00C417BA">
        <w:t xml:space="preserve"> </w:t>
      </w:r>
      <w:r w:rsidR="00606D13">
        <w:t>Tradičně</w:t>
      </w:r>
      <w:r w:rsidR="00D735EA" w:rsidRPr="00D735EA">
        <w:t xml:space="preserve"> bylo nutné pro</w:t>
      </w:r>
      <w:r w:rsidR="00D735EA">
        <w:t xml:space="preserve"> kategorizaci</w:t>
      </w:r>
      <w:r w:rsidR="00D735EA" w:rsidRPr="00D735EA">
        <w:t xml:space="preserve"> shromáždit velké množství </w:t>
      </w:r>
      <w:r w:rsidR="00BD314B">
        <w:lastRenderedPageBreak/>
        <w:t>označených obrázků</w:t>
      </w:r>
      <w:r w:rsidR="00C417BA">
        <w:t xml:space="preserve"> </w:t>
      </w:r>
      <w:r w:rsidR="00D735EA" w:rsidRPr="00D735EA">
        <w:t>a na nich natrénovat klasifikační model</w:t>
      </w:r>
      <w:r w:rsidR="00606D13">
        <w:t xml:space="preserve">. </w:t>
      </w:r>
      <w:r w:rsidR="00D735EA" w:rsidRPr="00D735EA">
        <w:t xml:space="preserve">CLIP je však </w:t>
      </w:r>
      <w:proofErr w:type="spellStart"/>
      <w:r w:rsidR="00D735EA" w:rsidRPr="00D735EA">
        <w:t>zero</w:t>
      </w:r>
      <w:proofErr w:type="spellEnd"/>
      <w:r w:rsidR="00D735EA" w:rsidRPr="00D735EA">
        <w:t xml:space="preserve">-shot model, což znamená, že dokáže identifikovat </w:t>
      </w:r>
      <w:r w:rsidR="00606D13">
        <w:t>nespočet</w:t>
      </w:r>
      <w:r w:rsidR="00D735EA" w:rsidRPr="00D735EA">
        <w:t xml:space="preserve"> věcí, které nikdy předtím neviděl</w:t>
      </w:r>
      <w:r w:rsidRPr="00A850CA">
        <w:t>.</w:t>
      </w:r>
      <w:commentRangeEnd w:id="24"/>
      <w:r>
        <w:rPr>
          <w:rStyle w:val="Odkaznakoment"/>
        </w:rPr>
        <w:commentReference w:id="24"/>
      </w:r>
    </w:p>
    <w:p w14:paraId="5387FA5C" w14:textId="5DC3BECF" w:rsidR="008666AA" w:rsidRDefault="008666AA" w:rsidP="008666AA">
      <w:commentRangeStart w:id="25"/>
      <w:r w:rsidRPr="00192099">
        <w:t xml:space="preserve">Difuzní modely </w:t>
      </w:r>
      <w:r w:rsidR="00DB0899" w:rsidRPr="00DB0899">
        <w:t>jsou pokročilé strojově učené algoritmy</w:t>
      </w:r>
      <w:r w:rsidR="00C90CFA">
        <w:t xml:space="preserve"> pro </w:t>
      </w:r>
      <w:r w:rsidR="00024515">
        <w:t>generování</w:t>
      </w:r>
      <w:r w:rsidR="00C90CFA">
        <w:t xml:space="preserve"> dat</w:t>
      </w:r>
      <w:r w:rsidR="00DB0899" w:rsidRPr="00DB0899">
        <w:t>, které využívají princip difuze k šíření informací a provádění změn v datových strukturách.</w:t>
      </w:r>
      <w:r w:rsidR="00DB0899">
        <w:t xml:space="preserve"> Z</w:t>
      </w:r>
      <w:r w:rsidR="00606D13">
        <w:t>pracovávají</w:t>
      </w:r>
      <w:r w:rsidRPr="00192099">
        <w:t xml:space="preserve"> obraz</w:t>
      </w:r>
      <w:r w:rsidR="00606D13">
        <w:t>y</w:t>
      </w:r>
      <w:r w:rsidR="00DB0899">
        <w:t xml:space="preserve"> (případně i</w:t>
      </w:r>
      <w:r w:rsidRPr="00192099">
        <w:t xml:space="preserve"> vide</w:t>
      </w:r>
      <w:r w:rsidR="00606D13">
        <w:t>a</w:t>
      </w:r>
      <w:r w:rsidR="00DB0899">
        <w:t xml:space="preserve">) s cílem </w:t>
      </w:r>
      <w:r w:rsidRPr="00192099">
        <w:t>odhadnout</w:t>
      </w:r>
      <w:r w:rsidR="00DB0899">
        <w:t xml:space="preserve"> a předpovědět</w:t>
      </w:r>
      <w:r w:rsidRPr="00192099">
        <w:t xml:space="preserve"> neznámé hodnoty</w:t>
      </w:r>
      <w:r w:rsidR="00606D13">
        <w:t xml:space="preserve"> </w:t>
      </w:r>
      <w:r w:rsidRPr="00192099">
        <w:t>na základě</w:t>
      </w:r>
      <w:r w:rsidR="00DB0899">
        <w:t xml:space="preserve"> těch</w:t>
      </w:r>
      <w:r w:rsidRPr="00192099">
        <w:t xml:space="preserve"> známých.</w:t>
      </w:r>
      <w:commentRangeEnd w:id="25"/>
      <w:r>
        <w:rPr>
          <w:rStyle w:val="Odkaznakoment"/>
        </w:rPr>
        <w:commentReference w:id="25"/>
      </w:r>
    </w:p>
    <w:p w14:paraId="24AC94E9" w14:textId="1B5F176E" w:rsidR="008666AA" w:rsidRPr="00AC654E" w:rsidRDefault="00DB0899" w:rsidP="00AC654E">
      <w:pPr>
        <w:rPr>
          <w:color w:val="FF0000"/>
        </w:rPr>
      </w:pPr>
      <w:commentRangeStart w:id="26"/>
      <w:r w:rsidRPr="00DB0899">
        <w:t>Během trénování se difuzní modely učí odstraňovat šum, který je zaveden do obrázků. Tento proces obnovy šumu je pak využíván při generování obrazů</w:t>
      </w:r>
      <w:r>
        <w:t xml:space="preserve"> zcela</w:t>
      </w:r>
      <w:r w:rsidRPr="00DB0899">
        <w:t xml:space="preserve"> nových, kde model vytváří realistické vizuální obsahy z původních nejasností. Díky principu difuze tyto modely dokáží efektivně šířit a propagovat informace skrze datové struktury, což přináší vylepšené výsledky při práci s obrazovými a video daty.</w:t>
      </w:r>
      <w:commentRangeEnd w:id="26"/>
      <w:r w:rsidR="00024515">
        <w:rPr>
          <w:rStyle w:val="Odkaznakoment"/>
        </w:rPr>
        <w:commentReference w:id="26"/>
      </w:r>
    </w:p>
    <w:p w14:paraId="3B46D1D4" w14:textId="726ABC9D" w:rsidR="008666AA" w:rsidRDefault="008666AA" w:rsidP="008666AA">
      <w:pPr>
        <w:pStyle w:val="Nadpis3"/>
      </w:pPr>
      <w:r>
        <w:t>Příklady aplikací strojového učení</w:t>
      </w:r>
    </w:p>
    <w:p w14:paraId="69265C9B" w14:textId="1B29D3EE" w:rsidR="00131220" w:rsidRPr="00131220" w:rsidRDefault="00131220" w:rsidP="00131220">
      <w:commentRangeStart w:id="27"/>
      <w:r w:rsidRPr="0062234F">
        <w:t xml:space="preserve">Mezi </w:t>
      </w:r>
      <w:r w:rsidRPr="00131220">
        <w:t>nej</w:t>
      </w:r>
      <w:r>
        <w:t>populárn</w:t>
      </w:r>
      <w:r w:rsidRPr="00131220">
        <w:t>ějš</w:t>
      </w:r>
      <w:r w:rsidRPr="0062234F">
        <w:t>í aplikace strojového učení patří</w:t>
      </w:r>
      <w:r>
        <w:t xml:space="preserve"> </w:t>
      </w:r>
      <w:r w:rsidRPr="00BD6D10">
        <w:rPr>
          <w:b/>
          <w:bCs/>
        </w:rPr>
        <w:t xml:space="preserve">generátory obrázků </w:t>
      </w:r>
      <w:r w:rsidR="003F286B">
        <w:rPr>
          <w:b/>
          <w:bCs/>
        </w:rPr>
        <w:t xml:space="preserve">na základě textových popisů </w:t>
      </w:r>
      <w:r w:rsidRPr="00453D03">
        <w:t xml:space="preserve">nebo </w:t>
      </w:r>
      <w:r w:rsidRPr="00453D03">
        <w:rPr>
          <w:b/>
          <w:bCs/>
        </w:rPr>
        <w:t>chatovací nástroje</w:t>
      </w:r>
      <w:r>
        <w:t>. M</w:t>
      </w:r>
      <w:r w:rsidRPr="00BD6D10">
        <w:t>ohou být buď zdarma a volně dostupné pro veřejnost, nebo komerční a vyžadovat placenou licenci. Výběr konkrétní aplikace závisí na individuálních potřebách a požadavcích uživatele.</w:t>
      </w:r>
      <w:r>
        <w:t xml:space="preserve"> </w:t>
      </w:r>
      <w:r w:rsidR="00D43871">
        <w:t>N</w:t>
      </w:r>
      <w:r>
        <w:t>ejznámější</w:t>
      </w:r>
      <w:r w:rsidR="00D43871">
        <w:t>mi</w:t>
      </w:r>
      <w:r>
        <w:t xml:space="preserve"> generátory obrázků </w:t>
      </w:r>
      <w:r w:rsidR="00D43871">
        <w:t>jsou</w:t>
      </w:r>
      <w:r>
        <w:t xml:space="preserve"> D</w:t>
      </w:r>
      <w:r w:rsidR="00C4755A">
        <w:t>ALL</w:t>
      </w:r>
      <w:r w:rsidR="00C4755A">
        <w:noBreakHyphen/>
      </w:r>
      <w:r>
        <w:t>E</w:t>
      </w:r>
      <w:r w:rsidR="001F2B84">
        <w:t> </w:t>
      </w:r>
      <w:r>
        <w:t xml:space="preserve">2, </w:t>
      </w:r>
      <w:proofErr w:type="spellStart"/>
      <w:r w:rsidR="000D5E7C">
        <w:t>Imagen</w:t>
      </w:r>
      <w:proofErr w:type="spellEnd"/>
      <w:r w:rsidR="000D5E7C">
        <w:t xml:space="preserve">, </w:t>
      </w:r>
      <w:r>
        <w:t>Midjourney a Stable Diffusion</w:t>
      </w:r>
      <w:r w:rsidR="000D790B">
        <w:t xml:space="preserve">, </w:t>
      </w:r>
      <w:r w:rsidR="000D790B" w:rsidRPr="000D790B">
        <w:t>které</w:t>
      </w:r>
      <w:r w:rsidR="000D790B">
        <w:t xml:space="preserve"> sice</w:t>
      </w:r>
      <w:r w:rsidR="000D790B" w:rsidRPr="000D790B">
        <w:t xml:space="preserve"> slouží ke stejnému účelu, avšak přinášejí odlišné výsledky</w:t>
      </w:r>
      <w:r>
        <w:t xml:space="preserve">. </w:t>
      </w:r>
      <w:r w:rsidR="003778EA" w:rsidRPr="003778EA">
        <w:t xml:space="preserve">Umí </w:t>
      </w:r>
      <w:r w:rsidR="003778EA">
        <w:t>například tvorbu</w:t>
      </w:r>
      <w:r w:rsidR="003778EA" w:rsidRPr="003778EA">
        <w:t xml:space="preserve"> jaké</w:t>
      </w:r>
      <w:r w:rsidR="003778EA">
        <w:t>ho</w:t>
      </w:r>
      <w:r w:rsidR="003778EA" w:rsidRPr="003778EA">
        <w:t>koli stylu, třeba i podle konkrétního umělce.</w:t>
      </w:r>
      <w:r w:rsidR="003778EA">
        <w:t xml:space="preserve"> </w:t>
      </w:r>
      <w:r>
        <w:t xml:space="preserve">K významným chatovacím nástrojům naopak </w:t>
      </w:r>
      <w:r w:rsidR="000D790B">
        <w:t>lze</w:t>
      </w:r>
      <w:r>
        <w:t xml:space="preserve"> přiřadit chatbot </w:t>
      </w:r>
      <w:proofErr w:type="spellStart"/>
      <w:r>
        <w:t>ChatGPT</w:t>
      </w:r>
      <w:proofErr w:type="spellEnd"/>
      <w:r>
        <w:t>.</w:t>
      </w:r>
      <w:commentRangeEnd w:id="27"/>
      <w:r>
        <w:rPr>
          <w:rStyle w:val="Odkaznakoment"/>
        </w:rPr>
        <w:commentReference w:id="27"/>
      </w:r>
    </w:p>
    <w:p w14:paraId="3B827D6C" w14:textId="0A5B8D75" w:rsidR="00BD6D10" w:rsidRDefault="00B84CD9" w:rsidP="008666AA">
      <w:pPr>
        <w:pStyle w:val="Nadpis4"/>
      </w:pPr>
      <w:r>
        <w:t>D</w:t>
      </w:r>
      <w:r w:rsidR="00C4755A">
        <w:t>ALL</w:t>
      </w:r>
      <w:r>
        <w:t>-E 2</w:t>
      </w:r>
    </w:p>
    <w:p w14:paraId="2992BB73" w14:textId="4F27CF14" w:rsidR="00BD6D10" w:rsidRPr="00BD6D10" w:rsidRDefault="003778EA" w:rsidP="00C12898">
      <w:commentRangeStart w:id="28"/>
      <w:r>
        <w:t>Výsledky z D</w:t>
      </w:r>
      <w:r w:rsidR="00CA4850" w:rsidRPr="00CA4850">
        <w:t>ALL-E 2</w:t>
      </w:r>
      <w:r w:rsidR="00CA4850">
        <w:t xml:space="preserve"> </w:t>
      </w:r>
      <w:r w:rsidRPr="003778EA">
        <w:t>nedosahují takové úrovně</w:t>
      </w:r>
      <w:r>
        <w:t xml:space="preserve"> </w:t>
      </w:r>
      <w:r w:rsidRPr="003778EA">
        <w:t>jako</w:t>
      </w:r>
      <w:r>
        <w:t xml:space="preserve"> </w:t>
      </w:r>
      <w:r w:rsidRPr="003778EA">
        <w:t>jin</w:t>
      </w:r>
      <w:r>
        <w:t>é</w:t>
      </w:r>
      <w:r w:rsidRPr="003778EA">
        <w:t xml:space="preserve"> </w:t>
      </w:r>
      <w:r>
        <w:t xml:space="preserve">AI </w:t>
      </w:r>
      <w:r w:rsidRPr="003778EA">
        <w:t>generátor</w:t>
      </w:r>
      <w:r>
        <w:t>y</w:t>
      </w:r>
      <w:r w:rsidRPr="003778EA">
        <w:t>. Co se týče uměleckého ztvárnění</w:t>
      </w:r>
      <w:r>
        <w:t>,</w:t>
      </w:r>
      <w:r w:rsidRPr="003778EA">
        <w:t xml:space="preserve"> není to jeho nejvýraznější vlastnost, chybí mu flexibilita a pokročilé funkce. Na druhou stranu exceluje v oblasti fotorealismu</w:t>
      </w:r>
      <w:r>
        <w:t xml:space="preserve">. </w:t>
      </w:r>
      <w:r w:rsidR="00C12898">
        <w:t>Byl vyvinut</w:t>
      </w:r>
      <w:r w:rsidR="00CA4850" w:rsidRPr="00CA4850">
        <w:t xml:space="preserve"> společností </w:t>
      </w:r>
      <w:proofErr w:type="spellStart"/>
      <w:r w:rsidR="00CA4850" w:rsidRPr="00CA4850">
        <w:t>OpenAI</w:t>
      </w:r>
      <w:proofErr w:type="spellEnd"/>
      <w:r w:rsidR="00CA4850" w:rsidRPr="00CA4850">
        <w:t xml:space="preserve">, </w:t>
      </w:r>
      <w:r w:rsidR="00C12898">
        <w:t xml:space="preserve">na jejichž webu je </w:t>
      </w:r>
      <w:r w:rsidR="00C12898" w:rsidRPr="00CA4850">
        <w:t>dostupný veřejnosti</w:t>
      </w:r>
      <w:r w:rsidR="00C12898">
        <w:t xml:space="preserve"> s </w:t>
      </w:r>
      <w:r w:rsidR="00C12898" w:rsidRPr="00CA4850">
        <w:t>omezeným množstvím bezplatných obrázků</w:t>
      </w:r>
      <w:r w:rsidR="00CA4850" w:rsidRPr="00CA4850">
        <w:t>. Od dubna 2022, kdy byl odhalen, poskytuje ještě realističtější obrázky s</w:t>
      </w:r>
      <w:r w:rsidR="00C12898">
        <w:t xml:space="preserve"> </w:t>
      </w:r>
      <w:r w:rsidR="004875CF">
        <w:t xml:space="preserve">4× </w:t>
      </w:r>
      <w:r w:rsidR="00CA4850" w:rsidRPr="00CA4850">
        <w:t xml:space="preserve">vyšším rozlišením než </w:t>
      </w:r>
      <w:r w:rsidR="00C12898">
        <w:t xml:space="preserve">jeho </w:t>
      </w:r>
      <w:r w:rsidR="00CA4850" w:rsidRPr="00CA4850">
        <w:t>původní verze DALL-E</w:t>
      </w:r>
      <w:r w:rsidR="004875CF">
        <w:t xml:space="preserve"> </w:t>
      </w:r>
      <w:r w:rsidR="00C12898">
        <w:t>1</w:t>
      </w:r>
      <w:r w:rsidR="00C12898" w:rsidRPr="004875CF">
        <w:t>.</w:t>
      </w:r>
      <w:r w:rsidR="00C030A0">
        <w:t xml:space="preserve"> </w:t>
      </w:r>
      <w:commentRangeEnd w:id="28"/>
      <w:r w:rsidR="00C030A0">
        <w:rPr>
          <w:rStyle w:val="Odkaznakoment"/>
        </w:rPr>
        <w:commentReference w:id="28"/>
      </w:r>
    </w:p>
    <w:p w14:paraId="3D22FF5C" w14:textId="77777777" w:rsidR="000D5E7C" w:rsidRDefault="000D5E7C" w:rsidP="000D5E7C">
      <w:pPr>
        <w:pStyle w:val="Nadpis4"/>
      </w:pPr>
      <w:proofErr w:type="spellStart"/>
      <w:r>
        <w:t>Imagen</w:t>
      </w:r>
      <w:proofErr w:type="spellEnd"/>
    </w:p>
    <w:p w14:paraId="02AB4837" w14:textId="4CF231A4" w:rsidR="000D5E7C" w:rsidRDefault="000D5E7C" w:rsidP="000D5E7C">
      <w:commentRangeStart w:id="29"/>
      <w:proofErr w:type="spellStart"/>
      <w:r w:rsidRPr="00FD22D6">
        <w:t>Imagen</w:t>
      </w:r>
      <w:proofErr w:type="spellEnd"/>
      <w:r w:rsidRPr="00FD22D6">
        <w:t xml:space="preserve"> </w:t>
      </w:r>
      <w:r>
        <w:t>reprezentuje</w:t>
      </w:r>
      <w:r w:rsidRPr="00712666">
        <w:t xml:space="preserve"> </w:t>
      </w:r>
      <w:r>
        <w:t xml:space="preserve">jakousi </w:t>
      </w:r>
      <w:r w:rsidRPr="00712666">
        <w:t>verz</w:t>
      </w:r>
      <w:r>
        <w:t>i</w:t>
      </w:r>
      <w:r w:rsidRPr="00712666">
        <w:t xml:space="preserve"> DALL</w:t>
      </w:r>
      <w:r w:rsidR="009E12AF">
        <w:noBreakHyphen/>
      </w:r>
      <w:r w:rsidRPr="00712666">
        <w:t>E</w:t>
      </w:r>
      <w:r w:rsidR="009E12AF">
        <w:t xml:space="preserve"> 2</w:t>
      </w:r>
      <w:r w:rsidRPr="00712666">
        <w:t xml:space="preserve"> </w:t>
      </w:r>
      <w:r w:rsidR="00D57099">
        <w:t>stvořenou</w:t>
      </w:r>
      <w:r w:rsidRPr="00712666">
        <w:t xml:space="preserve"> Googl</w:t>
      </w:r>
      <w:r>
        <w:t>e</w:t>
      </w:r>
      <w:r w:rsidR="00D57099">
        <w:t>m</w:t>
      </w:r>
      <w:r w:rsidRPr="00712666">
        <w:t>, ale zatím není dostupná pro veřejnost</w:t>
      </w:r>
      <w:r>
        <w:t xml:space="preserve"> – přístup mají pouze zaregistrovaní beta testeři</w:t>
      </w:r>
      <w:r w:rsidRPr="00712666">
        <w:t xml:space="preserve">. </w:t>
      </w:r>
      <w:r>
        <w:t xml:space="preserve">Je totiž trénována </w:t>
      </w:r>
      <w:r w:rsidRPr="00712666">
        <w:lastRenderedPageBreak/>
        <w:t>na</w:t>
      </w:r>
      <w:r>
        <w:t xml:space="preserve"> obrovských </w:t>
      </w:r>
      <w:r w:rsidRPr="00712666">
        <w:t>souborech dat stažen</w:t>
      </w:r>
      <w:r>
        <w:t>ých</w:t>
      </w:r>
      <w:r w:rsidRPr="00712666">
        <w:t xml:space="preserve"> z</w:t>
      </w:r>
      <w:r>
        <w:t> </w:t>
      </w:r>
      <w:r w:rsidRPr="00712666">
        <w:t>webu</w:t>
      </w:r>
      <w:r>
        <w:t>, které</w:t>
      </w:r>
      <w:r w:rsidRPr="00712666">
        <w:t xml:space="preserve"> nejsou upravovány, což přináší řadu problémů</w:t>
      </w:r>
      <w:r w:rsidR="009E12AF">
        <w:t>.</w:t>
      </w:r>
      <w:r w:rsidR="009E12AF" w:rsidRPr="009E12AF">
        <w:t xml:space="preserve"> </w:t>
      </w:r>
      <w:r w:rsidR="00C80117">
        <w:t>C</w:t>
      </w:r>
      <w:r w:rsidR="009E12AF">
        <w:t xml:space="preserve">hlubí se </w:t>
      </w:r>
      <w:r w:rsidR="009E12AF" w:rsidRPr="00FD22D6">
        <w:t>nevídaným stupněm fotorealismu a hlubokým porozuměním.</w:t>
      </w:r>
      <w:r w:rsidR="009E12AF">
        <w:t xml:space="preserve"> D</w:t>
      </w:r>
      <w:r w:rsidR="009E12AF" w:rsidRPr="00712666">
        <w:t>okáže</w:t>
      </w:r>
      <w:r w:rsidR="009E12AF">
        <w:t xml:space="preserve"> také </w:t>
      </w:r>
      <w:r w:rsidR="009E12AF" w:rsidRPr="00712666">
        <w:t xml:space="preserve">automaticky rozpoznat obsah obrázků </w:t>
      </w:r>
      <w:r w:rsidR="009E12AF">
        <w:t>či</w:t>
      </w:r>
      <w:r w:rsidR="009E12AF" w:rsidRPr="00712666">
        <w:t xml:space="preserve"> videí a přiřadit jim metadata</w:t>
      </w:r>
      <w:r w:rsidR="009E12AF">
        <w:t>. S</w:t>
      </w:r>
      <w:r w:rsidR="009E12AF" w:rsidRPr="00FD22D6">
        <w:t>taví</w:t>
      </w:r>
      <w:r w:rsidR="009E12AF">
        <w:t xml:space="preserve"> </w:t>
      </w:r>
      <w:r w:rsidR="009E12AF" w:rsidRPr="00FD22D6">
        <w:t>na síle velkých transformačních jazykových modelů</w:t>
      </w:r>
      <w:r w:rsidRPr="00FD22D6">
        <w:t>.</w:t>
      </w:r>
      <w:commentRangeEnd w:id="29"/>
      <w:r>
        <w:rPr>
          <w:rStyle w:val="Odkaznakoment"/>
        </w:rPr>
        <w:commentReference w:id="29"/>
      </w:r>
    </w:p>
    <w:p w14:paraId="5B491546" w14:textId="6A6AD4A0" w:rsidR="00EF3393" w:rsidRDefault="00BD6D10" w:rsidP="008666AA">
      <w:pPr>
        <w:pStyle w:val="Nadpis4"/>
      </w:pPr>
      <w:r>
        <w:t>Midjourney</w:t>
      </w:r>
    </w:p>
    <w:p w14:paraId="5165607F" w14:textId="59E24094" w:rsidR="00C80117" w:rsidRPr="00C80117" w:rsidRDefault="00C80117" w:rsidP="00C80117">
      <w:commentRangeStart w:id="30"/>
      <w:r w:rsidRPr="00C80117">
        <w:t>Midjourney je inovativní a nezávislý výzkumný projekt</w:t>
      </w:r>
      <w:r>
        <w:t>, j</w:t>
      </w:r>
      <w:r w:rsidRPr="00C80117">
        <w:t>eho</w:t>
      </w:r>
      <w:r>
        <w:t>ž</w:t>
      </w:r>
      <w:r w:rsidRPr="00C80117">
        <w:t xml:space="preserve"> cílem je rozšířit lidskou představivost a otevřít nové možnosti ve vytváření vizuálního umění</w:t>
      </w:r>
      <w:r w:rsidR="007622C0" w:rsidRPr="007622C0">
        <w:t>. Vyniká v tvorbě obrazů, které jsou velmi podobné</w:t>
      </w:r>
      <w:r w:rsidR="007622C0">
        <w:t xml:space="preserve"> </w:t>
      </w:r>
      <w:r w:rsidR="007622C0" w:rsidRPr="007622C0">
        <w:t>dílům</w:t>
      </w:r>
      <w:r w:rsidR="007622C0">
        <w:t xml:space="preserve"> skutečných umělců</w:t>
      </w:r>
      <w:r w:rsidR="007622C0" w:rsidRPr="007622C0">
        <w:t xml:space="preserve">. </w:t>
      </w:r>
      <w:r w:rsidRPr="00C80117">
        <w:t xml:space="preserve">Momentálně je platforma </w:t>
      </w:r>
      <w:r>
        <w:t xml:space="preserve">stále </w:t>
      </w:r>
      <w:r w:rsidRPr="00C80117">
        <w:t xml:space="preserve">ve fázi výzkumu a vývoje, a proto je omezená </w:t>
      </w:r>
      <w:r>
        <w:t>pří</w:t>
      </w:r>
      <w:r w:rsidRPr="00C80117">
        <w:t xml:space="preserve">stupnost. Uživatelé mohou vyzkoušet tuto technologii </w:t>
      </w:r>
      <w:r>
        <w:t xml:space="preserve">pouze </w:t>
      </w:r>
      <w:r w:rsidRPr="00C80117">
        <w:t>prostřednictvím bota</w:t>
      </w:r>
      <w:r>
        <w:t xml:space="preserve"> po registraci</w:t>
      </w:r>
      <w:r w:rsidRPr="00C80117">
        <w:t xml:space="preserve"> na oficiálním </w:t>
      </w:r>
      <w:proofErr w:type="spellStart"/>
      <w:r w:rsidRPr="00C80117">
        <w:t>Discord</w:t>
      </w:r>
      <w:proofErr w:type="spellEnd"/>
      <w:r w:rsidRPr="00C80117">
        <w:t xml:space="preserve"> serveru. Nabízí</w:t>
      </w:r>
      <w:r>
        <w:t xml:space="preserve"> </w:t>
      </w:r>
      <w:r w:rsidRPr="00C80117">
        <w:t>zkušební verz</w:t>
      </w:r>
      <w:r>
        <w:t>i</w:t>
      </w:r>
      <w:r w:rsidRPr="00C80117">
        <w:t xml:space="preserve"> zdarma</w:t>
      </w:r>
      <w:r w:rsidR="007622C0">
        <w:t>. P</w:t>
      </w:r>
      <w:r w:rsidRPr="00C80117">
        <w:t xml:space="preserve">ro více funkcí a vyšší množství obrázků je nutné </w:t>
      </w:r>
      <w:r>
        <w:t xml:space="preserve">si </w:t>
      </w:r>
      <w:r w:rsidRPr="00C80117">
        <w:t>připlatit</w:t>
      </w:r>
      <w:r w:rsidR="007622C0">
        <w:t>, d</w:t>
      </w:r>
      <w:r>
        <w:t>íky čemu uživatel získá</w:t>
      </w:r>
      <w:r w:rsidRPr="00C80117">
        <w:t xml:space="preserve"> </w:t>
      </w:r>
      <w:r w:rsidR="007622C0">
        <w:t xml:space="preserve">také </w:t>
      </w:r>
      <w:r w:rsidRPr="00C80117">
        <w:t xml:space="preserve">právo využívat </w:t>
      </w:r>
      <w:r w:rsidR="007622C0">
        <w:t>výstup</w:t>
      </w:r>
      <w:r w:rsidRPr="00C80117">
        <w:t xml:space="preserve">y komerčně. Nedávný případ, kdy </w:t>
      </w:r>
      <w:r w:rsidR="007622C0">
        <w:t>někdo</w:t>
      </w:r>
      <w:r w:rsidRPr="00C80117">
        <w:t xml:space="preserve"> v soutěži využil vygenerovaný obrázek z Midjourney a vyhrál, vyvolal otázky ohledně autorských práv a férovosti.</w:t>
      </w:r>
      <w:commentRangeEnd w:id="30"/>
      <w:r w:rsidR="00E63FDC">
        <w:rPr>
          <w:rStyle w:val="Odkaznakoment"/>
        </w:rPr>
        <w:commentReference w:id="30"/>
      </w:r>
    </w:p>
    <w:p w14:paraId="1DC20575" w14:textId="4B48FD93" w:rsidR="00EF3393" w:rsidRDefault="00B84CD9" w:rsidP="008666AA">
      <w:pPr>
        <w:pStyle w:val="Nadpis4"/>
      </w:pPr>
      <w:bookmarkStart w:id="31" w:name="_Ref136105853"/>
      <w:r>
        <w:t>Stable Diffusion</w:t>
      </w:r>
      <w:bookmarkEnd w:id="31"/>
    </w:p>
    <w:p w14:paraId="0367BCE6" w14:textId="57C932C6" w:rsidR="008A3054" w:rsidRDefault="008A3054" w:rsidP="008A3054">
      <w:commentRangeStart w:id="32"/>
      <w:r>
        <w:t>Stable Diffusion, vydán společností Stability AI v srpnu 2022, je jediný open</w:t>
      </w:r>
      <w:r w:rsidR="00B96196">
        <w:noBreakHyphen/>
      </w:r>
      <w:r>
        <w:t>source model z předchozích zmíněných</w:t>
      </w:r>
      <w:r w:rsidR="00196D80">
        <w:t>. P</w:t>
      </w:r>
      <w:r w:rsidR="00196D80" w:rsidRPr="00196D80">
        <w:t xml:space="preserve">ředstavuje však největší výzvu v dosažení požadovaného výsledku, kterému mají pomoci </w:t>
      </w:r>
      <w:r w:rsidR="003916DA">
        <w:t xml:space="preserve">tzv. </w:t>
      </w:r>
      <w:r w:rsidR="00196D80" w:rsidRPr="00196D80">
        <w:t>negativní prompty</w:t>
      </w:r>
      <w:r>
        <w:t xml:space="preserve">. </w:t>
      </w:r>
      <w:r w:rsidR="00B96196">
        <w:t>Trénink</w:t>
      </w:r>
      <w:r>
        <w:t xml:space="preserve"> byl realizován pomocí </w:t>
      </w:r>
      <w:proofErr w:type="spellStart"/>
      <w:r>
        <w:t>CLIPu</w:t>
      </w:r>
      <w:proofErr w:type="spellEnd"/>
      <w:r>
        <w:t xml:space="preserve"> ve spolupráci s řadou akademických výzkumníků a neziskových organizací. Hlavním účelem je generovat detailní obrázky na základě textových popisů, ale lze ho využít i pro další úkoly. Uživatelé mají možnost spustit ho lokálně na všech počítačích </w:t>
      </w:r>
      <w:r w:rsidR="00436126">
        <w:t>vybavených GPU s minimálně 8 GB VRAM přes Stable Diffusion web UI</w:t>
      </w:r>
      <w:r>
        <w:t xml:space="preserve">. To poskytuje větší kontrolu, lepší přizpůsobení, a dokonce umožňuje trénování modelu vlastního. </w:t>
      </w:r>
      <w:commentRangeEnd w:id="32"/>
      <w:r>
        <w:rPr>
          <w:rStyle w:val="Odkaznakoment"/>
        </w:rPr>
        <w:commentReference w:id="32"/>
      </w:r>
    </w:p>
    <w:p w14:paraId="3376EDC7" w14:textId="76D4F944" w:rsidR="001C121B" w:rsidRPr="001C121B" w:rsidRDefault="008A3054" w:rsidP="008A3054">
      <w:commentRangeStart w:id="33"/>
      <w:r>
        <w:t xml:space="preserve">Díky veřejnému zdrojovému kódu vzniklo také několik nástrojů umožňujících přístup k technologii Stable Diffusion přímo z webového prohlížeče. Například platforma </w:t>
      </w:r>
      <w:proofErr w:type="spellStart"/>
      <w:r>
        <w:t>Lexica</w:t>
      </w:r>
      <w:proofErr w:type="spellEnd"/>
      <w:r>
        <w:t xml:space="preserve"> využívá svůj vlastní model nazvaný „</w:t>
      </w:r>
      <w:proofErr w:type="spellStart"/>
      <w:r>
        <w:t>Aperture</w:t>
      </w:r>
      <w:proofErr w:type="spellEnd"/>
      <w:r>
        <w:t>“, který se vyznačuje vysokou kvalitou a mírou důvěryhodnosti.</w:t>
      </w:r>
      <w:commentRangeEnd w:id="33"/>
      <w:r>
        <w:rPr>
          <w:rStyle w:val="Odkaznakoment"/>
        </w:rPr>
        <w:commentReference w:id="33"/>
      </w:r>
    </w:p>
    <w:p w14:paraId="1D1E5D16" w14:textId="0AB703D4" w:rsidR="00E06C24" w:rsidRDefault="00E06C24">
      <w:pPr>
        <w:pStyle w:val="Nadpis1"/>
      </w:pPr>
      <w:bookmarkStart w:id="34" w:name="_Toc130646059"/>
      <w:bookmarkEnd w:id="23"/>
      <w:r w:rsidRPr="00E06C24">
        <w:lastRenderedPageBreak/>
        <w:t>Prostředí Stable Diffusion web UI</w:t>
      </w:r>
      <w:bookmarkEnd w:id="34"/>
    </w:p>
    <w:p w14:paraId="421E27D9" w14:textId="275F57DB" w:rsidR="00455EC2" w:rsidRDefault="00455EC2" w:rsidP="006F01CC">
      <w:r w:rsidRPr="00455EC2">
        <w:t xml:space="preserve">Stable Diffusion web UI je prostředí, které slouží k vizualizaci a správě rozsáhlých sítí a datových toků. Toto uživatelské rozhraní představuje klíčový nástroj pro interakci s </w:t>
      </w:r>
      <w:r>
        <w:t>modelem</w:t>
      </w:r>
      <w:r w:rsidRPr="00455EC2">
        <w:t xml:space="preserve"> Stable Diffusion a umožňuje </w:t>
      </w:r>
      <w:r w:rsidR="004B2D5D">
        <w:t xml:space="preserve">primárně </w:t>
      </w:r>
      <w:r w:rsidRPr="00455EC2">
        <w:t xml:space="preserve">efektivně </w:t>
      </w:r>
      <w:r w:rsidR="004B2D5D">
        <w:t>generovat obrázky</w:t>
      </w:r>
      <w:r w:rsidRPr="00455EC2">
        <w:t xml:space="preserve">, analyzovat je a provádět </w:t>
      </w:r>
      <w:r w:rsidR="004B2D5D">
        <w:t xml:space="preserve">s nimi </w:t>
      </w:r>
      <w:r w:rsidRPr="00455EC2">
        <w:t>různé</w:t>
      </w:r>
      <w:r w:rsidR="004B2D5D">
        <w:t xml:space="preserve"> jiné</w:t>
      </w:r>
      <w:r w:rsidRPr="00455EC2">
        <w:t xml:space="preserve"> operace.</w:t>
      </w:r>
      <w:r w:rsidR="006F01CC">
        <w:t xml:space="preserve"> </w:t>
      </w:r>
      <w:r w:rsidRPr="00455EC2">
        <w:t xml:space="preserve">Hlavními prvky jsou navigační </w:t>
      </w:r>
      <w:r>
        <w:t>lišta</w:t>
      </w:r>
      <w:r w:rsidRPr="00455EC2">
        <w:t>, menu, pracovní plocha a panel s nástroji. T</w:t>
      </w:r>
      <w:r>
        <w:t>o u</w:t>
      </w:r>
      <w:r w:rsidRPr="00455EC2">
        <w:t>snadňuj</w:t>
      </w:r>
      <w:r>
        <w:t>e</w:t>
      </w:r>
      <w:r w:rsidRPr="00455EC2">
        <w:t xml:space="preserve"> uživatelům orientaci a manipulaci </w:t>
      </w:r>
      <w:r>
        <w:t>při generování</w:t>
      </w:r>
      <w:r w:rsidRPr="00455EC2">
        <w:t>.</w:t>
      </w:r>
    </w:p>
    <w:p w14:paraId="7FBE62AF" w14:textId="77777777" w:rsidR="004B63A9" w:rsidRDefault="004B63A9" w:rsidP="004B63A9">
      <w:pPr>
        <w:pStyle w:val="ObrzekvMP"/>
        <w:keepNext/>
      </w:pPr>
      <w:r>
        <w:rPr>
          <w:noProof/>
        </w:rPr>
        <w:drawing>
          <wp:inline distT="0" distB="0" distL="0" distR="0" wp14:anchorId="708FA5C6" wp14:editId="71E3AD06">
            <wp:extent cx="5760000" cy="4627110"/>
            <wp:effectExtent l="0" t="0" r="0" b="2540"/>
            <wp:docPr id="6452375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7518" name="Obrázek 1"/>
                    <pic:cNvPicPr/>
                  </pic:nvPicPr>
                  <pic:blipFill>
                    <a:blip r:embed="rId19" cstate="print">
                      <a:extLst>
                        <a:ext uri="{BEBA8EAE-BF5A-486C-A8C5-ECC9F3942E4B}">
                          <a14:imgProps xmlns:a14="http://schemas.microsoft.com/office/drawing/2010/main">
                            <a14:imgLayer r:embed="rId20">
                              <a14:imgEffect>
                                <a14:sharpenSoften amount="20000"/>
                              </a14:imgEffect>
                            </a14:imgLayer>
                          </a14:imgProps>
                        </a:ext>
                        <a:ext uri="{28A0092B-C50C-407E-A947-70E740481C1C}">
                          <a14:useLocalDpi xmlns:a14="http://schemas.microsoft.com/office/drawing/2010/main" val="0"/>
                        </a:ext>
                      </a:extLst>
                    </a:blip>
                    <a:stretch>
                      <a:fillRect/>
                    </a:stretch>
                  </pic:blipFill>
                  <pic:spPr>
                    <a:xfrm>
                      <a:off x="0" y="0"/>
                      <a:ext cx="5760000" cy="4627110"/>
                    </a:xfrm>
                    <a:prstGeom prst="rect">
                      <a:avLst/>
                    </a:prstGeom>
                  </pic:spPr>
                </pic:pic>
              </a:graphicData>
            </a:graphic>
          </wp:inline>
        </w:drawing>
      </w:r>
    </w:p>
    <w:p w14:paraId="03C79FD1" w14:textId="255E5BD3" w:rsidR="004B63A9" w:rsidRDefault="004B63A9" w:rsidP="004B63A9">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1</w:t>
      </w:r>
      <w:r w:rsidR="001F5946">
        <w:rPr>
          <w:noProof/>
        </w:rPr>
        <w:fldChar w:fldCharType="end"/>
      </w:r>
      <w:r>
        <w:t xml:space="preserve"> </w:t>
      </w:r>
      <w:r w:rsidRPr="00B74542">
        <w:t>Prostředí Stable Diffusion web UI</w:t>
      </w:r>
    </w:p>
    <w:p w14:paraId="2E6BFC78" w14:textId="51E2819D" w:rsidR="002C7858" w:rsidRDefault="002C7858" w:rsidP="002C7858">
      <w:commentRangeStart w:id="35"/>
      <w:r>
        <w:t xml:space="preserve">Pro svůj provoz využívá </w:t>
      </w:r>
      <w:r w:rsidR="00F82EEF">
        <w:t>tato platforma</w:t>
      </w:r>
      <w:r>
        <w:t xml:space="preserve"> moderní technologie a frameworky. Je optimalizován</w:t>
      </w:r>
      <w:r w:rsidR="00F82EEF">
        <w:t>a</w:t>
      </w:r>
      <w:r>
        <w:t xml:space="preserve"> pro podporu různých webových prohlížečů a zařízení, což poskytuje uživatelům flexibilitu a dostupnost na různých platformách. Doporučuje spouštět s VRAM o kapacitě 10 GB nebo vyšší, nicméně uživatelé s nižší kapacitou mohou na úkor výkonu modelu zvolit jiné načítání vah a Stable Diffusion také zapnou.</w:t>
      </w:r>
    </w:p>
    <w:p w14:paraId="2FEE4079" w14:textId="7FC14D80" w:rsidR="002C7858" w:rsidRPr="002C7858" w:rsidRDefault="002C7858" w:rsidP="002C7858">
      <w:r>
        <w:lastRenderedPageBreak/>
        <w:t>Společnost Stability AI, jež model vyvinula, si nenárokuje žádná práva na generované obrázky a bezplatně uděluje uživatelům oprávnění k jejich použití. Avšak pouze za předpokladu, že obsah není nelegální ani škodlivý. Svoboda, kterou poskytuje občas vyvolává kontroverze ohledně etiky vlastnictví, neboť model je trénován na základě autorských obrázků bez souhlasu majitele, jak již bylo zmíněno v kapitole 1.2.2.4.</w:t>
      </w:r>
      <w:commentRangeEnd w:id="35"/>
      <w:r w:rsidR="008C6517">
        <w:rPr>
          <w:rStyle w:val="Odkaznakoment"/>
        </w:rPr>
        <w:commentReference w:id="35"/>
      </w:r>
    </w:p>
    <w:p w14:paraId="5E96EC5E" w14:textId="00CC279E" w:rsidR="00397E2A" w:rsidRDefault="00C9328D" w:rsidP="00F10CE0">
      <w:pPr>
        <w:pStyle w:val="Nadpis2"/>
      </w:pPr>
      <w:bookmarkStart w:id="36" w:name="_Toc130646060"/>
      <w:r>
        <w:t>Textové vstupy</w:t>
      </w:r>
    </w:p>
    <w:p w14:paraId="1C3620D9" w14:textId="72C408C4" w:rsidR="008112D6" w:rsidRDefault="00793FE8" w:rsidP="001B6A92">
      <w:commentRangeStart w:id="37"/>
      <w:r w:rsidRPr="00793FE8">
        <w:t xml:space="preserve">Do Stable Diffusion lze zapsat dva typy textových vstupů: </w:t>
      </w:r>
      <w:r w:rsidRPr="00793FE8">
        <w:rPr>
          <w:b/>
          <w:bCs/>
        </w:rPr>
        <w:t>prompt</w:t>
      </w:r>
      <w:r w:rsidRPr="00793FE8">
        <w:t xml:space="preserve"> a </w:t>
      </w:r>
      <w:r w:rsidRPr="00793FE8">
        <w:rPr>
          <w:b/>
          <w:bCs/>
        </w:rPr>
        <w:t>negative prompt</w:t>
      </w:r>
      <w:r w:rsidRPr="00793FE8">
        <w:t>.</w:t>
      </w:r>
      <w:r w:rsidR="00726674" w:rsidRPr="00726674">
        <w:t xml:space="preserve"> </w:t>
      </w:r>
      <w:r w:rsidR="00726674">
        <w:t>Při jejich samotnému psaní se musí dbát na několik zásad.</w:t>
      </w:r>
      <w:commentRangeEnd w:id="37"/>
      <w:r w:rsidR="0058481C">
        <w:rPr>
          <w:rStyle w:val="Odkaznakoment"/>
        </w:rPr>
        <w:commentReference w:id="37"/>
      </w:r>
    </w:p>
    <w:p w14:paraId="112097E9" w14:textId="6523B494" w:rsidR="00726674" w:rsidRDefault="00726674" w:rsidP="00726674">
      <w:commentRangeStart w:id="38"/>
      <w:r>
        <w:t xml:space="preserve">Prvně je nutné stanovit si přesnou specifikaci tématu nebo motivu, aby byly vygenerované obrázky co nejrelevantnější. Poskytnutí kontextu umožňuje generátoru porozumět účelu promptu a vytvořit smysluplné umělecké dílo. Nezbytností je psát texty v anglickém jazyce, neboť na něm byl model natrénován. Zároveň je zapotřebí vynechat všechna výplňová slova a vyvarovat se nepředmětným nebo neobjektivním dlouhým frázím, které by mohly omezit tvůrčí svobodu umělce a tím i rozsah promptu. Naopak se doporučuje používat neutrální výraziva, která povzbuzují objevování a experimentování. Místo dlouhého spojení slov </w:t>
      </w:r>
      <w:r w:rsidRPr="00726674">
        <w:rPr>
          <w:i/>
          <w:iCs/>
        </w:rPr>
        <w:t>„</w:t>
      </w:r>
      <w:proofErr w:type="spellStart"/>
      <w:r w:rsidRPr="00726674">
        <w:rPr>
          <w:i/>
          <w:iCs/>
        </w:rPr>
        <w:t>oil</w:t>
      </w:r>
      <w:proofErr w:type="spellEnd"/>
      <w:r w:rsidRPr="00726674">
        <w:rPr>
          <w:i/>
          <w:iCs/>
        </w:rPr>
        <w:t xml:space="preserve"> </w:t>
      </w:r>
      <w:proofErr w:type="spellStart"/>
      <w:r w:rsidRPr="00726674">
        <w:rPr>
          <w:i/>
          <w:iCs/>
        </w:rPr>
        <w:t>painting</w:t>
      </w:r>
      <w:proofErr w:type="spellEnd"/>
      <w:r w:rsidRPr="00726674">
        <w:rPr>
          <w:i/>
          <w:iCs/>
        </w:rPr>
        <w:t xml:space="preserve"> </w:t>
      </w:r>
      <w:proofErr w:type="spellStart"/>
      <w:r w:rsidRPr="00726674">
        <w:rPr>
          <w:i/>
          <w:iCs/>
        </w:rPr>
        <w:t>of</w:t>
      </w:r>
      <w:proofErr w:type="spellEnd"/>
      <w:r w:rsidRPr="00726674">
        <w:rPr>
          <w:i/>
          <w:iCs/>
        </w:rPr>
        <w:t xml:space="preserve"> </w:t>
      </w:r>
      <w:proofErr w:type="spellStart"/>
      <w:r w:rsidRPr="00726674">
        <w:rPr>
          <w:i/>
          <w:iCs/>
        </w:rPr>
        <w:t>an</w:t>
      </w:r>
      <w:proofErr w:type="spellEnd"/>
      <w:r w:rsidRPr="00726674">
        <w:rPr>
          <w:i/>
          <w:iCs/>
        </w:rPr>
        <w:t xml:space="preserve"> </w:t>
      </w:r>
      <w:proofErr w:type="spellStart"/>
      <w:r w:rsidRPr="00726674">
        <w:rPr>
          <w:i/>
          <w:iCs/>
        </w:rPr>
        <w:t>apple</w:t>
      </w:r>
      <w:proofErr w:type="spellEnd"/>
      <w:r w:rsidRPr="00726674">
        <w:rPr>
          <w:i/>
          <w:iCs/>
        </w:rPr>
        <w:t xml:space="preserve"> on table by Vincent van </w:t>
      </w:r>
      <w:proofErr w:type="spellStart"/>
      <w:r w:rsidRPr="00726674">
        <w:rPr>
          <w:i/>
          <w:iCs/>
        </w:rPr>
        <w:t>Gogh</w:t>
      </w:r>
      <w:proofErr w:type="spellEnd"/>
      <w:r w:rsidRPr="00726674">
        <w:rPr>
          <w:i/>
          <w:iCs/>
        </w:rPr>
        <w:t>“</w:t>
      </w:r>
      <w:r>
        <w:t xml:space="preserve"> by měla být použita jednoduchá slova s přívlastky jako „</w:t>
      </w:r>
      <w:proofErr w:type="spellStart"/>
      <w:r w:rsidRPr="00726674">
        <w:rPr>
          <w:i/>
          <w:iCs/>
        </w:rPr>
        <w:t>oil</w:t>
      </w:r>
      <w:proofErr w:type="spellEnd"/>
      <w:r w:rsidRPr="00726674">
        <w:rPr>
          <w:i/>
          <w:iCs/>
        </w:rPr>
        <w:t xml:space="preserve"> </w:t>
      </w:r>
      <w:proofErr w:type="spellStart"/>
      <w:r w:rsidRPr="00726674">
        <w:rPr>
          <w:i/>
          <w:iCs/>
        </w:rPr>
        <w:t>painting</w:t>
      </w:r>
      <w:proofErr w:type="spellEnd"/>
      <w:r w:rsidRPr="00726674">
        <w:rPr>
          <w:i/>
          <w:iCs/>
        </w:rPr>
        <w:t xml:space="preserve">, </w:t>
      </w:r>
      <w:proofErr w:type="spellStart"/>
      <w:r w:rsidRPr="00726674">
        <w:rPr>
          <w:i/>
          <w:iCs/>
        </w:rPr>
        <w:t>apple</w:t>
      </w:r>
      <w:proofErr w:type="spellEnd"/>
      <w:r w:rsidRPr="00726674">
        <w:rPr>
          <w:i/>
          <w:iCs/>
        </w:rPr>
        <w:t xml:space="preserve"> on table, </w:t>
      </w:r>
      <w:r w:rsidR="002476D7">
        <w:rPr>
          <w:i/>
          <w:iCs/>
        </w:rPr>
        <w:t xml:space="preserve">by </w:t>
      </w:r>
      <w:r w:rsidRPr="00726674">
        <w:rPr>
          <w:i/>
          <w:iCs/>
        </w:rPr>
        <w:t xml:space="preserve">Vincent van </w:t>
      </w:r>
      <w:proofErr w:type="spellStart"/>
      <w:r w:rsidRPr="00726674">
        <w:rPr>
          <w:i/>
          <w:iCs/>
        </w:rPr>
        <w:t>Gogh</w:t>
      </w:r>
      <w:proofErr w:type="spellEnd"/>
      <w:r w:rsidRPr="00726674">
        <w:rPr>
          <w:i/>
          <w:iCs/>
        </w:rPr>
        <w:t>“</w:t>
      </w:r>
      <w:r>
        <w:t>.</w:t>
      </w:r>
      <w:commentRangeEnd w:id="38"/>
      <w:r w:rsidR="0062407D">
        <w:rPr>
          <w:rStyle w:val="Odkaznakoment"/>
        </w:rPr>
        <w:commentReference w:id="38"/>
      </w:r>
    </w:p>
    <w:p w14:paraId="6D1FA688" w14:textId="0B0F0311" w:rsidR="00726674" w:rsidRDefault="00726674" w:rsidP="00726674">
      <w:commentRangeStart w:id="39"/>
      <w:r>
        <w:t>Dalším důležitým prvkem je používání otevřených otázek, které poskytují prostor Stable Diffusion k rozvoji kreativity a příchodu s originálními řešeními. Lze tak vyjádřit hlubší myšlenky a emoce umělce.</w:t>
      </w:r>
      <w:commentRangeEnd w:id="39"/>
      <w:r w:rsidR="0062407D">
        <w:rPr>
          <w:rStyle w:val="Odkaznakoment"/>
        </w:rPr>
        <w:commentReference w:id="39"/>
      </w:r>
    </w:p>
    <w:p w14:paraId="1B4FCF08" w14:textId="53C5EC9F" w:rsidR="006517DD" w:rsidRDefault="00726674" w:rsidP="00D676A2">
      <w:commentRangeStart w:id="40"/>
      <w:r>
        <w:t xml:space="preserve">Nakonec je </w:t>
      </w:r>
      <w:r w:rsidR="00D676A2">
        <w:t>nutné</w:t>
      </w:r>
      <w:r>
        <w:t xml:space="preserve"> otestovat své prompty před jejich finálním použitím. Testování totiž zaručuje jejich jasnost, stručnost a účinnost při generování požadovaných odpovědí. Tímto způsobem můžeme dosáhnout velmi precizního výsledku.</w:t>
      </w:r>
      <w:commentRangeEnd w:id="40"/>
      <w:r w:rsidR="0062407D">
        <w:rPr>
          <w:rStyle w:val="Odkaznakoment"/>
        </w:rPr>
        <w:commentReference w:id="40"/>
      </w:r>
    </w:p>
    <w:p w14:paraId="184B720E" w14:textId="77777777" w:rsidR="00C9328D" w:rsidRDefault="00C9328D" w:rsidP="00C9328D">
      <w:pPr>
        <w:pStyle w:val="Nadpis3"/>
      </w:pPr>
      <w:r>
        <w:t>Prompt</w:t>
      </w:r>
    </w:p>
    <w:p w14:paraId="136661C7" w14:textId="1EEA256B" w:rsidR="000625B6" w:rsidRDefault="00C9328D" w:rsidP="008112D6">
      <w:commentRangeStart w:id="41"/>
      <w:r w:rsidRPr="007B44DA">
        <w:t xml:space="preserve">Prompt je textový vstup, </w:t>
      </w:r>
      <w:r w:rsidR="0058481C" w:rsidRPr="0058481C">
        <w:t xml:space="preserve">který poskytuje modelu pokyny </w:t>
      </w:r>
      <w:r w:rsidR="00CF05CC">
        <w:t>či</w:t>
      </w:r>
      <w:r w:rsidR="0058481C" w:rsidRPr="0058481C">
        <w:t xml:space="preserve"> instrukce ohledně požadovaného </w:t>
      </w:r>
      <w:r w:rsidR="00CF05CC" w:rsidRPr="007B44DA">
        <w:t>obrázku</w:t>
      </w:r>
      <w:r w:rsidR="0058481C" w:rsidRPr="0058481C">
        <w:t xml:space="preserve">. </w:t>
      </w:r>
      <w:r w:rsidR="00CF05CC">
        <w:t>Slouží</w:t>
      </w:r>
      <w:r w:rsidR="00CF05CC" w:rsidRPr="0058481C">
        <w:t xml:space="preserve"> k zahájení generován</w:t>
      </w:r>
      <w:r w:rsidR="00CF05CC">
        <w:t>í, d</w:t>
      </w:r>
      <w:r w:rsidR="00CF05CC" w:rsidRPr="007B44DA">
        <w:t>efin</w:t>
      </w:r>
      <w:r w:rsidR="00CF05CC">
        <w:t>uje</w:t>
      </w:r>
      <w:r w:rsidR="00CF05CC" w:rsidRPr="007B44DA">
        <w:t xml:space="preserve"> obsah a styl</w:t>
      </w:r>
      <w:r w:rsidR="00CF05CC">
        <w:t>.</w:t>
      </w:r>
      <w:r w:rsidR="0058481C" w:rsidRPr="0058481C">
        <w:t xml:space="preserve"> </w:t>
      </w:r>
      <w:r w:rsidR="0058481C">
        <w:t>Prompty</w:t>
      </w:r>
      <w:r w:rsidR="0058481C" w:rsidRPr="0058481C">
        <w:t xml:space="preserve"> mohou být specifické nebo otevřené v závislosti na </w:t>
      </w:r>
      <w:r w:rsidR="0058481C">
        <w:t>smýšleném</w:t>
      </w:r>
      <w:r w:rsidR="0058481C" w:rsidRPr="0058481C">
        <w:t xml:space="preserve"> výstupu. Je však </w:t>
      </w:r>
      <w:r w:rsidR="00DF1AF9">
        <w:t xml:space="preserve">nutné </w:t>
      </w:r>
      <w:r w:rsidR="0058481C" w:rsidRPr="0058481C">
        <w:t>mít na paměti, že</w:t>
      </w:r>
      <w:r w:rsidR="00CF05CC">
        <w:t xml:space="preserve"> </w:t>
      </w:r>
      <w:r w:rsidR="00DF1AF9">
        <w:t xml:space="preserve">i </w:t>
      </w:r>
      <w:r w:rsidR="00CF05CC">
        <w:t>jejich</w:t>
      </w:r>
      <w:r w:rsidR="0058481C" w:rsidRPr="0058481C">
        <w:t xml:space="preserve"> délka může</w:t>
      </w:r>
      <w:r w:rsidR="00DF1AF9">
        <w:t xml:space="preserve"> mít vliv</w:t>
      </w:r>
      <w:r w:rsidR="0058481C" w:rsidRPr="0058481C">
        <w:t xml:space="preserve">. Delší </w:t>
      </w:r>
      <w:r w:rsidR="00DF1AF9">
        <w:t>prompty</w:t>
      </w:r>
      <w:r w:rsidR="0058481C" w:rsidRPr="0058481C">
        <w:t xml:space="preserve"> </w:t>
      </w:r>
      <w:r w:rsidR="00DF1AF9">
        <w:t>zajišťují</w:t>
      </w:r>
      <w:r w:rsidR="0058481C" w:rsidRPr="0058481C">
        <w:t xml:space="preserve"> modelu více kontextu</w:t>
      </w:r>
      <w:r w:rsidR="00DF1AF9">
        <w:t xml:space="preserve"> a podrobností</w:t>
      </w:r>
      <w:r w:rsidR="0058481C" w:rsidRPr="0058481C">
        <w:t>, zatímco</w:t>
      </w:r>
      <w:r w:rsidR="00DF1AF9">
        <w:t xml:space="preserve"> ty</w:t>
      </w:r>
      <w:r w:rsidR="0058481C" w:rsidRPr="0058481C">
        <w:t xml:space="preserve"> kratší mohou vést k</w:t>
      </w:r>
      <w:r w:rsidR="00DF1AF9">
        <w:t>e</w:t>
      </w:r>
      <w:r w:rsidR="0058481C" w:rsidRPr="0058481C">
        <w:t xml:space="preserve"> kreativnějším a rozmanitějším reakcím.</w:t>
      </w:r>
      <w:r w:rsidR="00DF1AF9">
        <w:t xml:space="preserve"> </w:t>
      </w:r>
      <w:r w:rsidR="00DF1AF9" w:rsidRPr="00DF1AF9">
        <w:lastRenderedPageBreak/>
        <w:t xml:space="preserve">Někdy </w:t>
      </w:r>
      <w:r w:rsidR="00DF1AF9">
        <w:t xml:space="preserve">ale </w:t>
      </w:r>
      <w:r w:rsidR="00DF1AF9" w:rsidRPr="00DF1AF9">
        <w:t>udělá úžasnou práci a vygeneruje přesně to, co</w:t>
      </w:r>
      <w:r w:rsidR="00DF1AF9">
        <w:t xml:space="preserve"> uživatel</w:t>
      </w:r>
      <w:r w:rsidR="00DF1AF9" w:rsidRPr="00DF1AF9">
        <w:t xml:space="preserve"> chce</w:t>
      </w:r>
      <w:r w:rsidR="00DF1AF9">
        <w:t>,</w:t>
      </w:r>
      <w:r w:rsidR="00DF1AF9" w:rsidRPr="00DF1AF9">
        <w:t xml:space="preserve"> s nejasným promptem. Ji</w:t>
      </w:r>
      <w:r w:rsidR="00DF1AF9">
        <w:t xml:space="preserve">ndy </w:t>
      </w:r>
      <w:r w:rsidR="00DF1AF9" w:rsidRPr="00DF1AF9">
        <w:t>do</w:t>
      </w:r>
      <w:r w:rsidR="00DF1AF9">
        <w:t>dá</w:t>
      </w:r>
      <w:r w:rsidR="00DF1AF9" w:rsidRPr="00DF1AF9">
        <w:t xml:space="preserve"> suboptimální výstupy</w:t>
      </w:r>
      <w:r w:rsidR="00DF1AF9">
        <w:t>.</w:t>
      </w:r>
      <w:commentRangeEnd w:id="41"/>
      <w:r w:rsidR="00293277">
        <w:rPr>
          <w:rStyle w:val="Odkaznakoment"/>
        </w:rPr>
        <w:commentReference w:id="41"/>
      </w:r>
    </w:p>
    <w:p w14:paraId="488A90DC" w14:textId="77777777" w:rsidR="00410014" w:rsidRDefault="00410014" w:rsidP="00410014">
      <w:pPr>
        <w:pStyle w:val="ObrzekvMP"/>
        <w:keepNext/>
      </w:pPr>
      <w:r>
        <w:rPr>
          <w:noProof/>
        </w:rPr>
        <w:drawing>
          <wp:inline distT="0" distB="0" distL="0" distR="0" wp14:anchorId="005D9A9B" wp14:editId="4DB5F746">
            <wp:extent cx="5760720" cy="2769235"/>
            <wp:effectExtent l="0" t="0" r="0" b="0"/>
            <wp:docPr id="1362036167" name="Obrázek 8"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6167" name="Obrázek 8" descr="Obsah obrázku text, číslo, snímek obrazovky&#10;&#10;Popis byl vytvořen automaticky"/>
                    <pic:cNvPicPr/>
                  </pic:nvPicPr>
                  <pic:blipFill>
                    <a:blip r:embed="rId21" cstate="print">
                      <a:extLst>
                        <a:ext uri="{BEBA8EAE-BF5A-486C-A8C5-ECC9F3942E4B}">
                          <a14:imgProps xmlns:a14="http://schemas.microsoft.com/office/drawing/2010/main">
                            <a14:imgLayer r:embed="rId22">
                              <a14:imgEffect>
                                <a14:sharpenSoften amount="20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1B8B1F96" w14:textId="3DF652B9" w:rsidR="00410014" w:rsidRDefault="00410014" w:rsidP="00410014">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2</w:t>
      </w:r>
      <w:r w:rsidR="001F5946">
        <w:rPr>
          <w:noProof/>
        </w:rPr>
        <w:fldChar w:fldCharType="end"/>
      </w:r>
      <w:r>
        <w:t xml:space="preserve"> </w:t>
      </w:r>
      <w:r w:rsidRPr="00064B37">
        <w:t>Příkazový řádek pro prompt</w:t>
      </w:r>
    </w:p>
    <w:p w14:paraId="34DA2757" w14:textId="73C32446" w:rsidR="00DF1AF9" w:rsidRPr="00E2527E" w:rsidRDefault="00DF1AF9" w:rsidP="00293277">
      <w:commentRangeStart w:id="42"/>
      <w:r w:rsidRPr="00DF1AF9">
        <w:t xml:space="preserve">Správný prompt by měl obsahovat minimálně tyto kategorie klíčových slov: </w:t>
      </w:r>
      <w:r w:rsidRPr="0031512B">
        <w:rPr>
          <w:b/>
          <w:bCs/>
        </w:rPr>
        <w:t>předmět</w:t>
      </w:r>
      <w:r w:rsidRPr="00DF1AF9">
        <w:t xml:space="preserve">, </w:t>
      </w:r>
      <w:r w:rsidRPr="0031512B">
        <w:rPr>
          <w:b/>
          <w:bCs/>
        </w:rPr>
        <w:t>médium</w:t>
      </w:r>
      <w:r w:rsidRPr="00DF1AF9">
        <w:t xml:space="preserve">, </w:t>
      </w:r>
      <w:r w:rsidRPr="0031512B">
        <w:rPr>
          <w:b/>
          <w:bCs/>
        </w:rPr>
        <w:t>styl</w:t>
      </w:r>
      <w:r w:rsidRPr="00DF1AF9">
        <w:t xml:space="preserve">, </w:t>
      </w:r>
      <w:r w:rsidRPr="0031512B">
        <w:rPr>
          <w:b/>
          <w:bCs/>
        </w:rPr>
        <w:t>umělec</w:t>
      </w:r>
      <w:r w:rsidRPr="00DF1AF9">
        <w:t xml:space="preserve">, </w:t>
      </w:r>
      <w:r w:rsidRPr="0031512B">
        <w:rPr>
          <w:b/>
          <w:bCs/>
        </w:rPr>
        <w:t>webové stránky</w:t>
      </w:r>
      <w:r w:rsidRPr="00DF1AF9">
        <w:t xml:space="preserve">, </w:t>
      </w:r>
      <w:r w:rsidRPr="0031512B">
        <w:rPr>
          <w:b/>
          <w:bCs/>
        </w:rPr>
        <w:t>rozlišení</w:t>
      </w:r>
      <w:r w:rsidRPr="00DF1AF9">
        <w:t xml:space="preserve">, </w:t>
      </w:r>
      <w:r w:rsidRPr="0031512B">
        <w:rPr>
          <w:b/>
          <w:bCs/>
        </w:rPr>
        <w:t>barva</w:t>
      </w:r>
      <w:r w:rsidRPr="00DF1AF9">
        <w:t xml:space="preserve">, </w:t>
      </w:r>
      <w:r w:rsidRPr="0031512B">
        <w:rPr>
          <w:b/>
          <w:bCs/>
        </w:rPr>
        <w:t>osvětlení</w:t>
      </w:r>
      <w:r w:rsidRPr="00DF1AF9">
        <w:t xml:space="preserve"> a </w:t>
      </w:r>
      <w:r w:rsidRPr="0031512B">
        <w:rPr>
          <w:b/>
          <w:bCs/>
        </w:rPr>
        <w:t>další podrobnosti</w:t>
      </w:r>
      <w:r w:rsidRPr="00DF1AF9">
        <w:t>. Tyto informace přispějí k lepšímu porozumění generátoru a vytvoření požadovaného obrázku.</w:t>
      </w:r>
      <w:commentRangeEnd w:id="42"/>
      <w:r w:rsidR="00293277">
        <w:rPr>
          <w:rStyle w:val="Odkaznakoment"/>
        </w:rPr>
        <w:commentReference w:id="42"/>
      </w:r>
    </w:p>
    <w:p w14:paraId="308D0987" w14:textId="7F64B049" w:rsidR="001373D6" w:rsidRDefault="001373D6" w:rsidP="001373D6">
      <w:pPr>
        <w:pStyle w:val="Nadpis4"/>
      </w:pPr>
      <w:r>
        <w:t>Předmět</w:t>
      </w:r>
    </w:p>
    <w:p w14:paraId="5781DAFB" w14:textId="0A3F0568" w:rsidR="00127D28" w:rsidRDefault="0050437D" w:rsidP="00127D28">
      <w:commentRangeStart w:id="43"/>
      <w:r w:rsidRPr="0050437D">
        <w:t xml:space="preserve">Předmět je </w:t>
      </w:r>
      <w:r>
        <w:t xml:space="preserve">hlavní obsah, který chceme na </w:t>
      </w:r>
      <w:r w:rsidRPr="0050437D">
        <w:t>obrázku</w:t>
      </w:r>
      <w:r>
        <w:t xml:space="preserve"> vidět</w:t>
      </w:r>
      <w:r w:rsidRPr="0050437D">
        <w:t>. Častou chybou je</w:t>
      </w:r>
      <w:r>
        <w:t xml:space="preserve"> jejich</w:t>
      </w:r>
      <w:r w:rsidRPr="0050437D">
        <w:t xml:space="preserve"> nedostatečn</w:t>
      </w:r>
      <w:r>
        <w:t>ý popis</w:t>
      </w:r>
      <w:r w:rsidRPr="0050437D">
        <w:t>.</w:t>
      </w:r>
      <w:commentRangeEnd w:id="43"/>
      <w:r w:rsidR="006440F1">
        <w:rPr>
          <w:rStyle w:val="Odkaznakoment"/>
        </w:rPr>
        <w:commentReference w:id="43"/>
      </w:r>
    </w:p>
    <w:p w14:paraId="260B1F3F" w14:textId="58844C70" w:rsidR="0050437D" w:rsidRDefault="00127D28" w:rsidP="0050437D">
      <w:commentRangeStart w:id="44"/>
      <w:r>
        <w:t xml:space="preserve">Pro lepší představu lze zvolit postavu mocné královny. </w:t>
      </w:r>
      <w:r w:rsidR="00D2366D">
        <w:t>Před zahájením tvorby</w:t>
      </w:r>
      <w:r w:rsidR="00B953F8">
        <w:t xml:space="preserve"> </w:t>
      </w:r>
      <w:r w:rsidR="00D2366D">
        <w:t>by mělo být zodpovězeno uživatelem několik</w:t>
      </w:r>
      <w:r w:rsidR="00B953F8">
        <w:t xml:space="preserve"> základních </w:t>
      </w:r>
      <w:r w:rsidR="00D2366D">
        <w:t>otázek, kterými se bude řídit při psaní promptu</w:t>
      </w:r>
      <w:r w:rsidR="00B953F8">
        <w:t>.</w:t>
      </w:r>
      <w:commentRangeEnd w:id="44"/>
      <w:r w:rsidR="006440F1">
        <w:rPr>
          <w:rStyle w:val="Odkaznakoment"/>
        </w:rPr>
        <w:commentReference w:id="44"/>
      </w:r>
    </w:p>
    <w:p w14:paraId="3513F6F3" w14:textId="77777777" w:rsidR="00D2366D" w:rsidRDefault="00D2366D" w:rsidP="00D2366D">
      <w:pPr>
        <w:pStyle w:val="Odstavecseseznamem"/>
        <w:numPr>
          <w:ilvl w:val="0"/>
          <w:numId w:val="23"/>
        </w:numPr>
      </w:pPr>
      <w:r>
        <w:t>Jak vypadá?</w:t>
      </w:r>
    </w:p>
    <w:p w14:paraId="3564F9C5" w14:textId="22EE8FEB" w:rsidR="00D2366D" w:rsidRPr="00D2366D" w:rsidRDefault="00D2366D" w:rsidP="00D2366D">
      <w:pPr>
        <w:pStyle w:val="Odstavecseseznamem"/>
        <w:numPr>
          <w:ilvl w:val="0"/>
          <w:numId w:val="23"/>
        </w:numPr>
      </w:pPr>
      <w:r>
        <w:t>Co má na sobě?</w:t>
      </w:r>
    </w:p>
    <w:p w14:paraId="1C8AC84F" w14:textId="2AC4FEB9" w:rsidR="00D2366D" w:rsidRDefault="00D2366D" w:rsidP="00D2366D">
      <w:pPr>
        <w:pStyle w:val="Odstavecseseznamem"/>
        <w:numPr>
          <w:ilvl w:val="0"/>
          <w:numId w:val="23"/>
        </w:numPr>
      </w:pPr>
      <w:r>
        <w:t>V jakém prostředí se nachází?</w:t>
      </w:r>
    </w:p>
    <w:p w14:paraId="0342C4E2" w14:textId="34B42377" w:rsidR="00D2366D" w:rsidRDefault="00D2366D" w:rsidP="00D2366D">
      <w:pPr>
        <w:pStyle w:val="Odstavecseseznamem"/>
        <w:numPr>
          <w:ilvl w:val="0"/>
          <w:numId w:val="23"/>
        </w:numPr>
      </w:pPr>
      <w:r>
        <w:t>Jaké má stáří?</w:t>
      </w:r>
    </w:p>
    <w:p w14:paraId="00C8C2F4" w14:textId="5F1FBC94" w:rsidR="00D2366D" w:rsidRDefault="00D2366D" w:rsidP="00D2366D">
      <w:pPr>
        <w:pStyle w:val="Odstavecseseznamem"/>
        <w:numPr>
          <w:ilvl w:val="0"/>
          <w:numId w:val="23"/>
        </w:numPr>
      </w:pPr>
      <w:r>
        <w:t>Jakou činnost vykonává?</w:t>
      </w:r>
    </w:p>
    <w:p w14:paraId="79BED0FC" w14:textId="77777777" w:rsidR="00127D28" w:rsidRDefault="00D2366D" w:rsidP="00127D28">
      <w:pPr>
        <w:pStyle w:val="Odstavecseseznamem"/>
        <w:numPr>
          <w:ilvl w:val="0"/>
          <w:numId w:val="23"/>
        </w:numPr>
      </w:pPr>
      <w:r>
        <w:t>V jaké je poloze?</w:t>
      </w:r>
    </w:p>
    <w:p w14:paraId="4FEC28CA" w14:textId="7AC647B0" w:rsidR="00720C91" w:rsidRDefault="009A7211" w:rsidP="005A6CC5">
      <w:pPr>
        <w:spacing w:after="160"/>
      </w:pPr>
      <w:commentRangeStart w:id="45"/>
      <w:r w:rsidRPr="009A7211">
        <w:lastRenderedPageBreak/>
        <w:t xml:space="preserve">Výsledným promptem tedy </w:t>
      </w:r>
      <w:r w:rsidR="009362C0">
        <w:t>jsou</w:t>
      </w:r>
      <w:r w:rsidRPr="009A7211">
        <w:t xml:space="preserve"> odpovědi na tyto otázky</w:t>
      </w:r>
      <w:r w:rsidR="00E80E96">
        <w:t xml:space="preserve"> – „</w:t>
      </w:r>
      <w:r w:rsidR="0011220E" w:rsidRPr="0011220E">
        <w:rPr>
          <w:i/>
          <w:iCs/>
        </w:rPr>
        <w:t xml:space="preserve">queen </w:t>
      </w:r>
      <w:proofErr w:type="spellStart"/>
      <w:r w:rsidR="0011220E" w:rsidRPr="0011220E">
        <w:rPr>
          <w:i/>
          <w:iCs/>
        </w:rPr>
        <w:t>with</w:t>
      </w:r>
      <w:proofErr w:type="spellEnd"/>
      <w:r w:rsidR="0011220E" w:rsidRPr="0011220E">
        <w:rPr>
          <w:i/>
          <w:iCs/>
        </w:rPr>
        <w:t xml:space="preserve"> blue </w:t>
      </w:r>
      <w:proofErr w:type="spellStart"/>
      <w:r w:rsidR="0011220E" w:rsidRPr="0011220E">
        <w:rPr>
          <w:i/>
          <w:iCs/>
        </w:rPr>
        <w:t>dress</w:t>
      </w:r>
      <w:proofErr w:type="spellEnd"/>
      <w:r w:rsidR="0011220E" w:rsidRPr="0011220E">
        <w:rPr>
          <w:i/>
          <w:iCs/>
        </w:rPr>
        <w:t xml:space="preserve">, </w:t>
      </w:r>
      <w:proofErr w:type="spellStart"/>
      <w:r w:rsidR="0011220E" w:rsidRPr="0011220E">
        <w:rPr>
          <w:i/>
          <w:iCs/>
        </w:rPr>
        <w:t>crown</w:t>
      </w:r>
      <w:proofErr w:type="spellEnd"/>
      <w:r w:rsidR="0011220E" w:rsidRPr="0011220E">
        <w:rPr>
          <w:i/>
          <w:iCs/>
        </w:rPr>
        <w:t xml:space="preserve">, </w:t>
      </w:r>
      <w:proofErr w:type="spellStart"/>
      <w:r w:rsidR="0011220E" w:rsidRPr="0011220E">
        <w:rPr>
          <w:i/>
          <w:iCs/>
        </w:rPr>
        <w:t>sitting</w:t>
      </w:r>
      <w:proofErr w:type="spellEnd"/>
      <w:r w:rsidR="0011220E" w:rsidRPr="0011220E">
        <w:rPr>
          <w:i/>
          <w:iCs/>
        </w:rPr>
        <w:t xml:space="preserve"> on </w:t>
      </w:r>
      <w:proofErr w:type="spellStart"/>
      <w:r w:rsidR="0011220E" w:rsidRPr="0011220E">
        <w:rPr>
          <w:i/>
          <w:iCs/>
        </w:rPr>
        <w:t>red</w:t>
      </w:r>
      <w:proofErr w:type="spellEnd"/>
      <w:r w:rsidR="0011220E" w:rsidRPr="0011220E">
        <w:rPr>
          <w:i/>
          <w:iCs/>
        </w:rPr>
        <w:t xml:space="preserve"> </w:t>
      </w:r>
      <w:proofErr w:type="spellStart"/>
      <w:r w:rsidR="0011220E" w:rsidRPr="0011220E">
        <w:rPr>
          <w:i/>
          <w:iCs/>
        </w:rPr>
        <w:t>throne</w:t>
      </w:r>
      <w:proofErr w:type="spellEnd"/>
      <w:r w:rsidR="0011220E" w:rsidRPr="0011220E">
        <w:rPr>
          <w:i/>
          <w:iCs/>
        </w:rPr>
        <w:t xml:space="preserve">, </w:t>
      </w:r>
      <w:proofErr w:type="spellStart"/>
      <w:r w:rsidR="0011220E" w:rsidRPr="0011220E">
        <w:rPr>
          <w:i/>
          <w:iCs/>
        </w:rPr>
        <w:t>young</w:t>
      </w:r>
      <w:proofErr w:type="spellEnd"/>
      <w:r w:rsidR="0011220E" w:rsidRPr="0011220E">
        <w:rPr>
          <w:i/>
          <w:iCs/>
        </w:rPr>
        <w:t xml:space="preserve">, </w:t>
      </w:r>
      <w:proofErr w:type="spellStart"/>
      <w:r w:rsidR="0011220E" w:rsidRPr="0011220E">
        <w:rPr>
          <w:i/>
          <w:iCs/>
        </w:rPr>
        <w:t>beautiful</w:t>
      </w:r>
      <w:proofErr w:type="spellEnd"/>
      <w:r w:rsidR="0011220E" w:rsidRPr="0011220E">
        <w:rPr>
          <w:i/>
          <w:iCs/>
        </w:rPr>
        <w:t xml:space="preserve">, </w:t>
      </w:r>
      <w:proofErr w:type="spellStart"/>
      <w:r w:rsidR="0011220E" w:rsidRPr="0011220E">
        <w:rPr>
          <w:i/>
          <w:iCs/>
        </w:rPr>
        <w:t>powerfull</w:t>
      </w:r>
      <w:proofErr w:type="spellEnd"/>
      <w:r w:rsidR="00E80E96">
        <w:rPr>
          <w:i/>
          <w:iCs/>
        </w:rPr>
        <w:t>“</w:t>
      </w:r>
      <w:r w:rsidR="00E80E96" w:rsidRPr="00E80E96">
        <w:t>.</w:t>
      </w:r>
      <w:commentRangeEnd w:id="45"/>
      <w:r w:rsidR="006440F1">
        <w:rPr>
          <w:rStyle w:val="Odkaznakoment"/>
        </w:rPr>
        <w:commentReference w:id="45"/>
      </w:r>
    </w:p>
    <w:p w14:paraId="07A13C3F" w14:textId="77777777" w:rsidR="00127331" w:rsidRDefault="002F667D" w:rsidP="00127331">
      <w:pPr>
        <w:pStyle w:val="ObrzekvMP"/>
        <w:keepNext/>
      </w:pPr>
      <w:r>
        <w:rPr>
          <w:noProof/>
        </w:rPr>
        <w:drawing>
          <wp:inline distT="0" distB="0" distL="0" distR="0" wp14:anchorId="1063FF5B" wp14:editId="43B77632">
            <wp:extent cx="2700000" cy="2700000"/>
            <wp:effectExtent l="0" t="0" r="5715" b="5715"/>
            <wp:docPr id="8676830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47FFF83A" w14:textId="0655B1A6" w:rsidR="00127D28" w:rsidRDefault="00127331" w:rsidP="00127331">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3</w:t>
      </w:r>
      <w:r w:rsidR="001F5946">
        <w:rPr>
          <w:noProof/>
        </w:rPr>
        <w:fldChar w:fldCharType="end"/>
      </w:r>
      <w:r>
        <w:t xml:space="preserve"> Obrázek mocné královny</w:t>
      </w:r>
      <w:r w:rsidRPr="00803AFE">
        <w:t xml:space="preserve"> vytvořen</w:t>
      </w:r>
      <w:r>
        <w:t>ý</w:t>
      </w:r>
      <w:r w:rsidRPr="00803AFE">
        <w:t xml:space="preserve"> ve Stable Diffusion</w:t>
      </w:r>
    </w:p>
    <w:p w14:paraId="42D3279C" w14:textId="50DFD100" w:rsidR="00D2366D" w:rsidRDefault="00D2366D" w:rsidP="00D2366D">
      <w:commentRangeStart w:id="46"/>
      <w:r w:rsidRPr="00D2366D">
        <w:t xml:space="preserve">Běžným trikem </w:t>
      </w:r>
      <w:r>
        <w:t>pro generování postav</w:t>
      </w:r>
      <w:r w:rsidRPr="00D2366D">
        <w:t xml:space="preserve"> je používání jmen celebrit. Mají silný účinek a jsou vynikajícím způsobem, jak ovládat vzhled objektu. </w:t>
      </w:r>
      <w:r>
        <w:t>M</w:t>
      </w:r>
      <w:r w:rsidRPr="00D2366D">
        <w:t>ohou změnit nejen obličej, ale</w:t>
      </w:r>
      <w:r>
        <w:t xml:space="preserve"> třeba</w:t>
      </w:r>
      <w:r w:rsidRPr="00D2366D">
        <w:t xml:space="preserve"> i póz</w:t>
      </w:r>
      <w:r>
        <w:t>u</w:t>
      </w:r>
      <w:r w:rsidRPr="00D2366D">
        <w:t>.</w:t>
      </w:r>
      <w:r w:rsidR="00720C91">
        <w:t xml:space="preserve"> K promptu na vygenerování obrázku královny bylo přidáno jméno známé herečky Emmy Watson</w:t>
      </w:r>
      <w:r w:rsidR="00E80E96">
        <w:t xml:space="preserve"> – </w:t>
      </w:r>
      <w:r w:rsidR="00E80E96" w:rsidRPr="00E80E96">
        <w:rPr>
          <w:i/>
          <w:iCs/>
        </w:rPr>
        <w:t>„</w:t>
      </w:r>
      <w:r w:rsidR="0011220E" w:rsidRPr="0011220E">
        <w:rPr>
          <w:i/>
          <w:iCs/>
        </w:rPr>
        <w:t xml:space="preserve">queen </w:t>
      </w:r>
      <w:proofErr w:type="spellStart"/>
      <w:r w:rsidR="0011220E" w:rsidRPr="0011220E">
        <w:rPr>
          <w:i/>
          <w:iCs/>
        </w:rPr>
        <w:t>with</w:t>
      </w:r>
      <w:proofErr w:type="spellEnd"/>
      <w:r w:rsidR="0011220E" w:rsidRPr="0011220E">
        <w:rPr>
          <w:i/>
          <w:iCs/>
        </w:rPr>
        <w:t xml:space="preserve"> blue </w:t>
      </w:r>
      <w:proofErr w:type="spellStart"/>
      <w:r w:rsidR="0011220E" w:rsidRPr="0011220E">
        <w:rPr>
          <w:i/>
          <w:iCs/>
        </w:rPr>
        <w:t>dress</w:t>
      </w:r>
      <w:proofErr w:type="spellEnd"/>
      <w:r w:rsidR="0011220E" w:rsidRPr="0011220E">
        <w:rPr>
          <w:i/>
          <w:iCs/>
        </w:rPr>
        <w:t xml:space="preserve">, </w:t>
      </w:r>
      <w:proofErr w:type="spellStart"/>
      <w:r w:rsidR="0011220E" w:rsidRPr="0011220E">
        <w:rPr>
          <w:i/>
          <w:iCs/>
        </w:rPr>
        <w:t>crown</w:t>
      </w:r>
      <w:proofErr w:type="spellEnd"/>
      <w:r w:rsidR="0011220E" w:rsidRPr="0011220E">
        <w:rPr>
          <w:i/>
          <w:iCs/>
        </w:rPr>
        <w:t xml:space="preserve">, </w:t>
      </w:r>
      <w:proofErr w:type="spellStart"/>
      <w:r w:rsidR="0011220E" w:rsidRPr="0011220E">
        <w:rPr>
          <w:i/>
          <w:iCs/>
        </w:rPr>
        <w:t>sitting</w:t>
      </w:r>
      <w:proofErr w:type="spellEnd"/>
      <w:r w:rsidR="0011220E" w:rsidRPr="0011220E">
        <w:rPr>
          <w:i/>
          <w:iCs/>
        </w:rPr>
        <w:t xml:space="preserve"> on </w:t>
      </w:r>
      <w:proofErr w:type="spellStart"/>
      <w:r w:rsidR="0011220E" w:rsidRPr="0011220E">
        <w:rPr>
          <w:i/>
          <w:iCs/>
        </w:rPr>
        <w:t>red</w:t>
      </w:r>
      <w:proofErr w:type="spellEnd"/>
      <w:r w:rsidR="0011220E" w:rsidRPr="0011220E">
        <w:rPr>
          <w:i/>
          <w:iCs/>
        </w:rPr>
        <w:t xml:space="preserve"> </w:t>
      </w:r>
      <w:proofErr w:type="spellStart"/>
      <w:r w:rsidR="0011220E" w:rsidRPr="0011220E">
        <w:rPr>
          <w:i/>
          <w:iCs/>
        </w:rPr>
        <w:t>throne</w:t>
      </w:r>
      <w:proofErr w:type="spellEnd"/>
      <w:r w:rsidR="0011220E" w:rsidRPr="0011220E">
        <w:rPr>
          <w:i/>
          <w:iCs/>
        </w:rPr>
        <w:t xml:space="preserve">, </w:t>
      </w:r>
      <w:proofErr w:type="spellStart"/>
      <w:r w:rsidR="0011220E" w:rsidRPr="0011220E">
        <w:rPr>
          <w:i/>
          <w:iCs/>
        </w:rPr>
        <w:t>young</w:t>
      </w:r>
      <w:proofErr w:type="spellEnd"/>
      <w:r w:rsidR="0011220E" w:rsidRPr="0011220E">
        <w:rPr>
          <w:i/>
          <w:iCs/>
        </w:rPr>
        <w:t xml:space="preserve">, </w:t>
      </w:r>
      <w:proofErr w:type="spellStart"/>
      <w:r w:rsidR="0011220E" w:rsidRPr="0011220E">
        <w:rPr>
          <w:i/>
          <w:iCs/>
        </w:rPr>
        <w:t>beautiful</w:t>
      </w:r>
      <w:proofErr w:type="spellEnd"/>
      <w:r w:rsidR="0011220E" w:rsidRPr="0011220E">
        <w:rPr>
          <w:i/>
          <w:iCs/>
        </w:rPr>
        <w:t xml:space="preserve">, </w:t>
      </w:r>
      <w:proofErr w:type="spellStart"/>
      <w:r w:rsidR="0011220E" w:rsidRPr="0011220E">
        <w:rPr>
          <w:i/>
          <w:iCs/>
        </w:rPr>
        <w:t>powerfull</w:t>
      </w:r>
      <w:proofErr w:type="spellEnd"/>
      <w:r w:rsidR="00E80E96">
        <w:rPr>
          <w:i/>
          <w:iCs/>
        </w:rPr>
        <w:t>, Emma Watson</w:t>
      </w:r>
      <w:r w:rsidR="00E80E96" w:rsidRPr="00E80E96">
        <w:rPr>
          <w:i/>
          <w:iCs/>
        </w:rPr>
        <w:t>“</w:t>
      </w:r>
      <w:r w:rsidR="00720C91">
        <w:t>.</w:t>
      </w:r>
      <w:commentRangeEnd w:id="46"/>
      <w:r w:rsidR="006440F1">
        <w:rPr>
          <w:rStyle w:val="Odkaznakoment"/>
        </w:rPr>
        <w:commentReference w:id="46"/>
      </w:r>
    </w:p>
    <w:p w14:paraId="64E1065C" w14:textId="77777777" w:rsidR="003001E8" w:rsidRDefault="007531C8" w:rsidP="003001E8">
      <w:pPr>
        <w:pStyle w:val="ObrzekvMP"/>
        <w:keepNext/>
      </w:pPr>
      <w:r>
        <w:rPr>
          <w:noProof/>
        </w:rPr>
        <w:drawing>
          <wp:inline distT="0" distB="0" distL="0" distR="0" wp14:anchorId="4D47BD97" wp14:editId="6CD72438">
            <wp:extent cx="2700000" cy="2700000"/>
            <wp:effectExtent l="0" t="0" r="5715" b="5715"/>
            <wp:docPr id="54902040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6DED784E" w14:textId="66B3A2C4" w:rsidR="0050437D" w:rsidRPr="0050437D" w:rsidRDefault="003001E8" w:rsidP="003001E8">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4</w:t>
      </w:r>
      <w:r w:rsidR="001F5946">
        <w:rPr>
          <w:noProof/>
        </w:rPr>
        <w:fldChar w:fldCharType="end"/>
      </w:r>
      <w:r>
        <w:t xml:space="preserve"> </w:t>
      </w:r>
      <w:r w:rsidRPr="000F6BC2">
        <w:t xml:space="preserve">Obrázek </w:t>
      </w:r>
      <w:r>
        <w:t xml:space="preserve">Emmy Watson jako </w:t>
      </w:r>
      <w:r w:rsidRPr="000F6BC2">
        <w:t>mocné královny vytvořený ve Stable Diffusion</w:t>
      </w:r>
    </w:p>
    <w:p w14:paraId="60F8ED4B" w14:textId="411DB0BD" w:rsidR="001373D6" w:rsidRDefault="001373D6">
      <w:pPr>
        <w:pStyle w:val="Nadpis4"/>
      </w:pPr>
      <w:r>
        <w:lastRenderedPageBreak/>
        <w:t>Médium</w:t>
      </w:r>
    </w:p>
    <w:p w14:paraId="5CDEA6CA" w14:textId="0C8FAE85" w:rsidR="00D82D6C" w:rsidRDefault="00D82D6C" w:rsidP="00D82D6C">
      <w:commentRangeStart w:id="47"/>
      <w:r>
        <w:t>V případě umění</w:t>
      </w:r>
      <w:r w:rsidRPr="00D82D6C">
        <w:t xml:space="preserve"> </w:t>
      </w:r>
      <w:r>
        <w:t>mé</w:t>
      </w:r>
      <w:r w:rsidRPr="00D82D6C">
        <w:t xml:space="preserve">dium </w:t>
      </w:r>
      <w:r>
        <w:t>znamená</w:t>
      </w:r>
      <w:r w:rsidRPr="00D82D6C">
        <w:t xml:space="preserve"> materiál </w:t>
      </w:r>
      <w:r>
        <w:t xml:space="preserve">neboli </w:t>
      </w:r>
      <w:r w:rsidR="00BC34D5">
        <w:t>prostředek</w:t>
      </w:r>
      <w:r>
        <w:t xml:space="preserve"> vyjádření, jakým jsou vy</w:t>
      </w:r>
      <w:r w:rsidR="0003318E">
        <w:t>tvářena</w:t>
      </w:r>
      <w:r w:rsidRPr="00D82D6C">
        <w:t xml:space="preserve"> uměleck</w:t>
      </w:r>
      <w:r>
        <w:t>á</w:t>
      </w:r>
      <w:r w:rsidRPr="00D82D6C">
        <w:t xml:space="preserve"> d</w:t>
      </w:r>
      <w:r>
        <w:t>íla</w:t>
      </w:r>
      <w:r w:rsidRPr="00D82D6C">
        <w:t>. Může být viděn</w:t>
      </w:r>
      <w:r w:rsidR="0003318E">
        <w:t>o</w:t>
      </w:r>
      <w:r w:rsidRPr="00D82D6C">
        <w:t xml:space="preserve"> </w:t>
      </w:r>
      <w:r w:rsidR="0003318E">
        <w:t>několika</w:t>
      </w:r>
      <w:r w:rsidRPr="00D82D6C">
        <w:t xml:space="preserve"> různými způsoby a zcela závisí na kontextu</w:t>
      </w:r>
      <w:r w:rsidR="0003318E">
        <w:t>. Média</w:t>
      </w:r>
      <w:r w:rsidR="0003318E" w:rsidRPr="00D82D6C">
        <w:t xml:space="preserve"> </w:t>
      </w:r>
      <w:r w:rsidR="0003318E">
        <w:t>zprostředkovávají umělcův</w:t>
      </w:r>
      <w:r w:rsidR="0003318E" w:rsidRPr="00D82D6C">
        <w:t xml:space="preserve"> nápad, poselství či podnět</w:t>
      </w:r>
      <w:r w:rsidR="0003318E">
        <w:t xml:space="preserve">. </w:t>
      </w:r>
      <w:r>
        <w:t>P</w:t>
      </w:r>
      <w:r w:rsidRPr="00D82D6C">
        <w:t>říklad</w:t>
      </w:r>
      <w:r>
        <w:t>em je</w:t>
      </w:r>
      <w:r w:rsidRPr="00D82D6C">
        <w:t xml:space="preserve"> ilustrace, olejomalba, 3D </w:t>
      </w:r>
      <w:r w:rsidR="0003318E">
        <w:t>renderování,</w:t>
      </w:r>
      <w:r w:rsidR="003A67A4">
        <w:t xml:space="preserve"> kreslená pohádka,</w:t>
      </w:r>
      <w:r w:rsidR="0003318E">
        <w:t xml:space="preserve"> japonské anime</w:t>
      </w:r>
      <w:r w:rsidRPr="00D82D6C">
        <w:t xml:space="preserve"> </w:t>
      </w:r>
      <w:r w:rsidR="009E4807">
        <w:t>a</w:t>
      </w:r>
      <w:r w:rsidR="009E4807" w:rsidRPr="00D82D6C">
        <w:t xml:space="preserve"> </w:t>
      </w:r>
      <w:r w:rsidR="009E4807">
        <w:t xml:space="preserve">realistická </w:t>
      </w:r>
      <w:r w:rsidRPr="00D82D6C">
        <w:t>fotografie</w:t>
      </w:r>
      <w:r w:rsidR="00423765">
        <w:t>, případně i typ fotoaparátu</w:t>
      </w:r>
      <w:r>
        <w:t>.</w:t>
      </w:r>
      <w:r w:rsidR="0003318E" w:rsidRPr="0003318E">
        <w:t xml:space="preserve"> </w:t>
      </w:r>
      <w:r w:rsidR="0003318E">
        <w:t>Použití je</w:t>
      </w:r>
      <w:r w:rsidR="0003318E" w:rsidRPr="00D82D6C">
        <w:t xml:space="preserve"> siln</w:t>
      </w:r>
      <w:r w:rsidR="0003318E">
        <w:t>ě</w:t>
      </w:r>
      <w:r w:rsidR="0003318E" w:rsidRPr="00D82D6C">
        <w:t xml:space="preserve"> </w:t>
      </w:r>
      <w:r w:rsidR="0003318E">
        <w:t>efektivní</w:t>
      </w:r>
      <w:r w:rsidR="0003318E" w:rsidRPr="00D82D6C">
        <w:t xml:space="preserve">, protože </w:t>
      </w:r>
      <w:r w:rsidR="0003318E">
        <w:t>samo o sobě je</w:t>
      </w:r>
      <w:r w:rsidR="0003318E" w:rsidRPr="00D82D6C">
        <w:t>dn</w:t>
      </w:r>
      <w:r w:rsidR="0003318E">
        <w:t>o</w:t>
      </w:r>
      <w:r w:rsidR="0003318E" w:rsidRPr="00D82D6C">
        <w:t xml:space="preserve"> klíčové slovo </w:t>
      </w:r>
      <w:r w:rsidR="0003318E">
        <w:t>dokáže</w:t>
      </w:r>
      <w:r w:rsidR="0003318E" w:rsidRPr="00D82D6C">
        <w:t xml:space="preserve"> dramaticky změnit </w:t>
      </w:r>
      <w:r w:rsidR="0003318E">
        <w:t>celý dojem z obrázku</w:t>
      </w:r>
      <w:r w:rsidR="0003318E" w:rsidRPr="00D82D6C">
        <w:t>.</w:t>
      </w:r>
      <w:commentRangeEnd w:id="47"/>
      <w:r w:rsidR="0003318E">
        <w:rPr>
          <w:rStyle w:val="Odkaznakoment"/>
        </w:rPr>
        <w:commentReference w:id="47"/>
      </w:r>
    </w:p>
    <w:p w14:paraId="7ED1FF7B" w14:textId="77777777" w:rsidR="0007435D" w:rsidRDefault="00BC34D5" w:rsidP="00833FA6">
      <w:pPr>
        <w:spacing w:after="160"/>
      </w:pPr>
      <w:r>
        <w:t xml:space="preserve">Přidáním jednotlivých </w:t>
      </w:r>
      <w:r w:rsidR="00F41138">
        <w:t xml:space="preserve">výrazů </w:t>
      </w:r>
      <w:r w:rsidRPr="00F8533C">
        <w:rPr>
          <w:i/>
          <w:iCs/>
        </w:rPr>
        <w:t>„</w:t>
      </w:r>
      <w:proofErr w:type="spellStart"/>
      <w:r w:rsidRPr="00F8533C">
        <w:rPr>
          <w:i/>
          <w:iCs/>
        </w:rPr>
        <w:t>oil</w:t>
      </w:r>
      <w:proofErr w:type="spellEnd"/>
      <w:r w:rsidRPr="00F8533C">
        <w:rPr>
          <w:i/>
          <w:iCs/>
        </w:rPr>
        <w:t xml:space="preserve"> </w:t>
      </w:r>
      <w:proofErr w:type="spellStart"/>
      <w:r w:rsidRPr="00F8533C">
        <w:rPr>
          <w:i/>
          <w:iCs/>
        </w:rPr>
        <w:t>painting</w:t>
      </w:r>
      <w:proofErr w:type="spellEnd"/>
      <w:r w:rsidRPr="00F8533C">
        <w:rPr>
          <w:i/>
          <w:iCs/>
        </w:rPr>
        <w:t>“</w:t>
      </w:r>
      <w:r>
        <w:t xml:space="preserve">, </w:t>
      </w:r>
      <w:r w:rsidRPr="00F8533C">
        <w:rPr>
          <w:i/>
          <w:iCs/>
        </w:rPr>
        <w:t>„anime“</w:t>
      </w:r>
      <w:r>
        <w:t xml:space="preserve"> a </w:t>
      </w:r>
      <w:r w:rsidRPr="00F8533C">
        <w:rPr>
          <w:i/>
          <w:iCs/>
        </w:rPr>
        <w:t xml:space="preserve">„RAW </w:t>
      </w:r>
      <w:proofErr w:type="spellStart"/>
      <w:r w:rsidRPr="00F8533C">
        <w:rPr>
          <w:i/>
          <w:iCs/>
        </w:rPr>
        <w:t>photo</w:t>
      </w:r>
      <w:proofErr w:type="spellEnd"/>
      <w:r w:rsidR="00423765" w:rsidRPr="00F8533C">
        <w:rPr>
          <w:i/>
          <w:iCs/>
        </w:rPr>
        <w:t xml:space="preserve">, </w:t>
      </w:r>
      <w:proofErr w:type="spellStart"/>
      <w:r w:rsidR="009E4807">
        <w:rPr>
          <w:i/>
          <w:iCs/>
        </w:rPr>
        <w:t>dslr</w:t>
      </w:r>
      <w:proofErr w:type="spellEnd"/>
      <w:r w:rsidR="009E4807">
        <w:rPr>
          <w:i/>
          <w:iCs/>
        </w:rPr>
        <w:t xml:space="preserve">, </w:t>
      </w:r>
      <w:proofErr w:type="spellStart"/>
      <w:r w:rsidR="00F8533C" w:rsidRPr="00F8533C">
        <w:rPr>
          <w:i/>
          <w:iCs/>
        </w:rPr>
        <w:t>Fujifilm</w:t>
      </w:r>
      <w:proofErr w:type="spellEnd"/>
      <w:r w:rsidR="00615EA9">
        <w:rPr>
          <w:i/>
          <w:iCs/>
        </w:rPr>
        <w:t> </w:t>
      </w:r>
      <w:r w:rsidR="00F8533C" w:rsidRPr="00F8533C">
        <w:rPr>
          <w:i/>
          <w:iCs/>
        </w:rPr>
        <w:t>XT3</w:t>
      </w:r>
      <w:r w:rsidRPr="00F8533C">
        <w:rPr>
          <w:i/>
          <w:iCs/>
        </w:rPr>
        <w:t>“</w:t>
      </w:r>
      <w:r>
        <w:t xml:space="preserve"> </w:t>
      </w:r>
      <w:r w:rsidR="00F41138">
        <w:t>do existujícího vzorového prom</w:t>
      </w:r>
      <w:r w:rsidR="00F8533C">
        <w:t>p</w:t>
      </w:r>
      <w:r w:rsidR="00F41138">
        <w:t xml:space="preserve">tu s královnou </w:t>
      </w:r>
      <w:r>
        <w:t xml:space="preserve">vznikla tři </w:t>
      </w:r>
      <w:r w:rsidR="00F41138">
        <w:t xml:space="preserve">zcela odlišná </w:t>
      </w:r>
      <w:r>
        <w:t>díla.</w:t>
      </w:r>
    </w:p>
    <w:p w14:paraId="1D08F202" w14:textId="54DBF7C4" w:rsidR="0007435D" w:rsidRDefault="0007435D" w:rsidP="0007435D">
      <w:pPr>
        <w:pStyle w:val="Titulek"/>
        <w:sectPr w:rsidR="0007435D" w:rsidSect="00EF2867">
          <w:footerReference w:type="default" r:id="rId25"/>
          <w:type w:val="continuous"/>
          <w:pgSz w:w="11906" w:h="16838"/>
          <w:pgMar w:top="1417" w:right="1417" w:bottom="1417" w:left="1417" w:header="708" w:footer="708" w:gutter="0"/>
          <w:pgNumType w:start="1"/>
          <w:cols w:space="708"/>
          <w:docGrid w:linePitch="360"/>
        </w:sectPr>
      </w:pPr>
    </w:p>
    <w:p w14:paraId="3A849827" w14:textId="77777777" w:rsidR="00A66465" w:rsidRDefault="00A66465" w:rsidP="00A66465">
      <w:pPr>
        <w:pStyle w:val="ObrzekvMP"/>
        <w:keepNext/>
      </w:pPr>
      <w:r>
        <w:rPr>
          <w:noProof/>
        </w:rPr>
        <w:drawing>
          <wp:inline distT="0" distB="0" distL="0" distR="0" wp14:anchorId="72A8E226" wp14:editId="172E6330">
            <wp:extent cx="1800000" cy="1800000"/>
            <wp:effectExtent l="0" t="0" r="0" b="0"/>
            <wp:docPr id="1013173005" name="Obrázek 3" descr="Obsah obrázku Lidská tvář, koruna, obraz,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3005" name="Obrázek 3" descr="Obsah obrázku Lidská tvář, koruna, obraz, oblečení&#10;&#10;Popis byl vytvořen automatick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504D24AB" w14:textId="48F9D1B6" w:rsidR="00A66465" w:rsidRDefault="00A66465" w:rsidP="00A66465">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5</w:t>
      </w:r>
      <w:r w:rsidR="001F5946">
        <w:rPr>
          <w:noProof/>
        </w:rPr>
        <w:fldChar w:fldCharType="end"/>
      </w:r>
      <w:r>
        <w:t xml:space="preserve"> Olejomalba</w:t>
      </w:r>
      <w:r w:rsidRPr="002F34BC">
        <w:t xml:space="preserve"> mocné královny vytvořen</w:t>
      </w:r>
      <w:r w:rsidR="00B14276">
        <w:t>á</w:t>
      </w:r>
      <w:r w:rsidRPr="002F34BC">
        <w:t xml:space="preserve"> ve Stable Diffusion</w:t>
      </w:r>
    </w:p>
    <w:p w14:paraId="738B698A" w14:textId="77777777" w:rsidR="00FC153F" w:rsidRDefault="00045EAF" w:rsidP="00FC153F">
      <w:pPr>
        <w:pStyle w:val="ObrzekvMP"/>
        <w:keepNext/>
      </w:pPr>
      <w:r>
        <w:rPr>
          <w:noProof/>
        </w:rPr>
        <w:drawing>
          <wp:inline distT="0" distB="0" distL="0" distR="0" wp14:anchorId="709EFD9C" wp14:editId="35EC845C">
            <wp:extent cx="1800000" cy="1800000"/>
            <wp:effectExtent l="0" t="0" r="0" b="0"/>
            <wp:docPr id="48805552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5520" name="Obrázek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2FDB6F25" w14:textId="16D24253" w:rsidR="00045EAF" w:rsidRDefault="00FC153F" w:rsidP="00FC153F">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6</w:t>
      </w:r>
      <w:r w:rsidR="001F5946">
        <w:rPr>
          <w:noProof/>
        </w:rPr>
        <w:fldChar w:fldCharType="end"/>
      </w:r>
      <w:r>
        <w:t xml:space="preserve"> Anime obrázek</w:t>
      </w:r>
      <w:r w:rsidRPr="00BF5723">
        <w:t xml:space="preserve"> mocné královny vytvořený ve Stable Diffusion</w:t>
      </w:r>
    </w:p>
    <w:p w14:paraId="3029F9A6" w14:textId="77777777" w:rsidR="00A66465" w:rsidRDefault="00A66465" w:rsidP="00A66465">
      <w:pPr>
        <w:pStyle w:val="ObrzekvMP"/>
        <w:keepNext/>
      </w:pPr>
      <w:r>
        <w:rPr>
          <w:noProof/>
        </w:rPr>
        <w:drawing>
          <wp:inline distT="0" distB="0" distL="0" distR="0" wp14:anchorId="2609F1AB" wp14:editId="57AD9C0E">
            <wp:extent cx="1800000" cy="1800000"/>
            <wp:effectExtent l="0" t="0" r="0" b="0"/>
            <wp:docPr id="665785582" name="Obrázek 5" descr="Obsah obrázku Módní doplňky, koruna, osoba, Lidská tvá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5582" name="Obrázek 5" descr="Obsah obrázku Módní doplňky, koruna, osoba, Lidská tvář&#10;&#10;Popis byl vytvořen automaticky"/>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5CB73E15" w14:textId="41C25D6C" w:rsidR="006440F1" w:rsidRPr="00D82D6C" w:rsidRDefault="00A66465" w:rsidP="00A66465">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7</w:t>
      </w:r>
      <w:r w:rsidR="001F5946">
        <w:rPr>
          <w:noProof/>
        </w:rPr>
        <w:fldChar w:fldCharType="end"/>
      </w:r>
      <w:r>
        <w:t xml:space="preserve"> Realistická fotografie</w:t>
      </w:r>
      <w:r w:rsidRPr="0027464A">
        <w:t xml:space="preserve"> mocné královny vytvořen</w:t>
      </w:r>
      <w:r w:rsidR="00B14276">
        <w:t>á</w:t>
      </w:r>
      <w:r w:rsidRPr="0027464A">
        <w:t xml:space="preserve"> ve Stable Diffusion</w:t>
      </w:r>
    </w:p>
    <w:p w14:paraId="7B3900AD" w14:textId="77777777" w:rsidR="0007435D" w:rsidRDefault="0007435D">
      <w:pPr>
        <w:pStyle w:val="Nadpis4"/>
        <w:sectPr w:rsidR="0007435D" w:rsidSect="0007435D">
          <w:type w:val="continuous"/>
          <w:pgSz w:w="11906" w:h="16838"/>
          <w:pgMar w:top="1417" w:right="1417" w:bottom="1417" w:left="1417" w:header="708" w:footer="708" w:gutter="0"/>
          <w:pgNumType w:start="1"/>
          <w:cols w:num="3" w:space="708"/>
          <w:docGrid w:linePitch="360"/>
        </w:sectPr>
      </w:pPr>
    </w:p>
    <w:p w14:paraId="48B442E4" w14:textId="1E92A73F" w:rsidR="001373D6" w:rsidRDefault="001373D6">
      <w:pPr>
        <w:pStyle w:val="Nadpis4"/>
      </w:pPr>
      <w:r>
        <w:t>Styl</w:t>
      </w:r>
    </w:p>
    <w:p w14:paraId="219F5877" w14:textId="7CD518E9" w:rsidR="000C12C2" w:rsidRDefault="000C12C2" w:rsidP="00743A75">
      <w:commentRangeStart w:id="48"/>
      <w:r w:rsidRPr="000C12C2">
        <w:t xml:space="preserve">Styly jsou důležitou součástí tvorby a porozumění uměleckým dílům. Jejich zmínka v promptu umožňuje </w:t>
      </w:r>
      <w:r w:rsidR="00743A75">
        <w:t>široké spektrum tvůrčích perspektiv a otevírá prostor pro kontrasty mezi jednotlivými směry</w:t>
      </w:r>
      <w:r w:rsidRPr="000C12C2">
        <w:t>. Představují širokou škálu výrazových forem, které reflektují umělecké hnutí, dobu a individuální tvůrčí přístupy umělců. Uvádění těchto stylů má mnoho výhod.</w:t>
      </w:r>
      <w:r>
        <w:t xml:space="preserve"> Tím, že vytyčují konkrétní směr, umožňují generovat konkrétnější a cílenější </w:t>
      </w:r>
      <w:r w:rsidR="00743A75">
        <w:t>výstupy</w:t>
      </w:r>
      <w:r>
        <w:t>.</w:t>
      </w:r>
      <w:commentRangeEnd w:id="48"/>
      <w:r w:rsidR="00293B1C">
        <w:rPr>
          <w:rStyle w:val="Odkaznakoment"/>
        </w:rPr>
        <w:commentReference w:id="48"/>
      </w:r>
    </w:p>
    <w:p w14:paraId="749A226A" w14:textId="46592C53" w:rsidR="00042C2E" w:rsidRDefault="00743A75" w:rsidP="00743A75">
      <w:r>
        <w:t>Každý jednotlivý styl</w:t>
      </w:r>
      <w:r w:rsidRPr="00743A75">
        <w:t xml:space="preserve"> reflektuj</w:t>
      </w:r>
      <w:r>
        <w:t>e</w:t>
      </w:r>
      <w:r w:rsidRPr="00743A75">
        <w:t xml:space="preserve"> specifické estetické a konceptuální prvky, jako je snovost a iracionalita </w:t>
      </w:r>
      <w:r>
        <w:t>v </w:t>
      </w:r>
      <w:r w:rsidRPr="00743A75">
        <w:t>surrealismu</w:t>
      </w:r>
      <w:r>
        <w:t xml:space="preserve"> nebo</w:t>
      </w:r>
      <w:r w:rsidRPr="00743A75">
        <w:t xml:space="preserve"> </w:t>
      </w:r>
      <w:r>
        <w:t xml:space="preserve">typická </w:t>
      </w:r>
      <w:r w:rsidRPr="00743A75">
        <w:t>geometrick</w:t>
      </w:r>
      <w:r>
        <w:t>á</w:t>
      </w:r>
      <w:r w:rsidRPr="00743A75">
        <w:t xml:space="preserve"> abstrakc</w:t>
      </w:r>
      <w:r>
        <w:t>e v kubistických dílech.</w:t>
      </w:r>
      <w:r w:rsidR="00293B1C">
        <w:t xml:space="preserve"> </w:t>
      </w:r>
      <w:r>
        <w:t>Nicméně styly nemusí být čistě umělecké</w:t>
      </w:r>
      <w:r w:rsidR="00293B1C">
        <w:t xml:space="preserve"> směry</w:t>
      </w:r>
      <w:r>
        <w:t xml:space="preserve">, může se například jednat o </w:t>
      </w:r>
      <w:r w:rsidR="00672A39" w:rsidRPr="00672A39">
        <w:rPr>
          <w:rStyle w:val="Zdraznn"/>
        </w:rPr>
        <w:t>„</w:t>
      </w:r>
      <w:proofErr w:type="spellStart"/>
      <w:r w:rsidRPr="00672A39">
        <w:rPr>
          <w:rStyle w:val="Zdraznn"/>
        </w:rPr>
        <w:t>hyperrealisti</w:t>
      </w:r>
      <w:r w:rsidR="00672A39" w:rsidRPr="00672A39">
        <w:rPr>
          <w:rStyle w:val="Zdraznn"/>
        </w:rPr>
        <w:t>c</w:t>
      </w:r>
      <w:proofErr w:type="spellEnd"/>
      <w:r w:rsidR="00672A39" w:rsidRPr="00672A39">
        <w:rPr>
          <w:rStyle w:val="Zdraznn"/>
        </w:rPr>
        <w:t>“</w:t>
      </w:r>
      <w:r>
        <w:t xml:space="preserve"> nebo zobrazení celé postavy na obrázku</w:t>
      </w:r>
      <w:r w:rsidR="00672A39">
        <w:t xml:space="preserve"> </w:t>
      </w:r>
      <w:r w:rsidR="00672A39" w:rsidRPr="00672A39">
        <w:rPr>
          <w:rStyle w:val="Zdraznn"/>
        </w:rPr>
        <w:t>„full body“</w:t>
      </w:r>
      <w:r>
        <w:t>.</w:t>
      </w:r>
      <w:r w:rsidR="00293B1C">
        <w:t xml:space="preserve"> Často užívaným je také </w:t>
      </w:r>
      <w:proofErr w:type="spellStart"/>
      <w:r w:rsidR="00293B1C">
        <w:t>komiksově</w:t>
      </w:r>
      <w:proofErr w:type="spellEnd"/>
      <w:r w:rsidR="00293B1C">
        <w:t xml:space="preserve"> laděný </w:t>
      </w:r>
      <w:r w:rsidR="00672A39" w:rsidRPr="00672A39">
        <w:rPr>
          <w:rStyle w:val="Zdraznn"/>
        </w:rPr>
        <w:t>„</w:t>
      </w:r>
      <w:r w:rsidR="00293B1C" w:rsidRPr="00672A39">
        <w:rPr>
          <w:rStyle w:val="Zdraznn"/>
        </w:rPr>
        <w:t>pop-art</w:t>
      </w:r>
      <w:r w:rsidR="00672A39" w:rsidRPr="00672A39">
        <w:rPr>
          <w:rStyle w:val="Zdraznn"/>
        </w:rPr>
        <w:t>“</w:t>
      </w:r>
      <w:r w:rsidR="00042C2E">
        <w:t xml:space="preserve"> </w:t>
      </w:r>
      <w:r w:rsidR="00293B1C">
        <w:t xml:space="preserve">nebo </w:t>
      </w:r>
      <w:r w:rsidR="00672A39" w:rsidRPr="00672A39">
        <w:rPr>
          <w:rStyle w:val="Zdraznn"/>
        </w:rPr>
        <w:t>„</w:t>
      </w:r>
      <w:r w:rsidR="00293B1C" w:rsidRPr="00672A39">
        <w:rPr>
          <w:rStyle w:val="Zdraznn"/>
        </w:rPr>
        <w:t>fantasy</w:t>
      </w:r>
      <w:r w:rsidR="00672A39" w:rsidRPr="00672A39">
        <w:rPr>
          <w:rStyle w:val="Zdraznn"/>
        </w:rPr>
        <w:t>“</w:t>
      </w:r>
      <w:r w:rsidR="00293B1C">
        <w:t xml:space="preserve"> </w:t>
      </w:r>
      <w:r w:rsidR="00293B1C" w:rsidRPr="00293B1C">
        <w:t xml:space="preserve">užívající magii </w:t>
      </w:r>
      <w:r w:rsidR="00293B1C">
        <w:t xml:space="preserve">a </w:t>
      </w:r>
      <w:r w:rsidR="00293B1C" w:rsidRPr="00293B1C">
        <w:t>jiné nadpřirozené prvky</w:t>
      </w:r>
      <w:r w:rsidR="00293B1C" w:rsidRPr="00743A75">
        <w:t>.</w:t>
      </w:r>
    </w:p>
    <w:p w14:paraId="7B6AB848" w14:textId="6CDEBD18" w:rsidR="00743A75" w:rsidRPr="002B671A" w:rsidRDefault="00042C2E" w:rsidP="002B671A">
      <w:pPr>
        <w:rPr>
          <w:i/>
          <w:iCs/>
        </w:rPr>
      </w:pPr>
      <w:r>
        <w:lastRenderedPageBreak/>
        <w:t xml:space="preserve">K ukázkovému </w:t>
      </w:r>
      <w:r w:rsidR="002B671A">
        <w:t>promptu</w:t>
      </w:r>
      <w:r>
        <w:t xml:space="preserve"> lze přidat například </w:t>
      </w:r>
      <w:r w:rsidRPr="00E74F59">
        <w:rPr>
          <w:rStyle w:val="Zdraznn"/>
        </w:rPr>
        <w:t>„Disney,</w:t>
      </w:r>
      <w:r w:rsidR="002B671A" w:rsidRPr="00E74F59">
        <w:rPr>
          <w:rStyle w:val="Zdraznn"/>
        </w:rPr>
        <w:t xml:space="preserve"> </w:t>
      </w:r>
      <w:r w:rsidRPr="00E74F59">
        <w:rPr>
          <w:rStyle w:val="Zdraznn"/>
        </w:rPr>
        <w:t>fantasy“</w:t>
      </w:r>
      <w:r w:rsidR="00164204">
        <w:rPr>
          <w:i/>
          <w:iCs/>
        </w:rPr>
        <w:t>.</w:t>
      </w:r>
      <w:r>
        <w:t xml:space="preserve"> </w:t>
      </w:r>
      <w:r w:rsidR="00164204">
        <w:t xml:space="preserve">Pro lepší výsledek je doplněno </w:t>
      </w:r>
      <w:r w:rsidR="00D30CBD">
        <w:t xml:space="preserve">také </w:t>
      </w:r>
      <w:r w:rsidR="00164204">
        <w:t xml:space="preserve">médium </w:t>
      </w:r>
      <w:r w:rsidR="00164204" w:rsidRPr="00E74F59">
        <w:rPr>
          <w:rStyle w:val="Zdraznn"/>
        </w:rPr>
        <w:t>„</w:t>
      </w:r>
      <w:proofErr w:type="spellStart"/>
      <w:r w:rsidR="00164204" w:rsidRPr="00E74F59">
        <w:rPr>
          <w:rStyle w:val="Zdraznn"/>
        </w:rPr>
        <w:t>cartoon</w:t>
      </w:r>
      <w:proofErr w:type="spellEnd"/>
      <w:r w:rsidR="00164204" w:rsidRPr="00E74F59">
        <w:rPr>
          <w:rStyle w:val="Zdraznn"/>
        </w:rPr>
        <w:t>“</w:t>
      </w:r>
      <w:r w:rsidR="00D30CBD">
        <w:t xml:space="preserve">, které </w:t>
      </w:r>
      <w:r w:rsidR="00164204">
        <w:t>umožňuj</w:t>
      </w:r>
      <w:r w:rsidR="00D30CBD">
        <w:t>e</w:t>
      </w:r>
      <w:r w:rsidR="00164204">
        <w:t xml:space="preserve"> do děl vnést skutečnou pohádkovou tématiku.</w:t>
      </w:r>
    </w:p>
    <w:p w14:paraId="76064208" w14:textId="77777777" w:rsidR="00266EAC" w:rsidRDefault="000F23AA" w:rsidP="00266EAC">
      <w:pPr>
        <w:pStyle w:val="ObrzekvMP"/>
        <w:keepNext/>
      </w:pPr>
      <w:r>
        <w:rPr>
          <w:noProof/>
        </w:rPr>
        <w:drawing>
          <wp:inline distT="0" distB="0" distL="0" distR="0" wp14:anchorId="1C9ED6E9" wp14:editId="3DD191E3">
            <wp:extent cx="2700000" cy="2700000"/>
            <wp:effectExtent l="0" t="0" r="5715" b="5715"/>
            <wp:docPr id="7810242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4224" name="Obrázek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700000" cy="2700000"/>
                    </a:xfrm>
                    <a:prstGeom prst="rect">
                      <a:avLst/>
                    </a:prstGeom>
                    <a:noFill/>
                  </pic:spPr>
                </pic:pic>
              </a:graphicData>
            </a:graphic>
          </wp:inline>
        </w:drawing>
      </w:r>
    </w:p>
    <w:p w14:paraId="4FCB6697" w14:textId="58213475" w:rsidR="00A028F6" w:rsidRPr="000C12C2" w:rsidRDefault="00266EAC" w:rsidP="00266EAC">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8</w:t>
      </w:r>
      <w:r w:rsidR="001F5946">
        <w:rPr>
          <w:noProof/>
        </w:rPr>
        <w:fldChar w:fldCharType="end"/>
      </w:r>
      <w:r>
        <w:t xml:space="preserve"> Fantazijní obrázek </w:t>
      </w:r>
      <w:r w:rsidRPr="00130081">
        <w:t>mocné královny v tématice kreslen</w:t>
      </w:r>
      <w:r>
        <w:t>ých</w:t>
      </w:r>
      <w:r w:rsidRPr="00130081">
        <w:t xml:space="preserve"> Disney</w:t>
      </w:r>
      <w:r>
        <w:t xml:space="preserve"> </w:t>
      </w:r>
      <w:r w:rsidRPr="00130081">
        <w:t>pohád</w:t>
      </w:r>
      <w:r>
        <w:t xml:space="preserve">ek </w:t>
      </w:r>
      <w:r w:rsidRPr="00130081">
        <w:t>vytvořený ve Stable Diffusion</w:t>
      </w:r>
    </w:p>
    <w:p w14:paraId="46770D34" w14:textId="3A7A2AB2" w:rsidR="001373D6" w:rsidRDefault="001373D6">
      <w:pPr>
        <w:pStyle w:val="Nadpis4"/>
      </w:pPr>
      <w:r>
        <w:t>Umělec</w:t>
      </w:r>
    </w:p>
    <w:p w14:paraId="0C60FE91" w14:textId="17583922" w:rsidR="00807D0F" w:rsidRDefault="00807D0F" w:rsidP="00807D0F">
      <w:r>
        <w:t>Jména umělců mají silný vliv na tvorbu a mohou sloužit jako klíčové inspirační prvky v rámci generování obrázků ve Stable Diffusion. Poskytují možnost vybrat si přesný styl díky konkrétnímu umělci. Často se také kombinují různá jména umělců, aby se propojily jejich unikátní styly.</w:t>
      </w:r>
    </w:p>
    <w:p w14:paraId="36178038" w14:textId="61249777" w:rsidR="00807D0F" w:rsidRDefault="00807D0F" w:rsidP="00C53EE3">
      <w:commentRangeStart w:id="49"/>
      <w:r>
        <w:t xml:space="preserve">V současnosti je jedním z nejvíce užívaných umělců </w:t>
      </w:r>
      <w:proofErr w:type="spellStart"/>
      <w:r>
        <w:t>Greg</w:t>
      </w:r>
      <w:proofErr w:type="spellEnd"/>
      <w:r>
        <w:t xml:space="preserve"> </w:t>
      </w:r>
      <w:proofErr w:type="spellStart"/>
      <w:r>
        <w:t>Rutkowski</w:t>
      </w:r>
      <w:proofErr w:type="spellEnd"/>
      <w:r>
        <w:t>, talentovaný digitální malíř s nezaměnitelným stylem. Jeho obrazy často zachycují magické scenérie, kde se setkává skutečnost s imaginací.</w:t>
      </w:r>
      <w:r w:rsidR="00321EF5">
        <w:t xml:space="preserve"> P</w:t>
      </w:r>
      <w:r w:rsidRPr="00807D0F">
        <w:t>řípad</w:t>
      </w:r>
      <w:r w:rsidR="00942117">
        <w:t>n</w:t>
      </w:r>
      <w:r w:rsidRPr="00807D0F">
        <w:t xml:space="preserve">ě </w:t>
      </w:r>
      <w:r w:rsidR="00942117">
        <w:t>lze</w:t>
      </w:r>
      <w:r w:rsidRPr="00807D0F">
        <w:t xml:space="preserve"> přidat </w:t>
      </w:r>
      <w:r>
        <w:t xml:space="preserve">také </w:t>
      </w:r>
      <w:r w:rsidRPr="00807D0F">
        <w:t>dvě znamenitá jména</w:t>
      </w:r>
      <w:r w:rsidR="00321EF5">
        <w:t xml:space="preserve">, a to </w:t>
      </w:r>
      <w:r w:rsidRPr="00807D0F">
        <w:t>Stanley</w:t>
      </w:r>
      <w:r>
        <w:t>ho</w:t>
      </w:r>
      <w:r w:rsidRPr="00807D0F">
        <w:t xml:space="preserve"> </w:t>
      </w:r>
      <w:proofErr w:type="spellStart"/>
      <w:r w:rsidRPr="00807D0F">
        <w:t>Artgerm</w:t>
      </w:r>
      <w:r>
        <w:t>a</w:t>
      </w:r>
      <w:proofErr w:type="spellEnd"/>
      <w:r w:rsidRPr="00807D0F">
        <w:t xml:space="preserve"> </w:t>
      </w:r>
      <w:proofErr w:type="spellStart"/>
      <w:r w:rsidRPr="00807D0F">
        <w:t>Lau</w:t>
      </w:r>
      <w:r>
        <w:t>a</w:t>
      </w:r>
      <w:proofErr w:type="spellEnd"/>
      <w:r w:rsidRPr="00807D0F">
        <w:t>, mistr</w:t>
      </w:r>
      <w:r>
        <w:t>a</w:t>
      </w:r>
      <w:r w:rsidRPr="00807D0F">
        <w:t xml:space="preserve"> komiksového kreslení superhrdinů, a </w:t>
      </w:r>
      <w:proofErr w:type="spellStart"/>
      <w:r w:rsidRPr="00807D0F">
        <w:t>Alphonse</w:t>
      </w:r>
      <w:proofErr w:type="spellEnd"/>
      <w:r w:rsidRPr="00807D0F">
        <w:t xml:space="preserve"> Much</w:t>
      </w:r>
      <w:r>
        <w:t>u</w:t>
      </w:r>
      <w:r w:rsidRPr="00807D0F">
        <w:t>, vynikající</w:t>
      </w:r>
      <w:r>
        <w:t>ho</w:t>
      </w:r>
      <w:r w:rsidRPr="00807D0F">
        <w:t xml:space="preserve"> portrétist</w:t>
      </w:r>
      <w:r>
        <w:t>u</w:t>
      </w:r>
      <w:r w:rsidRPr="00807D0F">
        <w:t xml:space="preserve"> 19. století.</w:t>
      </w:r>
      <w:r w:rsidR="00C53EE3">
        <w:t xml:space="preserve"> U realistických fotografií jsou hojně používaní talentovaní tvůrci Annie </w:t>
      </w:r>
      <w:proofErr w:type="spellStart"/>
      <w:r w:rsidR="00C53EE3">
        <w:t>Leibovitz</w:t>
      </w:r>
      <w:proofErr w:type="spellEnd"/>
      <w:r w:rsidR="00C53EE3">
        <w:t xml:space="preserve">, Steve </w:t>
      </w:r>
      <w:proofErr w:type="spellStart"/>
      <w:r w:rsidR="00C53EE3">
        <w:t>McCurry</w:t>
      </w:r>
      <w:proofErr w:type="spellEnd"/>
      <w:r w:rsidR="00C53EE3">
        <w:t xml:space="preserve"> nebo Richard </w:t>
      </w:r>
      <w:proofErr w:type="spellStart"/>
      <w:r w:rsidR="00C53EE3">
        <w:t>Avedon</w:t>
      </w:r>
      <w:proofErr w:type="spellEnd"/>
      <w:r w:rsidR="00C53EE3">
        <w:t xml:space="preserve">. </w:t>
      </w:r>
      <w:r w:rsidR="00C53EE3" w:rsidRPr="00C53EE3">
        <w:t>Jejich příspěvky jsou neocenitelné a zanechávají trvalou stopu ve světě fotografie.</w:t>
      </w:r>
      <w:commentRangeEnd w:id="49"/>
      <w:r w:rsidR="00FD042F">
        <w:rPr>
          <w:rStyle w:val="Odkaznakoment"/>
        </w:rPr>
        <w:commentReference w:id="49"/>
      </w:r>
    </w:p>
    <w:p w14:paraId="385CA94B" w14:textId="3F67EE6A" w:rsidR="00A66465" w:rsidRDefault="004D2F1B" w:rsidP="00942117">
      <w:r>
        <w:t xml:space="preserve">Tentokrát bylo při generování využito </w:t>
      </w:r>
      <w:r w:rsidRPr="004D2F1B">
        <w:rPr>
          <w:i/>
          <w:iCs/>
        </w:rPr>
        <w:t>„</w:t>
      </w:r>
      <w:r w:rsidR="00E74F59">
        <w:rPr>
          <w:i/>
          <w:iCs/>
        </w:rPr>
        <w:t xml:space="preserve">by </w:t>
      </w:r>
      <w:r w:rsidRPr="004D2F1B">
        <w:rPr>
          <w:i/>
          <w:iCs/>
        </w:rPr>
        <w:t>Leonardo da Vinci“</w:t>
      </w:r>
      <w:r>
        <w:t xml:space="preserve"> ve </w:t>
      </w:r>
      <w:r w:rsidR="00A22535">
        <w:t>spojitosti</w:t>
      </w:r>
      <w:r>
        <w:t xml:space="preserve"> s </w:t>
      </w:r>
      <w:r w:rsidRPr="004D2F1B">
        <w:rPr>
          <w:i/>
          <w:iCs/>
        </w:rPr>
        <w:t>„</w:t>
      </w:r>
      <w:proofErr w:type="spellStart"/>
      <w:r w:rsidRPr="004D2F1B">
        <w:rPr>
          <w:i/>
          <w:iCs/>
        </w:rPr>
        <w:t>oil</w:t>
      </w:r>
      <w:proofErr w:type="spellEnd"/>
      <w:r w:rsidRPr="004D2F1B">
        <w:rPr>
          <w:i/>
          <w:iCs/>
        </w:rPr>
        <w:t xml:space="preserve"> </w:t>
      </w:r>
      <w:proofErr w:type="spellStart"/>
      <w:r w:rsidRPr="004D2F1B">
        <w:rPr>
          <w:i/>
          <w:iCs/>
        </w:rPr>
        <w:t>painting</w:t>
      </w:r>
      <w:proofErr w:type="spellEnd"/>
      <w:r w:rsidRPr="004D2F1B">
        <w:rPr>
          <w:i/>
          <w:iCs/>
        </w:rPr>
        <w:t>“</w:t>
      </w:r>
      <w:r>
        <w:t>. Leonardo da Vinci je a</w:t>
      </w:r>
      <w:r w:rsidRPr="004D2F1B">
        <w:t>utor</w:t>
      </w:r>
      <w:r>
        <w:t xml:space="preserve">em </w:t>
      </w:r>
      <w:r w:rsidRPr="004D2F1B">
        <w:t>nejslavnějšího obrazu všech dob, portrétu zvaného Mona Lisa</w:t>
      </w:r>
      <w:r>
        <w:t>, který také generovaný obrázek připomíná.</w:t>
      </w:r>
    </w:p>
    <w:p w14:paraId="676F55F2" w14:textId="77777777" w:rsidR="00942117" w:rsidRDefault="00942117" w:rsidP="00942117">
      <w:pPr>
        <w:pStyle w:val="ObrzekvMP"/>
        <w:keepNext/>
      </w:pPr>
      <w:r>
        <w:rPr>
          <w:noProof/>
        </w:rPr>
        <w:lastRenderedPageBreak/>
        <w:drawing>
          <wp:inline distT="0" distB="0" distL="0" distR="0" wp14:anchorId="5CF6A72A" wp14:editId="02C90F52">
            <wp:extent cx="2700000" cy="2700000"/>
            <wp:effectExtent l="0" t="0" r="5715" b="5715"/>
            <wp:docPr id="6861514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4B339ABB" w14:textId="2E48E394" w:rsidR="00942117" w:rsidRPr="00807D0F" w:rsidRDefault="00942117" w:rsidP="00942117">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9</w:t>
      </w:r>
      <w:r w:rsidR="001F5946">
        <w:rPr>
          <w:noProof/>
        </w:rPr>
        <w:fldChar w:fldCharType="end"/>
      </w:r>
      <w:r w:rsidR="00AD4A58">
        <w:t xml:space="preserve"> </w:t>
      </w:r>
      <w:r w:rsidRPr="00514EF6">
        <w:t xml:space="preserve">Olejomalba mocné královny </w:t>
      </w:r>
      <w:r>
        <w:t xml:space="preserve">inspirovaná </w:t>
      </w:r>
      <w:r w:rsidR="006D749C">
        <w:t>díly</w:t>
      </w:r>
      <w:r>
        <w:t xml:space="preserve"> malíře Leonarda da </w:t>
      </w:r>
      <w:proofErr w:type="spellStart"/>
      <w:r>
        <w:t>Vinciho</w:t>
      </w:r>
      <w:proofErr w:type="spellEnd"/>
      <w:r>
        <w:t xml:space="preserve"> </w:t>
      </w:r>
      <w:r w:rsidRPr="00514EF6">
        <w:t>vytvořen</w:t>
      </w:r>
      <w:r w:rsidR="00B14276">
        <w:t>á</w:t>
      </w:r>
      <w:r w:rsidRPr="00514EF6">
        <w:t xml:space="preserve"> ve Stable Diffusion</w:t>
      </w:r>
    </w:p>
    <w:p w14:paraId="60425EB4" w14:textId="572AD104" w:rsidR="001373D6" w:rsidRDefault="001373D6">
      <w:pPr>
        <w:pStyle w:val="Nadpis4"/>
      </w:pPr>
      <w:r>
        <w:t>Webové stránky</w:t>
      </w:r>
    </w:p>
    <w:p w14:paraId="793FD3EC" w14:textId="5F1C8FFA" w:rsidR="00C63613" w:rsidRDefault="00C63613" w:rsidP="00C63613">
      <w:r>
        <w:t xml:space="preserve">Stable Diffusion využívá různé zdroje na internetu pro získání inspirace při tvorbě obrázků. Existuje totiž řada specializovaných grafických webových stránek, jako je </w:t>
      </w:r>
      <w:proofErr w:type="spellStart"/>
      <w:r>
        <w:t>Artstation</w:t>
      </w:r>
      <w:proofErr w:type="spellEnd"/>
      <w:r>
        <w:t xml:space="preserve"> a Deviant Art, které slouží jako sběrnice pro množství obrázků různých žánrů. Tyto platformy poskytují ideální zdroj inspirace pro prompty, umožňují nasměrovat tvorbu obrázků do těchto specifických stylů. </w:t>
      </w:r>
      <w:r w:rsidRPr="00C63613">
        <w:t xml:space="preserve">Mezi </w:t>
      </w:r>
      <w:r>
        <w:t>další</w:t>
      </w:r>
      <w:r w:rsidRPr="00C63613">
        <w:t xml:space="preserve"> stránky patří </w:t>
      </w:r>
      <w:r>
        <w:t xml:space="preserve">také </w:t>
      </w:r>
      <w:proofErr w:type="spellStart"/>
      <w:r w:rsidRPr="00C63613">
        <w:t>Behance</w:t>
      </w:r>
      <w:proofErr w:type="spellEnd"/>
      <w:r>
        <w:t>,</w:t>
      </w:r>
      <w:r w:rsidRPr="00C63613">
        <w:t xml:space="preserve"> </w:t>
      </w:r>
      <w:proofErr w:type="spellStart"/>
      <w:r w:rsidR="008F10AF">
        <w:t>F</w:t>
      </w:r>
      <w:r w:rsidR="008F10AF" w:rsidRPr="008F10AF">
        <w:t>licker</w:t>
      </w:r>
      <w:proofErr w:type="spellEnd"/>
      <w:r w:rsidR="008F10AF">
        <w:t xml:space="preserve">, </w:t>
      </w:r>
      <w:proofErr w:type="spellStart"/>
      <w:r w:rsidRPr="00C63613">
        <w:t>Unsplash</w:t>
      </w:r>
      <w:proofErr w:type="spellEnd"/>
      <w:r>
        <w:t>,</w:t>
      </w:r>
      <w:r w:rsidRPr="00C63613">
        <w:t xml:space="preserve"> Instagram</w:t>
      </w:r>
      <w:r w:rsidR="008510D0">
        <w:t xml:space="preserve"> nebo </w:t>
      </w:r>
      <w:proofErr w:type="spellStart"/>
      <w:r w:rsidRPr="00C63613">
        <w:t>Pinterest</w:t>
      </w:r>
      <w:proofErr w:type="spellEnd"/>
      <w:r>
        <w:t xml:space="preserve"> sdílející </w:t>
      </w:r>
      <w:r w:rsidRPr="00C63613">
        <w:t>nápady ve formě "pinů"</w:t>
      </w:r>
      <w:r w:rsidR="008510D0">
        <w:t xml:space="preserve"> a </w:t>
      </w:r>
      <w:proofErr w:type="spellStart"/>
      <w:r w:rsidRPr="00C63613">
        <w:t>Dribbble</w:t>
      </w:r>
      <w:proofErr w:type="spellEnd"/>
      <w:r>
        <w:t xml:space="preserve"> zaměřující se především</w:t>
      </w:r>
      <w:r w:rsidRPr="00C63613">
        <w:t xml:space="preserve"> na desig</w:t>
      </w:r>
      <w:r w:rsidR="008510D0">
        <w:t>n</w:t>
      </w:r>
      <w:r w:rsidRPr="00C63613">
        <w:t>.</w:t>
      </w:r>
    </w:p>
    <w:p w14:paraId="559F9DE2" w14:textId="03D2C6A4" w:rsidR="00C63613" w:rsidRPr="00C63613" w:rsidRDefault="008510D0" w:rsidP="00C63613">
      <w:r>
        <w:t>Výsledkem je zlepšená kompozice, barevná paleta nebo jiné jemné prvky, které se promítají do celkové kvality a estetiky obrázku. I když tyto změny nemusí být okamžitě viditelné na jednotlivých obrázcích, celkový efekt a zdokonalení mohou být patrné při porovnání původních a vylepšených verzí.</w:t>
      </w:r>
    </w:p>
    <w:p w14:paraId="6D37FEEC" w14:textId="3D62D10B" w:rsidR="001373D6" w:rsidRDefault="001373D6">
      <w:pPr>
        <w:pStyle w:val="Nadpis4"/>
      </w:pPr>
      <w:r>
        <w:t>Rozlišení</w:t>
      </w:r>
    </w:p>
    <w:p w14:paraId="6F517052" w14:textId="78D5566D" w:rsidR="00880145" w:rsidRDefault="00880145" w:rsidP="00880145">
      <w:commentRangeStart w:id="50"/>
      <w:r w:rsidRPr="00880145">
        <w:t xml:space="preserve">Rozlišení </w:t>
      </w:r>
      <w:r>
        <w:t>ukazuje</w:t>
      </w:r>
      <w:r w:rsidR="00C53EE3">
        <w:t xml:space="preserve"> míru</w:t>
      </w:r>
      <w:r w:rsidRPr="00880145">
        <w:t>, jak detailní</w:t>
      </w:r>
      <w:r>
        <w:t xml:space="preserve"> a</w:t>
      </w:r>
      <w:r w:rsidRPr="00880145">
        <w:t xml:space="preserve"> ostrý je obraz. </w:t>
      </w:r>
      <w:r w:rsidR="00C53EE3" w:rsidRPr="00C53EE3">
        <w:t xml:space="preserve">Prompty používají klíčová slova, která zdůrazňují požadovaný efekt. Například </w:t>
      </w:r>
      <w:r w:rsidR="008717D6">
        <w:t>fráze</w:t>
      </w:r>
      <w:r w:rsidR="00C53EE3" w:rsidRPr="00C53EE3">
        <w:t xml:space="preserve"> </w:t>
      </w:r>
      <w:r w:rsidR="00C53EE3" w:rsidRPr="008717D6">
        <w:rPr>
          <w:i/>
          <w:iCs/>
        </w:rPr>
        <w:t>„</w:t>
      </w:r>
      <w:proofErr w:type="spellStart"/>
      <w:r w:rsidR="00C53EE3" w:rsidRPr="008717D6">
        <w:rPr>
          <w:i/>
          <w:iCs/>
        </w:rPr>
        <w:t>highly</w:t>
      </w:r>
      <w:proofErr w:type="spellEnd"/>
      <w:r w:rsidR="00C53EE3" w:rsidRPr="008717D6">
        <w:rPr>
          <w:i/>
          <w:iCs/>
        </w:rPr>
        <w:t xml:space="preserve"> </w:t>
      </w:r>
      <w:proofErr w:type="spellStart"/>
      <w:r w:rsidR="00C53EE3" w:rsidRPr="008717D6">
        <w:rPr>
          <w:i/>
          <w:iCs/>
        </w:rPr>
        <w:t>detailed</w:t>
      </w:r>
      <w:proofErr w:type="spellEnd"/>
      <w:r w:rsidR="00C53EE3" w:rsidRPr="008717D6">
        <w:rPr>
          <w:i/>
          <w:iCs/>
        </w:rPr>
        <w:t>“</w:t>
      </w:r>
      <w:r w:rsidR="008717D6">
        <w:t xml:space="preserve">, </w:t>
      </w:r>
      <w:r w:rsidR="008717D6" w:rsidRPr="008717D6">
        <w:rPr>
          <w:i/>
          <w:iCs/>
        </w:rPr>
        <w:t>„</w:t>
      </w:r>
      <w:proofErr w:type="spellStart"/>
      <w:r w:rsidR="008717D6" w:rsidRPr="008717D6">
        <w:rPr>
          <w:i/>
          <w:iCs/>
        </w:rPr>
        <w:t>high</w:t>
      </w:r>
      <w:proofErr w:type="spellEnd"/>
      <w:r w:rsidR="008717D6" w:rsidRPr="008717D6">
        <w:rPr>
          <w:i/>
          <w:iCs/>
        </w:rPr>
        <w:t xml:space="preserve"> </w:t>
      </w:r>
      <w:proofErr w:type="spellStart"/>
      <w:r w:rsidR="008717D6" w:rsidRPr="008717D6">
        <w:rPr>
          <w:i/>
          <w:iCs/>
        </w:rPr>
        <w:t>resolution</w:t>
      </w:r>
      <w:proofErr w:type="spellEnd"/>
      <w:r w:rsidR="008717D6" w:rsidRPr="008717D6">
        <w:rPr>
          <w:i/>
          <w:iCs/>
        </w:rPr>
        <w:t>“</w:t>
      </w:r>
      <w:r w:rsidR="008717D6">
        <w:t xml:space="preserve">, </w:t>
      </w:r>
      <w:r w:rsidR="008717D6" w:rsidRPr="008717D6">
        <w:rPr>
          <w:i/>
          <w:iCs/>
        </w:rPr>
        <w:t xml:space="preserve">„ultra </w:t>
      </w:r>
      <w:proofErr w:type="spellStart"/>
      <w:r w:rsidR="008717D6" w:rsidRPr="008717D6">
        <w:rPr>
          <w:i/>
          <w:iCs/>
        </w:rPr>
        <w:t>quality</w:t>
      </w:r>
      <w:proofErr w:type="spellEnd"/>
      <w:r w:rsidR="008717D6" w:rsidRPr="008717D6">
        <w:rPr>
          <w:i/>
          <w:iCs/>
        </w:rPr>
        <w:t>“</w:t>
      </w:r>
      <w:r w:rsidR="008717D6">
        <w:t xml:space="preserve">, </w:t>
      </w:r>
      <w:r w:rsidR="008717D6" w:rsidRPr="008717D6">
        <w:rPr>
          <w:i/>
          <w:iCs/>
        </w:rPr>
        <w:t>„</w:t>
      </w:r>
      <w:proofErr w:type="spellStart"/>
      <w:r w:rsidR="008717D6" w:rsidRPr="008717D6">
        <w:rPr>
          <w:i/>
          <w:iCs/>
        </w:rPr>
        <w:t>crystal</w:t>
      </w:r>
      <w:proofErr w:type="spellEnd"/>
      <w:r w:rsidR="008717D6" w:rsidRPr="008717D6">
        <w:rPr>
          <w:i/>
          <w:iCs/>
        </w:rPr>
        <w:t xml:space="preserve"> </w:t>
      </w:r>
      <w:proofErr w:type="spellStart"/>
      <w:r w:rsidR="008717D6" w:rsidRPr="008717D6">
        <w:rPr>
          <w:i/>
          <w:iCs/>
        </w:rPr>
        <w:t>clear</w:t>
      </w:r>
      <w:proofErr w:type="spellEnd"/>
      <w:r w:rsidR="008717D6" w:rsidRPr="008717D6">
        <w:rPr>
          <w:i/>
          <w:iCs/>
        </w:rPr>
        <w:t>“</w:t>
      </w:r>
      <w:r w:rsidR="008717D6">
        <w:t xml:space="preserve"> či</w:t>
      </w:r>
      <w:r w:rsidR="00C53EE3" w:rsidRPr="00C53EE3">
        <w:t xml:space="preserve"> </w:t>
      </w:r>
      <w:r w:rsidR="00C53EE3" w:rsidRPr="008717D6">
        <w:rPr>
          <w:i/>
          <w:iCs/>
        </w:rPr>
        <w:t>„</w:t>
      </w:r>
      <w:proofErr w:type="spellStart"/>
      <w:r w:rsidR="00C53EE3" w:rsidRPr="008717D6">
        <w:rPr>
          <w:i/>
          <w:iCs/>
        </w:rPr>
        <w:t>sharp</w:t>
      </w:r>
      <w:proofErr w:type="spellEnd"/>
      <w:r w:rsidR="00C53EE3" w:rsidRPr="008717D6">
        <w:rPr>
          <w:i/>
          <w:iCs/>
        </w:rPr>
        <w:t xml:space="preserve"> </w:t>
      </w:r>
      <w:proofErr w:type="spellStart"/>
      <w:r w:rsidR="00C53EE3" w:rsidRPr="008717D6">
        <w:rPr>
          <w:i/>
          <w:iCs/>
        </w:rPr>
        <w:t>focus</w:t>
      </w:r>
      <w:proofErr w:type="spellEnd"/>
      <w:r w:rsidR="00C53EE3" w:rsidRPr="008717D6">
        <w:rPr>
          <w:i/>
          <w:iCs/>
        </w:rPr>
        <w:t xml:space="preserve">“ </w:t>
      </w:r>
      <w:r w:rsidR="003C025B" w:rsidRPr="003C025B">
        <w:t>instru</w:t>
      </w:r>
      <w:r w:rsidR="003C025B">
        <w:t>ují</w:t>
      </w:r>
      <w:r w:rsidR="003C025B" w:rsidRPr="003C025B">
        <w:t xml:space="preserve"> algoritmus</w:t>
      </w:r>
      <w:r w:rsidR="003C025B">
        <w:t xml:space="preserve"> tak</w:t>
      </w:r>
      <w:r w:rsidR="003C025B" w:rsidRPr="003C025B">
        <w:t>, aby se zaměřil na získání nejvyšší</w:t>
      </w:r>
      <w:r w:rsidR="003C025B">
        <w:t>ho</w:t>
      </w:r>
      <w:r w:rsidR="003C025B" w:rsidRPr="003C025B">
        <w:t xml:space="preserve"> možn</w:t>
      </w:r>
      <w:r w:rsidR="003C025B">
        <w:t>ého</w:t>
      </w:r>
      <w:r w:rsidR="003C025B" w:rsidRPr="003C025B">
        <w:t xml:space="preserve"> stup</w:t>
      </w:r>
      <w:r w:rsidR="003C025B">
        <w:t xml:space="preserve">ně rozlišení a </w:t>
      </w:r>
      <w:r w:rsidR="003C025B" w:rsidRPr="00C53EE3">
        <w:t>ostrých kontur</w:t>
      </w:r>
      <w:r w:rsidR="003C025B" w:rsidRPr="003C025B">
        <w:t xml:space="preserve"> výsledné</w:t>
      </w:r>
      <w:r w:rsidR="003C025B">
        <w:t>ho</w:t>
      </w:r>
      <w:r w:rsidR="003C025B" w:rsidRPr="003C025B">
        <w:t xml:space="preserve"> snímku</w:t>
      </w:r>
      <w:r w:rsidR="00C53EE3" w:rsidRPr="00C53EE3">
        <w:t xml:space="preserve">. </w:t>
      </w:r>
      <w:commentRangeEnd w:id="50"/>
      <w:r w:rsidR="00D840D9">
        <w:rPr>
          <w:rStyle w:val="Odkaznakoment"/>
        </w:rPr>
        <w:commentReference w:id="50"/>
      </w:r>
    </w:p>
    <w:p w14:paraId="297FAF43" w14:textId="0F88CC15" w:rsidR="008717D6" w:rsidRDefault="008717D6" w:rsidP="008717D6">
      <w:r>
        <w:lastRenderedPageBreak/>
        <w:t xml:space="preserve">Mohou se </w:t>
      </w:r>
      <w:r w:rsidR="00880145">
        <w:t xml:space="preserve">použít i </w:t>
      </w:r>
      <w:r>
        <w:t xml:space="preserve">parametry fotoaparátu nebo konkrétní druhy objektivů s jejich clonovým číslem. </w:t>
      </w:r>
      <w:r w:rsidR="00880145">
        <w:t>Například</w:t>
      </w:r>
      <w:r>
        <w:t xml:space="preserve"> </w:t>
      </w:r>
      <w:r w:rsidRPr="00D840D9">
        <w:rPr>
          <w:i/>
          <w:iCs/>
        </w:rPr>
        <w:t xml:space="preserve">„50 mm f2.8“ </w:t>
      </w:r>
      <w:r>
        <w:t xml:space="preserve">pro klasický portrétní vzhled s malou hloubkou ostrosti, </w:t>
      </w:r>
      <w:r w:rsidRPr="00D840D9">
        <w:rPr>
          <w:i/>
          <w:iCs/>
        </w:rPr>
        <w:t>„85 mm f1.8“</w:t>
      </w:r>
      <w:r>
        <w:t xml:space="preserve"> pro lichotivou kompresi obličejových rysů nebo </w:t>
      </w:r>
      <w:r w:rsidRPr="00D840D9">
        <w:rPr>
          <w:i/>
          <w:iCs/>
        </w:rPr>
        <w:t>„200 mm f2.8“</w:t>
      </w:r>
      <w:r>
        <w:t xml:space="preserve"> pro fotografování zvěře v dáli. </w:t>
      </w:r>
    </w:p>
    <w:p w14:paraId="0288994D" w14:textId="4D15CDFB" w:rsidR="00284B52" w:rsidRPr="00880145" w:rsidRDefault="00284B52" w:rsidP="008717D6">
      <w:r w:rsidRPr="00284B52">
        <w:t>Kombinací těchto promptů s</w:t>
      </w:r>
      <w:r w:rsidR="003C025B">
        <w:t> </w:t>
      </w:r>
      <w:r w:rsidRPr="00284B52">
        <w:t>dalšími</w:t>
      </w:r>
      <w:r w:rsidR="003C025B">
        <w:t xml:space="preserve"> </w:t>
      </w:r>
      <w:r w:rsidRPr="00284B52">
        <w:t>a</w:t>
      </w:r>
      <w:r w:rsidR="008717D6">
        <w:t xml:space="preserve"> následnými</w:t>
      </w:r>
      <w:r w:rsidRPr="00284B52">
        <w:t xml:space="preserve"> úpravami </w:t>
      </w:r>
      <w:r w:rsidR="008717D6">
        <w:t xml:space="preserve">je podtrženo maximální množství jemných detailů a perfektního zaostření. </w:t>
      </w:r>
      <w:r w:rsidR="008717D6" w:rsidRPr="008717D6">
        <w:t>T</w:t>
      </w:r>
      <w:r w:rsidR="008717D6">
        <w:t>o</w:t>
      </w:r>
      <w:r w:rsidR="008717D6" w:rsidRPr="008717D6">
        <w:t xml:space="preserve"> přidáv</w:t>
      </w:r>
      <w:r w:rsidR="008717D6">
        <w:t>á</w:t>
      </w:r>
      <w:r w:rsidR="008717D6" w:rsidRPr="008717D6">
        <w:t xml:space="preserve"> </w:t>
      </w:r>
      <w:r w:rsidR="008717D6">
        <w:t>generátoru</w:t>
      </w:r>
      <w:r w:rsidR="008717D6" w:rsidRPr="008717D6">
        <w:t xml:space="preserve"> další variabilitu</w:t>
      </w:r>
      <w:r w:rsidR="008717D6">
        <w:t>.</w:t>
      </w:r>
    </w:p>
    <w:p w14:paraId="12FA795A" w14:textId="4AB34CD4" w:rsidR="001373D6" w:rsidRDefault="001373D6">
      <w:pPr>
        <w:pStyle w:val="Nadpis4"/>
      </w:pPr>
      <w:r>
        <w:t>Barva</w:t>
      </w:r>
    </w:p>
    <w:p w14:paraId="641A8AAE" w14:textId="73720A7F" w:rsidR="0045471C" w:rsidRDefault="0045471C" w:rsidP="0045471C">
      <w:r w:rsidRPr="0045471C">
        <w:t>Vizuální přitažlivost obrázku</w:t>
      </w:r>
      <w:r w:rsidR="00465659">
        <w:t xml:space="preserve"> je možné</w:t>
      </w:r>
      <w:r w:rsidRPr="0045471C">
        <w:t xml:space="preserve"> vylepšit začleněním</w:t>
      </w:r>
      <w:r w:rsidR="00465659">
        <w:t xml:space="preserve"> </w:t>
      </w:r>
      <w:r w:rsidRPr="0045471C">
        <w:t xml:space="preserve">slov </w:t>
      </w:r>
      <w:r>
        <w:t xml:space="preserve">označujících </w:t>
      </w:r>
      <w:r w:rsidRPr="0045471C">
        <w:t>různ</w:t>
      </w:r>
      <w:r>
        <w:t>é barvy</w:t>
      </w:r>
      <w:r w:rsidRPr="0045471C">
        <w:t xml:space="preserve">. Zadáním </w:t>
      </w:r>
      <w:r>
        <w:t xml:space="preserve">takových promptů lze do </w:t>
      </w:r>
      <w:r w:rsidR="00465659">
        <w:t>generovaného výstupu</w:t>
      </w:r>
      <w:r w:rsidRPr="0045471C">
        <w:t xml:space="preserve"> zavést specifické tóny nebo zvýraznit </w:t>
      </w:r>
      <w:r>
        <w:t xml:space="preserve">jednotlivé </w:t>
      </w:r>
      <w:r w:rsidRPr="0045471C">
        <w:t>objekty</w:t>
      </w:r>
      <w:r>
        <w:t xml:space="preserve"> odlišnými odstíny</w:t>
      </w:r>
      <w:r w:rsidR="00465659">
        <w:t xml:space="preserve"> tak,</w:t>
      </w:r>
      <w:r w:rsidR="00465659" w:rsidRPr="0045471C">
        <w:t xml:space="preserve"> </w:t>
      </w:r>
      <w:r w:rsidR="00465659" w:rsidRPr="00465659">
        <w:t xml:space="preserve">aby vyhovoval </w:t>
      </w:r>
      <w:r w:rsidR="00465659">
        <w:t xml:space="preserve">specifickým </w:t>
      </w:r>
      <w:r w:rsidR="00465659" w:rsidRPr="00465659">
        <w:t>náladám</w:t>
      </w:r>
      <w:r w:rsidR="00465659">
        <w:t xml:space="preserve"> a</w:t>
      </w:r>
      <w:r w:rsidR="00465659" w:rsidRPr="00465659">
        <w:t xml:space="preserve"> tématům</w:t>
      </w:r>
      <w:r w:rsidRPr="0045471C">
        <w:t xml:space="preserve">. </w:t>
      </w:r>
      <w:r>
        <w:t>N</w:t>
      </w:r>
      <w:r w:rsidRPr="0045471C">
        <w:t xml:space="preserve">ádech zářivosti </w:t>
      </w:r>
      <w:r>
        <w:t xml:space="preserve">naznačuje </w:t>
      </w:r>
      <w:r w:rsidRPr="00465659">
        <w:rPr>
          <w:i/>
          <w:iCs/>
        </w:rPr>
        <w:t>„</w:t>
      </w:r>
      <w:proofErr w:type="spellStart"/>
      <w:r w:rsidR="00465659" w:rsidRPr="00465659">
        <w:rPr>
          <w:i/>
          <w:iCs/>
        </w:rPr>
        <w:t>iridescent</w:t>
      </w:r>
      <w:proofErr w:type="spellEnd"/>
      <w:r w:rsidR="00465659" w:rsidRPr="00465659">
        <w:rPr>
          <w:i/>
          <w:iCs/>
        </w:rPr>
        <w:t xml:space="preserve"> </w:t>
      </w:r>
      <w:proofErr w:type="spellStart"/>
      <w:r w:rsidR="00465659" w:rsidRPr="00465659">
        <w:rPr>
          <w:i/>
          <w:iCs/>
        </w:rPr>
        <w:t>gold</w:t>
      </w:r>
      <w:proofErr w:type="spellEnd"/>
      <w:r w:rsidRPr="00465659">
        <w:rPr>
          <w:i/>
          <w:iCs/>
        </w:rPr>
        <w:t>“</w:t>
      </w:r>
      <w:r w:rsidR="00465659">
        <w:t xml:space="preserve">, </w:t>
      </w:r>
      <w:r w:rsidR="00465659" w:rsidRPr="00465659">
        <w:t>intenzivní odstín červené</w:t>
      </w:r>
      <w:r w:rsidR="00465659">
        <w:t xml:space="preserve"> „</w:t>
      </w:r>
      <w:r w:rsidR="00465659" w:rsidRPr="00465659">
        <w:rPr>
          <w:i/>
          <w:iCs/>
        </w:rPr>
        <w:t xml:space="preserve">vibrant </w:t>
      </w:r>
      <w:proofErr w:type="spellStart"/>
      <w:r w:rsidR="00465659" w:rsidRPr="00465659">
        <w:rPr>
          <w:i/>
          <w:iCs/>
        </w:rPr>
        <w:t>red</w:t>
      </w:r>
      <w:proofErr w:type="spellEnd"/>
      <w:r w:rsidR="00465659" w:rsidRPr="00465659">
        <w:rPr>
          <w:i/>
          <w:iCs/>
        </w:rPr>
        <w:t>“</w:t>
      </w:r>
      <w:r w:rsidR="00465659">
        <w:t xml:space="preserve">, </w:t>
      </w:r>
      <w:r w:rsidR="00465659" w:rsidRPr="00465659">
        <w:t xml:space="preserve">pocit mystiky </w:t>
      </w:r>
      <w:r w:rsidR="00465659">
        <w:t xml:space="preserve">vytváří </w:t>
      </w:r>
      <w:r w:rsidR="00465659" w:rsidRPr="00465659">
        <w:rPr>
          <w:i/>
          <w:iCs/>
        </w:rPr>
        <w:t xml:space="preserve">„radiant </w:t>
      </w:r>
      <w:proofErr w:type="spellStart"/>
      <w:r w:rsidR="00465659" w:rsidRPr="00465659">
        <w:rPr>
          <w:i/>
          <w:iCs/>
        </w:rPr>
        <w:t>purple</w:t>
      </w:r>
      <w:proofErr w:type="spellEnd"/>
      <w:r w:rsidR="00465659" w:rsidRPr="00465659">
        <w:rPr>
          <w:i/>
          <w:iCs/>
        </w:rPr>
        <w:t xml:space="preserve">“ </w:t>
      </w:r>
      <w:r w:rsidR="00465659">
        <w:t xml:space="preserve">a v neposlední řadě například </w:t>
      </w:r>
      <w:r w:rsidR="00465659" w:rsidRPr="00465659">
        <w:rPr>
          <w:i/>
          <w:iCs/>
        </w:rPr>
        <w:t>„</w:t>
      </w:r>
      <w:proofErr w:type="spellStart"/>
      <w:r w:rsidR="00465659" w:rsidRPr="00465659">
        <w:rPr>
          <w:i/>
          <w:iCs/>
        </w:rPr>
        <w:t>pearl</w:t>
      </w:r>
      <w:proofErr w:type="spellEnd"/>
      <w:r w:rsidR="00465659" w:rsidRPr="00465659">
        <w:rPr>
          <w:i/>
          <w:iCs/>
        </w:rPr>
        <w:t xml:space="preserve"> </w:t>
      </w:r>
      <w:proofErr w:type="spellStart"/>
      <w:r w:rsidR="00465659" w:rsidRPr="00465659">
        <w:rPr>
          <w:i/>
          <w:iCs/>
        </w:rPr>
        <w:t>white</w:t>
      </w:r>
      <w:proofErr w:type="spellEnd"/>
      <w:r w:rsidR="00465659" w:rsidRPr="00465659">
        <w:rPr>
          <w:i/>
          <w:iCs/>
        </w:rPr>
        <w:t>“</w:t>
      </w:r>
      <w:r w:rsidR="00465659">
        <w:t xml:space="preserve"> </w:t>
      </w:r>
      <w:r w:rsidR="00516CB0">
        <w:t xml:space="preserve">nebo </w:t>
      </w:r>
      <w:r w:rsidR="00516CB0" w:rsidRPr="00516CB0">
        <w:rPr>
          <w:i/>
          <w:iCs/>
        </w:rPr>
        <w:t xml:space="preserve">„pastel </w:t>
      </w:r>
      <w:proofErr w:type="spellStart"/>
      <w:r w:rsidR="00516CB0" w:rsidRPr="00516CB0">
        <w:rPr>
          <w:i/>
          <w:iCs/>
        </w:rPr>
        <w:t>colors</w:t>
      </w:r>
      <w:proofErr w:type="spellEnd"/>
      <w:r w:rsidR="00516CB0" w:rsidRPr="00516CB0">
        <w:rPr>
          <w:i/>
          <w:iCs/>
        </w:rPr>
        <w:t>“</w:t>
      </w:r>
      <w:r w:rsidR="00516CB0">
        <w:t xml:space="preserve"> </w:t>
      </w:r>
      <w:r w:rsidR="00465659" w:rsidRPr="00465659">
        <w:t>dodává obrazu elegantní a nadčasový nádech.</w:t>
      </w:r>
    </w:p>
    <w:p w14:paraId="1CB0B326" w14:textId="7781109D" w:rsidR="00116DBA" w:rsidRPr="0045471C" w:rsidRDefault="00116DBA" w:rsidP="0045471C">
      <w:r>
        <w:t>Barva bývá popsána často již při představení hlavního předmětu. Názornou ukázkou slouží „</w:t>
      </w:r>
      <w:r w:rsidRPr="00615EA9">
        <w:rPr>
          <w:i/>
          <w:iCs/>
        </w:rPr>
        <w:t xml:space="preserve">queen in </w:t>
      </w:r>
      <w:r w:rsidRPr="00116DBA">
        <w:rPr>
          <w:b/>
          <w:bCs/>
          <w:i/>
          <w:iCs/>
        </w:rPr>
        <w:t>blue</w:t>
      </w:r>
      <w:r w:rsidRPr="00615EA9">
        <w:rPr>
          <w:i/>
          <w:iCs/>
        </w:rPr>
        <w:t xml:space="preserve"> </w:t>
      </w:r>
      <w:proofErr w:type="spellStart"/>
      <w:r w:rsidRPr="00615EA9">
        <w:rPr>
          <w:i/>
          <w:iCs/>
        </w:rPr>
        <w:t>dress</w:t>
      </w:r>
      <w:proofErr w:type="spellEnd"/>
      <w:r>
        <w:rPr>
          <w:i/>
          <w:iCs/>
        </w:rPr>
        <w:t>“</w:t>
      </w:r>
      <w:r w:rsidRPr="00116DBA">
        <w:t xml:space="preserve"> a </w:t>
      </w:r>
      <w:r>
        <w:rPr>
          <w:i/>
          <w:iCs/>
        </w:rPr>
        <w:t>„</w:t>
      </w:r>
      <w:proofErr w:type="spellStart"/>
      <w:r w:rsidRPr="00615EA9">
        <w:rPr>
          <w:i/>
          <w:iCs/>
        </w:rPr>
        <w:t>sitting</w:t>
      </w:r>
      <w:proofErr w:type="spellEnd"/>
      <w:r w:rsidRPr="00615EA9">
        <w:rPr>
          <w:i/>
          <w:iCs/>
        </w:rPr>
        <w:t xml:space="preserve"> on </w:t>
      </w:r>
      <w:proofErr w:type="spellStart"/>
      <w:r w:rsidRPr="00116DBA">
        <w:rPr>
          <w:b/>
          <w:bCs/>
          <w:i/>
          <w:iCs/>
        </w:rPr>
        <w:t>red</w:t>
      </w:r>
      <w:proofErr w:type="spellEnd"/>
      <w:r w:rsidRPr="00615EA9">
        <w:rPr>
          <w:i/>
          <w:iCs/>
        </w:rPr>
        <w:t xml:space="preserve"> </w:t>
      </w:r>
      <w:proofErr w:type="spellStart"/>
      <w:r w:rsidRPr="00615EA9">
        <w:rPr>
          <w:i/>
          <w:iCs/>
        </w:rPr>
        <w:t>throne</w:t>
      </w:r>
      <w:proofErr w:type="spellEnd"/>
      <w:r>
        <w:rPr>
          <w:i/>
          <w:iCs/>
        </w:rPr>
        <w:t>“</w:t>
      </w:r>
      <w:r w:rsidRPr="00116DBA">
        <w:t xml:space="preserve"> </w:t>
      </w:r>
      <w:r>
        <w:t>v textovém vstupu u generace mocné královny.</w:t>
      </w:r>
    </w:p>
    <w:p w14:paraId="2E0E29D1" w14:textId="22961C5D" w:rsidR="001373D6" w:rsidRDefault="001373D6">
      <w:pPr>
        <w:pStyle w:val="Nadpis4"/>
      </w:pPr>
      <w:r>
        <w:t>Osvětlení</w:t>
      </w:r>
    </w:p>
    <w:p w14:paraId="1F895A2B" w14:textId="12E8A3BC" w:rsidR="00212D09" w:rsidRDefault="00212D09" w:rsidP="00212D09">
      <w:r w:rsidRPr="00212D09">
        <w:t xml:space="preserve">Nejenom fotografové, ale všichni </w:t>
      </w:r>
      <w:r>
        <w:t>tvůrci vyzdv</w:t>
      </w:r>
      <w:r w:rsidR="003968DE">
        <w:t>i</w:t>
      </w:r>
      <w:r>
        <w:t>hují</w:t>
      </w:r>
      <w:r w:rsidRPr="00212D09">
        <w:t xml:space="preserve">, že osvětlení je </w:t>
      </w:r>
      <w:r>
        <w:t>základním</w:t>
      </w:r>
      <w:r w:rsidRPr="00212D09">
        <w:t xml:space="preserve"> faktorem při vytváření úspěšných snímků a děl. </w:t>
      </w:r>
      <w:r>
        <w:t>Taková k</w:t>
      </w:r>
      <w:r w:rsidRPr="00212D09">
        <w:t xml:space="preserve">líčová slova </w:t>
      </w:r>
      <w:r>
        <w:t>mají</w:t>
      </w:r>
      <w:r w:rsidRPr="00212D09">
        <w:t xml:space="preserve"> obrovský vliv na celkový vzhle</w:t>
      </w:r>
      <w:r>
        <w:t>d</w:t>
      </w:r>
      <w:r w:rsidR="003968DE">
        <w:t xml:space="preserve">, </w:t>
      </w:r>
      <w:r w:rsidR="003968DE" w:rsidRPr="003968DE">
        <w:t>náladu</w:t>
      </w:r>
      <w:r w:rsidR="000625B6">
        <w:t xml:space="preserve"> a</w:t>
      </w:r>
      <w:r w:rsidR="003968DE">
        <w:t xml:space="preserve"> </w:t>
      </w:r>
      <w:r w:rsidR="003968DE" w:rsidRPr="003968DE">
        <w:t>atmosféru</w:t>
      </w:r>
      <w:r w:rsidR="000625B6">
        <w:t>, přičemž</w:t>
      </w:r>
      <w:r w:rsidR="003968DE" w:rsidRPr="003968DE">
        <w:t xml:space="preserve"> přin</w:t>
      </w:r>
      <w:r w:rsidR="003968DE">
        <w:t>áší obrázkům</w:t>
      </w:r>
      <w:r w:rsidR="003968DE" w:rsidRPr="003968DE">
        <w:t xml:space="preserve"> zcela nový rozměr a hloubku</w:t>
      </w:r>
      <w:r w:rsidR="003968DE">
        <w:t>.</w:t>
      </w:r>
    </w:p>
    <w:p w14:paraId="480B27B2" w14:textId="747673CA" w:rsidR="00212D09" w:rsidRDefault="00212D09" w:rsidP="006938DB">
      <w:r>
        <w:t xml:space="preserve">Kromě tradičních termínů, jako je </w:t>
      </w:r>
      <w:r w:rsidR="000625B6" w:rsidRPr="000625B6">
        <w:rPr>
          <w:i/>
          <w:iCs/>
        </w:rPr>
        <w:t>„</w:t>
      </w:r>
      <w:proofErr w:type="spellStart"/>
      <w:r w:rsidRPr="000625B6">
        <w:rPr>
          <w:i/>
          <w:iCs/>
        </w:rPr>
        <w:t>cinematic</w:t>
      </w:r>
      <w:proofErr w:type="spellEnd"/>
      <w:r w:rsidRPr="000625B6">
        <w:rPr>
          <w:i/>
          <w:iCs/>
        </w:rPr>
        <w:t xml:space="preserve"> </w:t>
      </w:r>
      <w:proofErr w:type="spellStart"/>
      <w:r w:rsidRPr="000625B6">
        <w:rPr>
          <w:i/>
          <w:iCs/>
        </w:rPr>
        <w:t>lightning</w:t>
      </w:r>
      <w:proofErr w:type="spellEnd"/>
      <w:r w:rsidR="000625B6" w:rsidRPr="000625B6">
        <w:rPr>
          <w:i/>
          <w:iCs/>
        </w:rPr>
        <w:t>“</w:t>
      </w:r>
      <w:r>
        <w:t xml:space="preserve"> nebo </w:t>
      </w:r>
      <w:r w:rsidR="000625B6" w:rsidRPr="000625B6">
        <w:rPr>
          <w:i/>
          <w:iCs/>
        </w:rPr>
        <w:t>„</w:t>
      </w:r>
      <w:r w:rsidRPr="000625B6">
        <w:rPr>
          <w:i/>
          <w:iCs/>
        </w:rPr>
        <w:t xml:space="preserve">studio </w:t>
      </w:r>
      <w:proofErr w:type="spellStart"/>
      <w:r w:rsidRPr="000625B6">
        <w:rPr>
          <w:i/>
          <w:iCs/>
        </w:rPr>
        <w:t>lightning</w:t>
      </w:r>
      <w:proofErr w:type="spellEnd"/>
      <w:r w:rsidR="000625B6" w:rsidRPr="000625B6">
        <w:rPr>
          <w:i/>
          <w:iCs/>
        </w:rPr>
        <w:t>“</w:t>
      </w:r>
      <w:r>
        <w:t xml:space="preserve">, existuje celá řada dalších možností, které mohou sloužit jako inspirace. Například prompty jako </w:t>
      </w:r>
      <w:r w:rsidR="000625B6" w:rsidRPr="00B14276">
        <w:rPr>
          <w:i/>
          <w:iCs/>
        </w:rPr>
        <w:t>„</w:t>
      </w:r>
      <w:proofErr w:type="spellStart"/>
      <w:r w:rsidRPr="00B14276">
        <w:rPr>
          <w:i/>
          <w:iCs/>
        </w:rPr>
        <w:t>dark</w:t>
      </w:r>
      <w:proofErr w:type="spellEnd"/>
      <w:r w:rsidR="000625B6" w:rsidRPr="00B14276">
        <w:rPr>
          <w:i/>
          <w:iCs/>
        </w:rPr>
        <w:t>“</w:t>
      </w:r>
      <w:r>
        <w:t xml:space="preserve"> nebo </w:t>
      </w:r>
      <w:r w:rsidR="000625B6" w:rsidRPr="00B14276">
        <w:rPr>
          <w:i/>
          <w:iCs/>
        </w:rPr>
        <w:t>„</w:t>
      </w:r>
      <w:proofErr w:type="spellStart"/>
      <w:r w:rsidRPr="00B14276">
        <w:rPr>
          <w:i/>
          <w:iCs/>
        </w:rPr>
        <w:t>mystical</w:t>
      </w:r>
      <w:proofErr w:type="spellEnd"/>
      <w:r w:rsidRPr="00B14276">
        <w:rPr>
          <w:i/>
          <w:iCs/>
        </w:rPr>
        <w:t xml:space="preserve"> </w:t>
      </w:r>
      <w:proofErr w:type="spellStart"/>
      <w:r w:rsidRPr="00B14276">
        <w:rPr>
          <w:i/>
          <w:iCs/>
        </w:rPr>
        <w:t>lighting</w:t>
      </w:r>
      <w:proofErr w:type="spellEnd"/>
      <w:r w:rsidR="000625B6" w:rsidRPr="00B14276">
        <w:rPr>
          <w:i/>
          <w:iCs/>
        </w:rPr>
        <w:t>“</w:t>
      </w:r>
      <w:r>
        <w:t xml:space="preserve"> by mohly evokovat obrazy tajemných stínů a dramatických kontrastů, které předají hluboký emocionální dotek.</w:t>
      </w:r>
      <w:r w:rsidR="00D23E9E">
        <w:t xml:space="preserve"> </w:t>
      </w:r>
      <w:r>
        <w:t xml:space="preserve">Mezi jemnější a subtilnější osvětlení se řadí </w:t>
      </w:r>
      <w:r w:rsidR="000625B6" w:rsidRPr="000625B6">
        <w:rPr>
          <w:i/>
          <w:iCs/>
        </w:rPr>
        <w:t>„</w:t>
      </w:r>
      <w:r w:rsidRPr="000625B6">
        <w:rPr>
          <w:i/>
          <w:iCs/>
        </w:rPr>
        <w:t xml:space="preserve">soft </w:t>
      </w:r>
      <w:proofErr w:type="spellStart"/>
      <w:r w:rsidRPr="000625B6">
        <w:rPr>
          <w:i/>
          <w:iCs/>
        </w:rPr>
        <w:t>glow</w:t>
      </w:r>
      <w:proofErr w:type="spellEnd"/>
      <w:r w:rsidR="000625B6" w:rsidRPr="000625B6">
        <w:rPr>
          <w:i/>
          <w:iCs/>
        </w:rPr>
        <w:t>“</w:t>
      </w:r>
      <w:r>
        <w:t xml:space="preserve"> nebo </w:t>
      </w:r>
      <w:r w:rsidR="000625B6" w:rsidRPr="000625B6">
        <w:rPr>
          <w:i/>
          <w:iCs/>
        </w:rPr>
        <w:t>„</w:t>
      </w:r>
      <w:proofErr w:type="spellStart"/>
      <w:r w:rsidRPr="000625B6">
        <w:rPr>
          <w:i/>
          <w:iCs/>
        </w:rPr>
        <w:t>gentle</w:t>
      </w:r>
      <w:proofErr w:type="spellEnd"/>
      <w:r w:rsidRPr="000625B6">
        <w:rPr>
          <w:i/>
          <w:iCs/>
        </w:rPr>
        <w:t xml:space="preserve"> </w:t>
      </w:r>
      <w:proofErr w:type="spellStart"/>
      <w:r w:rsidRPr="000625B6">
        <w:rPr>
          <w:i/>
          <w:iCs/>
        </w:rPr>
        <w:t>lighting</w:t>
      </w:r>
      <w:proofErr w:type="spellEnd"/>
      <w:r w:rsidR="000625B6" w:rsidRPr="000625B6">
        <w:rPr>
          <w:i/>
          <w:iCs/>
        </w:rPr>
        <w:t>“</w:t>
      </w:r>
      <w:r>
        <w:t xml:space="preserve">, která vyvolají pocit nostalgie nebo romantiky. V takových případech lze zkusit i </w:t>
      </w:r>
      <w:r w:rsidRPr="00146461">
        <w:rPr>
          <w:i/>
          <w:iCs/>
        </w:rPr>
        <w:t xml:space="preserve">„soft </w:t>
      </w:r>
      <w:proofErr w:type="spellStart"/>
      <w:r w:rsidRPr="00146461">
        <w:rPr>
          <w:i/>
          <w:iCs/>
        </w:rPr>
        <w:t>lightning</w:t>
      </w:r>
      <w:proofErr w:type="spellEnd"/>
      <w:r w:rsidRPr="00146461">
        <w:rPr>
          <w:i/>
          <w:iCs/>
        </w:rPr>
        <w:t>“</w:t>
      </w:r>
      <w:r>
        <w:t>, což je velmi hojně užíváno u fotografií, především těch portrétních. Vystupuje zjemnělá paleta barev, zvýrazní se důležité prvky a vytvoří se snová atmosféra.</w:t>
      </w:r>
      <w:r w:rsidR="006938DB" w:rsidRPr="006938DB">
        <w:t xml:space="preserve"> </w:t>
      </w:r>
      <w:r w:rsidR="006938DB">
        <w:t xml:space="preserve">Dalším příkladem je použití </w:t>
      </w:r>
      <w:r w:rsidR="006938DB">
        <w:lastRenderedPageBreak/>
        <w:t xml:space="preserve">promptu </w:t>
      </w:r>
      <w:r w:rsidR="006938DB" w:rsidRPr="000625B6">
        <w:rPr>
          <w:i/>
          <w:iCs/>
        </w:rPr>
        <w:t>„</w:t>
      </w:r>
      <w:proofErr w:type="spellStart"/>
      <w:r w:rsidR="006938DB" w:rsidRPr="000625B6">
        <w:rPr>
          <w:i/>
          <w:iCs/>
        </w:rPr>
        <w:t>dramatic</w:t>
      </w:r>
      <w:proofErr w:type="spellEnd"/>
      <w:r w:rsidR="006938DB" w:rsidRPr="000625B6">
        <w:rPr>
          <w:i/>
          <w:iCs/>
        </w:rPr>
        <w:t xml:space="preserve"> </w:t>
      </w:r>
      <w:proofErr w:type="spellStart"/>
      <w:r w:rsidR="006938DB" w:rsidRPr="000625B6">
        <w:rPr>
          <w:i/>
          <w:iCs/>
        </w:rPr>
        <w:t>lighting</w:t>
      </w:r>
      <w:proofErr w:type="spellEnd"/>
      <w:r w:rsidR="006938DB" w:rsidRPr="000625B6">
        <w:rPr>
          <w:i/>
          <w:iCs/>
        </w:rPr>
        <w:t>“</w:t>
      </w:r>
      <w:r w:rsidR="006938DB">
        <w:t>, což může vést k výrazným a kontrastním obrazům s jasně osvětlenými objekty. To dodává generovaným výstupům dynamiku a intenzitu.</w:t>
      </w:r>
    </w:p>
    <w:p w14:paraId="38053089" w14:textId="3A840D10" w:rsidR="00B14276" w:rsidRDefault="009A157B" w:rsidP="00B14276">
      <w:pPr>
        <w:spacing w:after="160"/>
      </w:pPr>
      <w:r>
        <w:t xml:space="preserve">Velký rozdíl </w:t>
      </w:r>
      <w:r w:rsidR="006938DB">
        <w:t xml:space="preserve">lze zpozorovat </w:t>
      </w:r>
      <w:r>
        <w:t>při</w:t>
      </w:r>
      <w:r w:rsidR="006938DB">
        <w:t xml:space="preserve"> porovnání</w:t>
      </w:r>
      <w:r>
        <w:t xml:space="preserve"> </w:t>
      </w:r>
      <w:r w:rsidR="006938DB">
        <w:t>dvou fotografií s prompty identifikujícími odlišné světelné podmínky</w:t>
      </w:r>
      <w:r w:rsidR="00B14276">
        <w:t xml:space="preserve"> – n</w:t>
      </w:r>
      <w:r w:rsidR="006938DB">
        <w:t xml:space="preserve">ejprve </w:t>
      </w:r>
      <w:r w:rsidR="006938DB" w:rsidRPr="00B14276">
        <w:rPr>
          <w:i/>
          <w:iCs/>
        </w:rPr>
        <w:t xml:space="preserve">„soft </w:t>
      </w:r>
      <w:proofErr w:type="spellStart"/>
      <w:r w:rsidR="006938DB" w:rsidRPr="00B14276">
        <w:rPr>
          <w:i/>
          <w:iCs/>
        </w:rPr>
        <w:t>lighting</w:t>
      </w:r>
      <w:proofErr w:type="spellEnd"/>
      <w:r w:rsidR="006938DB" w:rsidRPr="00B14276">
        <w:rPr>
          <w:i/>
          <w:iCs/>
        </w:rPr>
        <w:t>“</w:t>
      </w:r>
      <w:r w:rsidR="006938DB">
        <w:t xml:space="preserve"> a poté „</w:t>
      </w:r>
      <w:proofErr w:type="spellStart"/>
      <w:r w:rsidR="006938DB" w:rsidRPr="000625B6">
        <w:rPr>
          <w:i/>
          <w:iCs/>
        </w:rPr>
        <w:t>dramatic</w:t>
      </w:r>
      <w:proofErr w:type="spellEnd"/>
      <w:r w:rsidR="006938DB" w:rsidRPr="000625B6">
        <w:rPr>
          <w:i/>
          <w:iCs/>
        </w:rPr>
        <w:t xml:space="preserve"> </w:t>
      </w:r>
      <w:proofErr w:type="spellStart"/>
      <w:r w:rsidR="006938DB" w:rsidRPr="000625B6">
        <w:rPr>
          <w:i/>
          <w:iCs/>
        </w:rPr>
        <w:t>lighting</w:t>
      </w:r>
      <w:proofErr w:type="spellEnd"/>
      <w:r w:rsidR="006938DB">
        <w:rPr>
          <w:i/>
          <w:iCs/>
        </w:rPr>
        <w:t xml:space="preserve">, </w:t>
      </w:r>
      <w:proofErr w:type="spellStart"/>
      <w:r w:rsidR="006938DB">
        <w:rPr>
          <w:i/>
          <w:iCs/>
        </w:rPr>
        <w:t>dark</w:t>
      </w:r>
      <w:proofErr w:type="spellEnd"/>
      <w:r w:rsidR="006938DB">
        <w:rPr>
          <w:i/>
          <w:iCs/>
        </w:rPr>
        <w:t>“</w:t>
      </w:r>
      <w:r w:rsidR="006938DB" w:rsidRPr="006938DB">
        <w:t>.</w:t>
      </w:r>
      <w:r w:rsidR="00B14276">
        <w:t xml:space="preserve"> Dramatizující pozadí u druhého obrázku dokonce tvoří modr</w:t>
      </w:r>
      <w:r w:rsidR="00146461">
        <w:t>ý</w:t>
      </w:r>
      <w:r w:rsidR="00B14276">
        <w:t xml:space="preserve"> blesk.</w:t>
      </w:r>
    </w:p>
    <w:p w14:paraId="06ACEE74" w14:textId="66204FEA" w:rsidR="00B14276" w:rsidRDefault="00B14276" w:rsidP="00B14276">
      <w:pPr>
        <w:pStyle w:val="Titulek"/>
        <w:sectPr w:rsidR="00B14276" w:rsidSect="00EF2867">
          <w:type w:val="continuous"/>
          <w:pgSz w:w="11906" w:h="16838"/>
          <w:pgMar w:top="1417" w:right="1417" w:bottom="1417" w:left="1417" w:header="708" w:footer="708" w:gutter="0"/>
          <w:pgNumType w:start="1"/>
          <w:cols w:space="708"/>
          <w:docGrid w:linePitch="360"/>
        </w:sectPr>
      </w:pPr>
    </w:p>
    <w:p w14:paraId="0E91397D" w14:textId="77777777" w:rsidR="006938DB" w:rsidRDefault="007B299B" w:rsidP="006938DB">
      <w:pPr>
        <w:pStyle w:val="ObrzekvMP"/>
        <w:keepNext/>
      </w:pPr>
      <w:r>
        <w:rPr>
          <w:noProof/>
        </w:rPr>
        <w:drawing>
          <wp:inline distT="0" distB="0" distL="0" distR="0" wp14:anchorId="0FFE81A9" wp14:editId="7190D839">
            <wp:extent cx="2160000" cy="2160000"/>
            <wp:effectExtent l="0" t="0" r="0" b="0"/>
            <wp:docPr id="131106210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2108" name="Obrázek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160000" cy="2160000"/>
                    </a:xfrm>
                    <a:prstGeom prst="rect">
                      <a:avLst/>
                    </a:prstGeom>
                    <a:noFill/>
                    <a:ln>
                      <a:noFill/>
                    </a:ln>
                  </pic:spPr>
                </pic:pic>
              </a:graphicData>
            </a:graphic>
          </wp:inline>
        </w:drawing>
      </w:r>
    </w:p>
    <w:p w14:paraId="26BF7AFD" w14:textId="24F66A9F" w:rsidR="007B299B" w:rsidRDefault="006938DB" w:rsidP="006938DB">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10</w:t>
      </w:r>
      <w:r w:rsidR="001F5946">
        <w:rPr>
          <w:noProof/>
        </w:rPr>
        <w:fldChar w:fldCharType="end"/>
      </w:r>
      <w:r>
        <w:t xml:space="preserve"> </w:t>
      </w:r>
      <w:r w:rsidRPr="00374A80">
        <w:t xml:space="preserve">Realistická fotografie mocné královny </w:t>
      </w:r>
      <w:r>
        <w:t xml:space="preserve">s měkkým osvětlením </w:t>
      </w:r>
      <w:r w:rsidRPr="00374A80">
        <w:t>vytvořen</w:t>
      </w:r>
      <w:r w:rsidR="00B14276">
        <w:t>á</w:t>
      </w:r>
      <w:r w:rsidRPr="00374A80">
        <w:t xml:space="preserve"> ve Stable Diffusion</w:t>
      </w:r>
    </w:p>
    <w:p w14:paraId="2323F480" w14:textId="77777777" w:rsidR="00B14276" w:rsidRDefault="00DE43FA" w:rsidP="00B14276">
      <w:pPr>
        <w:pStyle w:val="ObrzekvMP"/>
        <w:keepNext/>
      </w:pPr>
      <w:r>
        <w:rPr>
          <w:noProof/>
        </w:rPr>
        <w:drawing>
          <wp:inline distT="0" distB="0" distL="0" distR="0" wp14:anchorId="1A0A6875" wp14:editId="675A1A39">
            <wp:extent cx="2160000" cy="2160000"/>
            <wp:effectExtent l="0" t="0" r="0" b="0"/>
            <wp:docPr id="46408039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0390" name="Obrázek 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160000" cy="2160000"/>
                    </a:xfrm>
                    <a:prstGeom prst="rect">
                      <a:avLst/>
                    </a:prstGeom>
                    <a:noFill/>
                  </pic:spPr>
                </pic:pic>
              </a:graphicData>
            </a:graphic>
          </wp:inline>
        </w:drawing>
      </w:r>
    </w:p>
    <w:p w14:paraId="70372A9A" w14:textId="454100F7" w:rsidR="00DE43FA" w:rsidRPr="00DE43FA" w:rsidRDefault="00B14276" w:rsidP="00B14276">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11</w:t>
      </w:r>
      <w:r w:rsidR="001F5946">
        <w:rPr>
          <w:noProof/>
        </w:rPr>
        <w:fldChar w:fldCharType="end"/>
      </w:r>
      <w:r>
        <w:t xml:space="preserve"> </w:t>
      </w:r>
      <w:r w:rsidRPr="00E43FB2">
        <w:t xml:space="preserve">Realistická fotografie mocné královny s </w:t>
      </w:r>
      <w:r>
        <w:t>tmavým dramatickým osvětlením</w:t>
      </w:r>
      <w:r w:rsidRPr="00E43FB2">
        <w:t xml:space="preserve"> vytvořená ve Stable Diffusion</w:t>
      </w:r>
    </w:p>
    <w:p w14:paraId="33448147" w14:textId="77777777" w:rsidR="00B14276" w:rsidRDefault="00B14276">
      <w:pPr>
        <w:pStyle w:val="Nadpis4"/>
        <w:sectPr w:rsidR="00B14276" w:rsidSect="00B14276">
          <w:type w:val="continuous"/>
          <w:pgSz w:w="11906" w:h="16838"/>
          <w:pgMar w:top="1417" w:right="1417" w:bottom="1417" w:left="1417" w:header="708" w:footer="708" w:gutter="0"/>
          <w:pgNumType w:start="1"/>
          <w:cols w:num="2" w:space="708"/>
          <w:docGrid w:linePitch="360"/>
        </w:sectPr>
      </w:pPr>
    </w:p>
    <w:p w14:paraId="73CAEAC2" w14:textId="5D3CF22F" w:rsidR="001373D6" w:rsidRDefault="001373D6">
      <w:pPr>
        <w:pStyle w:val="Nadpis4"/>
      </w:pPr>
      <w:r>
        <w:t>Další podrobnosti</w:t>
      </w:r>
    </w:p>
    <w:p w14:paraId="72862623" w14:textId="2E4C1947" w:rsidR="00E51887" w:rsidRPr="00A112E4" w:rsidRDefault="00E51887" w:rsidP="00E51887">
      <w:r>
        <w:t>Ve Stable Diffusion jde k</w:t>
      </w:r>
      <w:r w:rsidRPr="00E51887">
        <w:t xml:space="preserve">romě základních informací </w:t>
      </w:r>
      <w:r>
        <w:t xml:space="preserve">přidávat do promptu dodatečné prvky a podrobnosti, </w:t>
      </w:r>
      <w:r w:rsidRPr="00E51887">
        <w:t>které</w:t>
      </w:r>
      <w:r w:rsidR="00D23E9E">
        <w:t xml:space="preserve"> </w:t>
      </w:r>
      <w:r>
        <w:t xml:space="preserve">přispívají k vytvoření ještě výraznějších a poutavějších obrázků. Třeba začlenění termínů jako </w:t>
      </w:r>
      <w:r w:rsidRPr="007863A6">
        <w:rPr>
          <w:rStyle w:val="Zdraznn"/>
        </w:rPr>
        <w:t>„sci-fi“</w:t>
      </w:r>
      <w:r>
        <w:t xml:space="preserve">, </w:t>
      </w:r>
      <w:r w:rsidRPr="007863A6">
        <w:rPr>
          <w:rStyle w:val="Zdraznn"/>
        </w:rPr>
        <w:t>„</w:t>
      </w:r>
      <w:proofErr w:type="spellStart"/>
      <w:r w:rsidRPr="007863A6">
        <w:rPr>
          <w:rStyle w:val="Zdraznn"/>
        </w:rPr>
        <w:t>stunningly</w:t>
      </w:r>
      <w:proofErr w:type="spellEnd"/>
      <w:r w:rsidRPr="007863A6">
        <w:rPr>
          <w:rStyle w:val="Zdraznn"/>
        </w:rPr>
        <w:t xml:space="preserve"> </w:t>
      </w:r>
      <w:proofErr w:type="spellStart"/>
      <w:r w:rsidRPr="007863A6">
        <w:rPr>
          <w:rStyle w:val="Zdraznn"/>
        </w:rPr>
        <w:t>beautiful</w:t>
      </w:r>
      <w:proofErr w:type="spellEnd"/>
      <w:r w:rsidRPr="007863A6">
        <w:rPr>
          <w:rStyle w:val="Zdraznn"/>
        </w:rPr>
        <w:t>“</w:t>
      </w:r>
      <w:r>
        <w:t xml:space="preserve"> a „</w:t>
      </w:r>
      <w:proofErr w:type="spellStart"/>
      <w:r w:rsidRPr="00E51887">
        <w:t>dystopian</w:t>
      </w:r>
      <w:proofErr w:type="spellEnd"/>
      <w:r>
        <w:t xml:space="preserve">“ přenáší do děl futuristický, nádherný nebo temný pocit. Je vhodné detailněji popsat prostředí, postavy, objekty, kompozici, perspektivu, a dokonce i jiné speciální efekty. Uživatelé se mohou zaměřit na cokoli, co jim přijde na mysl. Například lze začlenit termín </w:t>
      </w:r>
      <w:r w:rsidRPr="00882DB9">
        <w:rPr>
          <w:rStyle w:val="Zdraznn"/>
        </w:rPr>
        <w:t>„</w:t>
      </w:r>
      <w:proofErr w:type="spellStart"/>
      <w:r w:rsidRPr="00882DB9">
        <w:rPr>
          <w:rStyle w:val="Zdraznn"/>
        </w:rPr>
        <w:t>low</w:t>
      </w:r>
      <w:proofErr w:type="spellEnd"/>
      <w:r w:rsidRPr="00882DB9">
        <w:rPr>
          <w:rStyle w:val="Zdraznn"/>
        </w:rPr>
        <w:t xml:space="preserve"> </w:t>
      </w:r>
      <w:proofErr w:type="spellStart"/>
      <w:r w:rsidRPr="00882DB9">
        <w:rPr>
          <w:rStyle w:val="Zdraznn"/>
        </w:rPr>
        <w:t>angle</w:t>
      </w:r>
      <w:proofErr w:type="spellEnd"/>
      <w:r w:rsidRPr="00882DB9">
        <w:rPr>
          <w:rStyle w:val="Zdraznn"/>
        </w:rPr>
        <w:t>"</w:t>
      </w:r>
      <w:r>
        <w:t xml:space="preserve">, což vytváří dramatický efekt z pohledu zdola, </w:t>
      </w:r>
      <w:r w:rsidRPr="0024736C">
        <w:rPr>
          <w:rStyle w:val="Zdraznn"/>
        </w:rPr>
        <w:t>„</w:t>
      </w:r>
      <w:proofErr w:type="spellStart"/>
      <w:r w:rsidRPr="0024736C">
        <w:rPr>
          <w:rStyle w:val="Zdraznn"/>
        </w:rPr>
        <w:t>elegant</w:t>
      </w:r>
      <w:proofErr w:type="spellEnd"/>
      <w:r w:rsidRPr="0024736C">
        <w:rPr>
          <w:rStyle w:val="Zdraznn"/>
        </w:rPr>
        <w:t>“</w:t>
      </w:r>
      <w:r>
        <w:t xml:space="preserve"> pro vyjádření vkusu a sofistikovanosti nebo </w:t>
      </w:r>
      <w:r w:rsidRPr="00882DB9">
        <w:rPr>
          <w:rStyle w:val="Zdraznn"/>
        </w:rPr>
        <w:t>„</w:t>
      </w:r>
      <w:proofErr w:type="spellStart"/>
      <w:r w:rsidRPr="00882DB9">
        <w:rPr>
          <w:rStyle w:val="Zdraznn"/>
        </w:rPr>
        <w:t>exotic</w:t>
      </w:r>
      <w:proofErr w:type="spellEnd"/>
      <w:r w:rsidRPr="00882DB9">
        <w:rPr>
          <w:rStyle w:val="Zdraznn"/>
        </w:rPr>
        <w:t>“</w:t>
      </w:r>
      <w:r>
        <w:t xml:space="preserve"> pro zobrazení neobvyklých a cizokrajných prvků.</w:t>
      </w:r>
    </w:p>
    <w:p w14:paraId="6B4DCB4C" w14:textId="66C47A0E" w:rsidR="009A157B" w:rsidRDefault="00C9328D" w:rsidP="009A157B">
      <w:pPr>
        <w:pStyle w:val="Nadpis3"/>
      </w:pPr>
      <w:r>
        <w:t>Negative prompt</w:t>
      </w:r>
    </w:p>
    <w:p w14:paraId="15ACED11" w14:textId="58EA7057" w:rsidR="009A157B" w:rsidRDefault="009A157B" w:rsidP="006B068B">
      <w:commentRangeStart w:id="51"/>
      <w:r>
        <w:t xml:space="preserve">Negativní prompt je </w:t>
      </w:r>
      <w:r w:rsidRPr="009A157B">
        <w:t>textov</w:t>
      </w:r>
      <w:r w:rsidR="006B068B">
        <w:t>ý</w:t>
      </w:r>
      <w:r w:rsidRPr="009A157B">
        <w:t xml:space="preserve"> vstup</w:t>
      </w:r>
      <w:r>
        <w:t xml:space="preserve">, který </w:t>
      </w:r>
      <w:r w:rsidRPr="009A157B">
        <w:t xml:space="preserve">obsahuje informace o tom, co by na výsledném </w:t>
      </w:r>
      <w:r>
        <w:t>díle</w:t>
      </w:r>
      <w:r w:rsidRPr="009A157B">
        <w:t xml:space="preserve"> nemělo být přítomno</w:t>
      </w:r>
      <w:r w:rsidR="006B068B">
        <w:t>. V</w:t>
      </w:r>
      <w:r w:rsidRPr="009A157B">
        <w:t xml:space="preserve"> podstatě určuje, co </w:t>
      </w:r>
      <w:r w:rsidR="006B068B">
        <w:t xml:space="preserve">uživatel chce </w:t>
      </w:r>
      <w:r w:rsidRPr="009A157B">
        <w:t xml:space="preserve">potlačit </w:t>
      </w:r>
      <w:r>
        <w:t xml:space="preserve">či z obrázku </w:t>
      </w:r>
      <w:r w:rsidRPr="009A157B">
        <w:t>odstranit</w:t>
      </w:r>
      <w:r>
        <w:t xml:space="preserve">. </w:t>
      </w:r>
      <w:r w:rsidR="006B068B">
        <w:t xml:space="preserve"> </w:t>
      </w:r>
      <w:r w:rsidR="000468DA">
        <w:t>S</w:t>
      </w:r>
      <w:r w:rsidR="006B068B">
        <w:t xml:space="preserve">louží k zahájení generování stejně jako </w:t>
      </w:r>
      <w:r w:rsidR="00882DB9">
        <w:t>„</w:t>
      </w:r>
      <w:r w:rsidR="006B068B">
        <w:t>pozitivní</w:t>
      </w:r>
      <w:r w:rsidR="00882DB9">
        <w:t>“</w:t>
      </w:r>
      <w:r w:rsidR="006B068B">
        <w:t xml:space="preserve"> prompt, ale se zaměřením na formulaci atributů nebo stylů, které mají být minimalizovány.</w:t>
      </w:r>
      <w:commentRangeEnd w:id="51"/>
      <w:r w:rsidR="00785BD4">
        <w:rPr>
          <w:rStyle w:val="Odkaznakoment"/>
        </w:rPr>
        <w:commentReference w:id="51"/>
      </w:r>
    </w:p>
    <w:p w14:paraId="72516185" w14:textId="77777777" w:rsidR="00410014" w:rsidRDefault="00410014" w:rsidP="00410014">
      <w:pPr>
        <w:pStyle w:val="ObrzekvMP"/>
        <w:keepNext/>
      </w:pPr>
      <w:r>
        <w:rPr>
          <w:noProof/>
        </w:rPr>
        <w:lastRenderedPageBreak/>
        <w:drawing>
          <wp:inline distT="0" distB="0" distL="0" distR="0" wp14:anchorId="38ACE4D9" wp14:editId="0EDC9201">
            <wp:extent cx="5760720" cy="2769235"/>
            <wp:effectExtent l="0" t="0" r="0" b="0"/>
            <wp:docPr id="1530941505" name="Obrázek 7"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41505" name="Obrázek 7" descr="Obsah obrázku text, číslo, snímek obrazovky&#10;&#10;Popis byl vytvořen automaticky"/>
                    <pic:cNvPicPr/>
                  </pic:nvPicPr>
                  <pic:blipFill>
                    <a:blip r:embed="rId33" cstate="print">
                      <a:extLst>
                        <a:ext uri="{BEBA8EAE-BF5A-486C-A8C5-ECC9F3942E4B}">
                          <a14:imgProps xmlns:a14="http://schemas.microsoft.com/office/drawing/2010/main">
                            <a14:imgLayer r:embed="rId34">
                              <a14:imgEffect>
                                <a14:sharpenSoften amount="20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3FE39695" w14:textId="2933CA62" w:rsidR="000468DA" w:rsidRDefault="00410014" w:rsidP="00410014">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12</w:t>
      </w:r>
      <w:r w:rsidR="001F5946">
        <w:rPr>
          <w:noProof/>
        </w:rPr>
        <w:fldChar w:fldCharType="end"/>
      </w:r>
      <w:r>
        <w:t xml:space="preserve"> </w:t>
      </w:r>
      <w:r w:rsidRPr="004714ED">
        <w:t xml:space="preserve">Příkazový řádek pro </w:t>
      </w:r>
      <w:r>
        <w:t xml:space="preserve">negativní </w:t>
      </w:r>
      <w:r w:rsidRPr="004714ED">
        <w:t>prompt</w:t>
      </w:r>
    </w:p>
    <w:p w14:paraId="3643BB6A" w14:textId="3CC9C86D" w:rsidR="006B068B" w:rsidRDefault="009A157B" w:rsidP="006B068B">
      <w:r>
        <w:t xml:space="preserve">V kontextu vizuálního zpracování je </w:t>
      </w:r>
      <w:r w:rsidR="00B6276F">
        <w:t>klíčovým</w:t>
      </w:r>
      <w:r>
        <w:t xml:space="preserve"> prvkem procesu dif</w:t>
      </w:r>
      <w:r w:rsidR="00B6276F">
        <w:t>u</w:t>
      </w:r>
      <w:r>
        <w:t xml:space="preserve">ze, </w:t>
      </w:r>
      <w:r w:rsidR="00B6276F">
        <w:t>protože</w:t>
      </w:r>
      <w:r>
        <w:t xml:space="preserve"> </w:t>
      </w:r>
      <w:r w:rsidR="00B6276F">
        <w:t xml:space="preserve">zabraňuje vzniku </w:t>
      </w:r>
      <w:r w:rsidR="00ED6C19">
        <w:t xml:space="preserve">mutací, </w:t>
      </w:r>
      <w:r w:rsidR="00B6276F">
        <w:t xml:space="preserve">deformací, malformací, duplikátů a jiných nežádoucích prvků. </w:t>
      </w:r>
      <w:r w:rsidR="00164CEE">
        <w:t>Tím p</w:t>
      </w:r>
      <w:r w:rsidR="00164CEE" w:rsidRPr="00B6276F">
        <w:t>řispívá</w:t>
      </w:r>
      <w:r w:rsidR="00164CEE">
        <w:t xml:space="preserve"> také</w:t>
      </w:r>
      <w:r w:rsidR="00164CEE" w:rsidRPr="00B6276F">
        <w:t xml:space="preserve"> ke zlepšení kompozice a estetického dojmu výsledného díla</w:t>
      </w:r>
      <w:r w:rsidR="00164CEE">
        <w:t>.</w:t>
      </w:r>
      <w:r w:rsidR="00164CEE" w:rsidRPr="00B6276F">
        <w:t xml:space="preserve"> </w:t>
      </w:r>
      <w:r w:rsidR="00F02644">
        <w:t>Nam</w:t>
      </w:r>
      <w:r w:rsidR="00F02644" w:rsidRPr="00F02644">
        <w:t xml:space="preserve">ísto </w:t>
      </w:r>
      <w:r w:rsidR="006A53F4">
        <w:t>výrazů</w:t>
      </w:r>
      <w:r w:rsidR="00F02644" w:rsidRPr="00F02644">
        <w:t xml:space="preserve"> </w:t>
      </w:r>
      <w:r w:rsidR="00F02644" w:rsidRPr="006A53F4">
        <w:rPr>
          <w:rStyle w:val="Zdraznn"/>
        </w:rPr>
        <w:t>„</w:t>
      </w:r>
      <w:proofErr w:type="spellStart"/>
      <w:r w:rsidR="00F02644" w:rsidRPr="006A53F4">
        <w:rPr>
          <w:rStyle w:val="Zdraznn"/>
        </w:rPr>
        <w:t>sharp</w:t>
      </w:r>
      <w:proofErr w:type="spellEnd"/>
      <w:r w:rsidR="00F02644" w:rsidRPr="006A53F4">
        <w:rPr>
          <w:rStyle w:val="Zdraznn"/>
        </w:rPr>
        <w:t>“</w:t>
      </w:r>
      <w:r w:rsidR="00F02644">
        <w:t xml:space="preserve"> nebo </w:t>
      </w:r>
      <w:r w:rsidR="00F02644" w:rsidRPr="006A53F4">
        <w:rPr>
          <w:rStyle w:val="Zdraznn"/>
        </w:rPr>
        <w:t>„</w:t>
      </w:r>
      <w:proofErr w:type="spellStart"/>
      <w:r w:rsidR="00F02644" w:rsidRPr="006A53F4">
        <w:rPr>
          <w:rStyle w:val="Zdraznn"/>
        </w:rPr>
        <w:t>focused</w:t>
      </w:r>
      <w:proofErr w:type="spellEnd"/>
      <w:r w:rsidR="00F02644" w:rsidRPr="006A53F4">
        <w:rPr>
          <w:rStyle w:val="Zdraznn"/>
        </w:rPr>
        <w:t>“</w:t>
      </w:r>
      <w:r w:rsidR="00F02644">
        <w:t xml:space="preserve"> v promptu</w:t>
      </w:r>
      <w:r w:rsidR="00F02644" w:rsidRPr="00F02644">
        <w:t>, může</w:t>
      </w:r>
      <w:r w:rsidR="00F02644">
        <w:t xml:space="preserve"> být</w:t>
      </w:r>
      <w:r w:rsidR="00F02644" w:rsidRPr="00F02644">
        <w:t xml:space="preserve"> v</w:t>
      </w:r>
      <w:r w:rsidR="00F02644">
        <w:t> </w:t>
      </w:r>
      <w:r w:rsidR="00F02644" w:rsidRPr="00F02644">
        <w:t>negativní</w:t>
      </w:r>
      <w:r w:rsidR="00F02644">
        <w:t>m promptu</w:t>
      </w:r>
      <w:r w:rsidR="00F02644" w:rsidRPr="00F02644">
        <w:t xml:space="preserve"> </w:t>
      </w:r>
      <w:r w:rsidR="00F02644" w:rsidRPr="006A53F4">
        <w:rPr>
          <w:rStyle w:val="Zdraznn"/>
        </w:rPr>
        <w:t>„</w:t>
      </w:r>
      <w:proofErr w:type="spellStart"/>
      <w:r w:rsidR="00F02644" w:rsidRPr="006A53F4">
        <w:rPr>
          <w:rStyle w:val="Zdraznn"/>
        </w:rPr>
        <w:t>blurry</w:t>
      </w:r>
      <w:proofErr w:type="spellEnd"/>
      <w:r w:rsidR="00F02644" w:rsidRPr="006A53F4">
        <w:rPr>
          <w:rStyle w:val="Zdraznn"/>
        </w:rPr>
        <w:t>“</w:t>
      </w:r>
      <w:r w:rsidR="00F02644" w:rsidRPr="00F02644">
        <w:t xml:space="preserve">. Obraz se stává ostřejší. </w:t>
      </w:r>
      <w:r w:rsidR="00164CEE">
        <w:t>N</w:t>
      </w:r>
      <w:r w:rsidR="00B6276F" w:rsidRPr="00B6276F">
        <w:t>ezbytnost</w:t>
      </w:r>
      <w:r w:rsidR="000468DA">
        <w:t xml:space="preserve"> užití</w:t>
      </w:r>
      <w:r w:rsidR="00164CEE">
        <w:t xml:space="preserve"> </w:t>
      </w:r>
      <w:r w:rsidR="00B6276F" w:rsidRPr="00B6276F">
        <w:t>spočívá v</w:t>
      </w:r>
      <w:r w:rsidR="000468DA">
        <w:t>e</w:t>
      </w:r>
      <w:r w:rsidR="00B6276F" w:rsidRPr="00B6276F">
        <w:t xml:space="preserve"> schopnosti vytvářet obrazy s vyšší kvalitou</w:t>
      </w:r>
      <w:r w:rsidR="00164CEE">
        <w:t xml:space="preserve"> a</w:t>
      </w:r>
      <w:r w:rsidR="00B6276F" w:rsidRPr="00B6276F">
        <w:t xml:space="preserve"> vizuálním účinkem</w:t>
      </w:r>
      <w:r w:rsidR="00164CEE" w:rsidRPr="00B6276F">
        <w:t xml:space="preserve">, </w:t>
      </w:r>
      <w:r w:rsidR="00164CEE">
        <w:t>což</w:t>
      </w:r>
      <w:r w:rsidR="00164CEE" w:rsidRPr="00B6276F">
        <w:t xml:space="preserve"> </w:t>
      </w:r>
      <w:r w:rsidR="00164CEE">
        <w:t xml:space="preserve">Stable Diffusion </w:t>
      </w:r>
      <w:r w:rsidR="00164CEE" w:rsidRPr="00B6276F">
        <w:t>charakterizuje</w:t>
      </w:r>
      <w:r w:rsidR="00B6276F" w:rsidRPr="00B6276F">
        <w:t>.</w:t>
      </w:r>
    </w:p>
    <w:p w14:paraId="160278CE" w14:textId="39EF34E1" w:rsidR="001A0913" w:rsidRDefault="006938DB" w:rsidP="001A0913">
      <w:pPr>
        <w:rPr>
          <w:rStyle w:val="Zdraznn"/>
          <w:i w:val="0"/>
          <w:iCs w:val="0"/>
        </w:rPr>
      </w:pPr>
      <w:r w:rsidRPr="006938DB">
        <w:t xml:space="preserve">Ve skutečnosti lze některé obrázky generovat pouze </w:t>
      </w:r>
      <w:r>
        <w:t xml:space="preserve">s </w:t>
      </w:r>
      <w:r w:rsidRPr="006938DB">
        <w:t xml:space="preserve">pomocí negativních </w:t>
      </w:r>
      <w:r>
        <w:t>promptů, k čemuž poslouží názorné ukázky</w:t>
      </w:r>
      <w:r w:rsidRPr="006938DB">
        <w:t>.</w:t>
      </w:r>
      <w:r w:rsidR="007F5F90">
        <w:t xml:space="preserve"> </w:t>
      </w:r>
      <w:r w:rsidR="007F3D5C">
        <w:t xml:space="preserve">Třeba v případě, kdy byla generována mocná královna, měla téměř vždy nějaký náhrdelník. Když by chtěl uživatel jeho tvorbu eliminovat, </w:t>
      </w:r>
      <w:r w:rsidR="008C127D">
        <w:t>možná</w:t>
      </w:r>
      <w:r w:rsidR="007F3D5C">
        <w:t xml:space="preserve"> </w:t>
      </w:r>
      <w:r w:rsidR="008C127D">
        <w:t xml:space="preserve">by </w:t>
      </w:r>
      <w:r w:rsidR="00394171" w:rsidRPr="008C127D">
        <w:t>bez</w:t>
      </w:r>
      <w:r w:rsidR="00394171">
        <w:t xml:space="preserve"> rozmyslu </w:t>
      </w:r>
      <w:r w:rsidR="001A0913">
        <w:t xml:space="preserve">ke stávajícímu promptu </w:t>
      </w:r>
      <w:r w:rsidR="007F3D5C">
        <w:t>poskyt</w:t>
      </w:r>
      <w:r w:rsidR="008C127D">
        <w:t>l</w:t>
      </w:r>
      <w:r w:rsidR="001A0913">
        <w:t xml:space="preserve"> pouze </w:t>
      </w:r>
      <w:r w:rsidR="007F3D5C" w:rsidRPr="00672A39">
        <w:rPr>
          <w:rStyle w:val="Zdraznn"/>
        </w:rPr>
        <w:t>„</w:t>
      </w:r>
      <w:proofErr w:type="spellStart"/>
      <w:r w:rsidR="007F3D5C" w:rsidRPr="00672A39">
        <w:rPr>
          <w:rStyle w:val="Zdraznn"/>
        </w:rPr>
        <w:t>without</w:t>
      </w:r>
      <w:proofErr w:type="spellEnd"/>
      <w:r w:rsidR="007F3D5C" w:rsidRPr="00672A39">
        <w:rPr>
          <w:rStyle w:val="Zdraznn"/>
        </w:rPr>
        <w:t xml:space="preserve"> </w:t>
      </w:r>
      <w:proofErr w:type="spellStart"/>
      <w:r w:rsidR="007F3D5C" w:rsidRPr="00672A39">
        <w:rPr>
          <w:rStyle w:val="Zdraznn"/>
        </w:rPr>
        <w:t>necklace</w:t>
      </w:r>
      <w:proofErr w:type="spellEnd"/>
      <w:r w:rsidR="007F3D5C" w:rsidRPr="00672A39">
        <w:rPr>
          <w:rStyle w:val="Zdraznn"/>
        </w:rPr>
        <w:t>“</w:t>
      </w:r>
      <w:r w:rsidR="007F3D5C">
        <w:t xml:space="preserve">, což však Stable Diffusion ve většině případů neuposlechne. </w:t>
      </w:r>
      <w:r w:rsidR="007F3D5C" w:rsidRPr="007F3D5C">
        <w:t xml:space="preserve">To proto, že chápe negativní </w:t>
      </w:r>
      <w:r w:rsidR="007F3D5C">
        <w:t>prompty spíše</w:t>
      </w:r>
      <w:r w:rsidR="007F3D5C" w:rsidRPr="007F3D5C">
        <w:t xml:space="preserve"> než lidský jazyk</w:t>
      </w:r>
      <w:r w:rsidR="007F3D5C">
        <w:t xml:space="preserve"> a jeho</w:t>
      </w:r>
      <w:r w:rsidR="00524E7F">
        <w:t xml:space="preserve"> </w:t>
      </w:r>
      <w:r w:rsidR="007F3D5C">
        <w:t>zápor.</w:t>
      </w:r>
      <w:r w:rsidR="00256074">
        <w:t xml:space="preserve"> </w:t>
      </w:r>
      <w:r w:rsidR="00256074" w:rsidRPr="00256074">
        <w:t xml:space="preserve">Na vině je </w:t>
      </w:r>
      <w:r w:rsidR="00DC2AA3">
        <w:t xml:space="preserve">tedy </w:t>
      </w:r>
      <w:r w:rsidR="00256074" w:rsidRPr="00256074">
        <w:t xml:space="preserve">pravděpodobně selhání při asociaci </w:t>
      </w:r>
      <w:r w:rsidR="00256074" w:rsidRPr="00672A39">
        <w:rPr>
          <w:rStyle w:val="Zdraznn"/>
        </w:rPr>
        <w:t>„</w:t>
      </w:r>
      <w:proofErr w:type="spellStart"/>
      <w:r w:rsidR="00256074" w:rsidRPr="00672A39">
        <w:rPr>
          <w:rStyle w:val="Zdraznn"/>
        </w:rPr>
        <w:t>without</w:t>
      </w:r>
      <w:proofErr w:type="spellEnd"/>
      <w:r w:rsidR="00256074" w:rsidRPr="00672A39">
        <w:rPr>
          <w:rStyle w:val="Zdraznn"/>
        </w:rPr>
        <w:t>“</w:t>
      </w:r>
      <w:r w:rsidR="00256074" w:rsidRPr="00256074">
        <w:t xml:space="preserve"> a </w:t>
      </w:r>
      <w:r w:rsidR="00256074" w:rsidRPr="00672A39">
        <w:rPr>
          <w:rStyle w:val="Zdraznn"/>
        </w:rPr>
        <w:t>„</w:t>
      </w:r>
      <w:proofErr w:type="spellStart"/>
      <w:r w:rsidR="00256074" w:rsidRPr="00672A39">
        <w:rPr>
          <w:rStyle w:val="Zdraznn"/>
        </w:rPr>
        <w:t>necklace</w:t>
      </w:r>
      <w:proofErr w:type="spellEnd"/>
      <w:r w:rsidR="00256074" w:rsidRPr="00672A39">
        <w:rPr>
          <w:rStyle w:val="Zdraznn"/>
        </w:rPr>
        <w:t>“</w:t>
      </w:r>
      <w:r w:rsidR="00256074" w:rsidRPr="001A0913">
        <w:rPr>
          <w:rStyle w:val="Zdraznn"/>
          <w:i w:val="0"/>
          <w:iCs w:val="0"/>
        </w:rPr>
        <w:t>.</w:t>
      </w:r>
    </w:p>
    <w:p w14:paraId="75D5D29A" w14:textId="400658DF" w:rsidR="001A0913" w:rsidRDefault="001A0913" w:rsidP="00AA2E67">
      <w:pPr>
        <w:pStyle w:val="Odstavecseseznamem"/>
        <w:numPr>
          <w:ilvl w:val="0"/>
          <w:numId w:val="23"/>
        </w:numPr>
        <w:spacing w:after="160"/>
        <w:rPr>
          <w:rStyle w:val="Zdraznn"/>
          <w:i w:val="0"/>
          <w:iCs w:val="0"/>
        </w:rPr>
      </w:pPr>
      <w:r w:rsidRPr="001A0913">
        <w:rPr>
          <w:rStyle w:val="Zdraznn"/>
        </w:rPr>
        <w:t xml:space="preserve">Prompt: </w:t>
      </w:r>
      <w:r w:rsidR="00B6350B" w:rsidRPr="00B6350B">
        <w:rPr>
          <w:rStyle w:val="Zdraznn"/>
        </w:rPr>
        <w:t xml:space="preserve">queen </w:t>
      </w:r>
      <w:proofErr w:type="spellStart"/>
      <w:r w:rsidR="00B6350B" w:rsidRPr="00B6350B">
        <w:rPr>
          <w:rStyle w:val="Zdraznn"/>
        </w:rPr>
        <w:t>with</w:t>
      </w:r>
      <w:proofErr w:type="spellEnd"/>
      <w:r w:rsidR="00B6350B" w:rsidRPr="00B6350B">
        <w:rPr>
          <w:rStyle w:val="Zdraznn"/>
        </w:rPr>
        <w:t xml:space="preserve"> blue </w:t>
      </w:r>
      <w:proofErr w:type="spellStart"/>
      <w:r w:rsidR="00B6350B" w:rsidRPr="00B6350B">
        <w:rPr>
          <w:rStyle w:val="Zdraznn"/>
        </w:rPr>
        <w:t>dress</w:t>
      </w:r>
      <w:proofErr w:type="spellEnd"/>
      <w:r w:rsidR="00B6350B" w:rsidRPr="00B6350B">
        <w:rPr>
          <w:rStyle w:val="Zdraznn"/>
        </w:rPr>
        <w:t xml:space="preserve">, </w:t>
      </w:r>
      <w:proofErr w:type="spellStart"/>
      <w:r w:rsidR="00B6350B" w:rsidRPr="00B6350B">
        <w:rPr>
          <w:rStyle w:val="Zdraznn"/>
        </w:rPr>
        <w:t>crown</w:t>
      </w:r>
      <w:proofErr w:type="spellEnd"/>
      <w:r w:rsidR="00B6350B" w:rsidRPr="00B6350B">
        <w:rPr>
          <w:rStyle w:val="Zdraznn"/>
        </w:rPr>
        <w:t xml:space="preserve">, </w:t>
      </w:r>
      <w:proofErr w:type="spellStart"/>
      <w:r w:rsidR="00B6350B" w:rsidRPr="00B6350B">
        <w:rPr>
          <w:rStyle w:val="Zdraznn"/>
        </w:rPr>
        <w:t>sitting</w:t>
      </w:r>
      <w:proofErr w:type="spellEnd"/>
      <w:r w:rsidR="00B6350B" w:rsidRPr="00B6350B">
        <w:rPr>
          <w:rStyle w:val="Zdraznn"/>
        </w:rPr>
        <w:t xml:space="preserve"> on </w:t>
      </w:r>
      <w:proofErr w:type="spellStart"/>
      <w:r w:rsidR="00B6350B" w:rsidRPr="00B6350B">
        <w:rPr>
          <w:rStyle w:val="Zdraznn"/>
        </w:rPr>
        <w:t>red</w:t>
      </w:r>
      <w:proofErr w:type="spellEnd"/>
      <w:r w:rsidR="00B6350B" w:rsidRPr="00B6350B">
        <w:rPr>
          <w:rStyle w:val="Zdraznn"/>
        </w:rPr>
        <w:t xml:space="preserve"> </w:t>
      </w:r>
      <w:proofErr w:type="spellStart"/>
      <w:r w:rsidR="00B6350B" w:rsidRPr="00B6350B">
        <w:rPr>
          <w:rStyle w:val="Zdraznn"/>
        </w:rPr>
        <w:t>throne</w:t>
      </w:r>
      <w:proofErr w:type="spellEnd"/>
      <w:r w:rsidR="00B6350B" w:rsidRPr="00B6350B">
        <w:rPr>
          <w:rStyle w:val="Zdraznn"/>
        </w:rPr>
        <w:t xml:space="preserve">, </w:t>
      </w:r>
      <w:proofErr w:type="spellStart"/>
      <w:r w:rsidR="00B6350B" w:rsidRPr="00B6350B">
        <w:rPr>
          <w:rStyle w:val="Zdraznn"/>
        </w:rPr>
        <w:t>young</w:t>
      </w:r>
      <w:proofErr w:type="spellEnd"/>
      <w:r w:rsidR="00B6350B" w:rsidRPr="00B6350B">
        <w:rPr>
          <w:rStyle w:val="Zdraznn"/>
        </w:rPr>
        <w:t xml:space="preserve">, </w:t>
      </w:r>
      <w:proofErr w:type="spellStart"/>
      <w:r w:rsidR="00B6350B" w:rsidRPr="00B6350B">
        <w:rPr>
          <w:rStyle w:val="Zdraznn"/>
        </w:rPr>
        <w:t>beautiful</w:t>
      </w:r>
      <w:proofErr w:type="spellEnd"/>
      <w:r w:rsidR="00B6350B" w:rsidRPr="00B6350B">
        <w:rPr>
          <w:rStyle w:val="Zdraznn"/>
        </w:rPr>
        <w:t xml:space="preserve">, </w:t>
      </w:r>
      <w:proofErr w:type="spellStart"/>
      <w:r w:rsidR="00B6350B" w:rsidRPr="00B6350B">
        <w:rPr>
          <w:rStyle w:val="Zdraznn"/>
        </w:rPr>
        <w:t>powerfull</w:t>
      </w:r>
      <w:proofErr w:type="spellEnd"/>
      <w:r w:rsidR="00B6350B" w:rsidRPr="00B6350B">
        <w:rPr>
          <w:rStyle w:val="Zdraznn"/>
        </w:rPr>
        <w:t xml:space="preserve">, </w:t>
      </w:r>
      <w:proofErr w:type="spellStart"/>
      <w:r w:rsidR="00B6350B" w:rsidRPr="00B6350B">
        <w:rPr>
          <w:rStyle w:val="Zdraznn"/>
        </w:rPr>
        <w:t>dark</w:t>
      </w:r>
      <w:proofErr w:type="spellEnd"/>
      <w:r w:rsidR="00B6350B" w:rsidRPr="00B6350B">
        <w:rPr>
          <w:rStyle w:val="Zdraznn"/>
        </w:rPr>
        <w:t xml:space="preserve"> background, </w:t>
      </w:r>
      <w:proofErr w:type="spellStart"/>
      <w:r w:rsidR="00B6350B" w:rsidRPr="00B6350B">
        <w:rPr>
          <w:rStyle w:val="Zdraznn"/>
        </w:rPr>
        <w:t>dslr</w:t>
      </w:r>
      <w:proofErr w:type="spellEnd"/>
      <w:r w:rsidR="00B6350B" w:rsidRPr="00B6350B">
        <w:rPr>
          <w:rStyle w:val="Zdraznn"/>
        </w:rPr>
        <w:t xml:space="preserve">, RAW </w:t>
      </w:r>
      <w:proofErr w:type="spellStart"/>
      <w:r w:rsidR="00B6350B" w:rsidRPr="00B6350B">
        <w:rPr>
          <w:rStyle w:val="Zdraznn"/>
        </w:rPr>
        <w:t>photo</w:t>
      </w:r>
      <w:proofErr w:type="spellEnd"/>
      <w:r w:rsidR="00B6350B" w:rsidRPr="00B6350B">
        <w:rPr>
          <w:rStyle w:val="Zdraznn"/>
        </w:rPr>
        <w:t xml:space="preserve">, ultra </w:t>
      </w:r>
      <w:proofErr w:type="spellStart"/>
      <w:r w:rsidR="00B6350B" w:rsidRPr="00B6350B">
        <w:rPr>
          <w:rStyle w:val="Zdraznn"/>
        </w:rPr>
        <w:t>quality</w:t>
      </w:r>
      <w:proofErr w:type="spellEnd"/>
      <w:r w:rsidR="00B6350B" w:rsidRPr="00B6350B">
        <w:rPr>
          <w:rStyle w:val="Zdraznn"/>
        </w:rPr>
        <w:t xml:space="preserve">, </w:t>
      </w:r>
      <w:proofErr w:type="gramStart"/>
      <w:r w:rsidR="00B6350B" w:rsidRPr="00B6350B">
        <w:rPr>
          <w:rStyle w:val="Zdraznn"/>
        </w:rPr>
        <w:t>8K</w:t>
      </w:r>
      <w:proofErr w:type="gramEnd"/>
      <w:r w:rsidR="00B6350B" w:rsidRPr="00B6350B">
        <w:rPr>
          <w:rStyle w:val="Zdraznn"/>
        </w:rPr>
        <w:t xml:space="preserve"> UHD, </w:t>
      </w:r>
      <w:proofErr w:type="spellStart"/>
      <w:r w:rsidR="00B6350B" w:rsidRPr="00B6350B">
        <w:rPr>
          <w:rStyle w:val="Zdraznn"/>
        </w:rPr>
        <w:t>high</w:t>
      </w:r>
      <w:proofErr w:type="spellEnd"/>
      <w:r w:rsidR="00B6350B" w:rsidRPr="00B6350B">
        <w:rPr>
          <w:rStyle w:val="Zdraznn"/>
        </w:rPr>
        <w:t xml:space="preserve"> </w:t>
      </w:r>
      <w:proofErr w:type="spellStart"/>
      <w:r w:rsidR="00B6350B" w:rsidRPr="00B6350B">
        <w:rPr>
          <w:rStyle w:val="Zdraznn"/>
        </w:rPr>
        <w:t>detailed</w:t>
      </w:r>
      <w:proofErr w:type="spellEnd"/>
      <w:r w:rsidR="00B6350B" w:rsidRPr="00B6350B">
        <w:rPr>
          <w:rStyle w:val="Zdraznn"/>
        </w:rPr>
        <w:t xml:space="preserve">, soft </w:t>
      </w:r>
      <w:proofErr w:type="spellStart"/>
      <w:r w:rsidR="00B6350B" w:rsidRPr="00B6350B">
        <w:rPr>
          <w:rStyle w:val="Zdraznn"/>
        </w:rPr>
        <w:t>lighting</w:t>
      </w:r>
      <w:proofErr w:type="spellEnd"/>
      <w:r w:rsidR="00B6350B" w:rsidRPr="00B6350B">
        <w:rPr>
          <w:rStyle w:val="Zdraznn"/>
        </w:rPr>
        <w:t xml:space="preserve">, (skin </w:t>
      </w:r>
      <w:proofErr w:type="spellStart"/>
      <w:r w:rsidR="00B6350B" w:rsidRPr="00B6350B">
        <w:rPr>
          <w:rStyle w:val="Zdraznn"/>
        </w:rPr>
        <w:t>pores</w:t>
      </w:r>
      <w:proofErr w:type="spellEnd"/>
      <w:r w:rsidR="00B6350B" w:rsidRPr="00B6350B">
        <w:rPr>
          <w:rStyle w:val="Zdraznn"/>
        </w:rPr>
        <w:t xml:space="preserve">, </w:t>
      </w:r>
      <w:proofErr w:type="spellStart"/>
      <w:r w:rsidR="00B6350B" w:rsidRPr="00B6350B">
        <w:rPr>
          <w:rStyle w:val="Zdraznn"/>
        </w:rPr>
        <w:t>high</w:t>
      </w:r>
      <w:proofErr w:type="spellEnd"/>
      <w:r w:rsidR="00B6350B" w:rsidRPr="00B6350B">
        <w:rPr>
          <w:rStyle w:val="Zdraznn"/>
        </w:rPr>
        <w:t xml:space="preserve"> </w:t>
      </w:r>
      <w:proofErr w:type="spellStart"/>
      <w:r w:rsidR="00B6350B" w:rsidRPr="00B6350B">
        <w:rPr>
          <w:rStyle w:val="Zdraznn"/>
        </w:rPr>
        <w:t>detailed</w:t>
      </w:r>
      <w:proofErr w:type="spellEnd"/>
      <w:r w:rsidR="00B6350B" w:rsidRPr="00B6350B">
        <w:rPr>
          <w:rStyle w:val="Zdraznn"/>
        </w:rPr>
        <w:t xml:space="preserve"> skin, </w:t>
      </w:r>
      <w:proofErr w:type="spellStart"/>
      <w:r w:rsidR="00B6350B" w:rsidRPr="00B6350B">
        <w:rPr>
          <w:rStyle w:val="Zdraznn"/>
        </w:rPr>
        <w:t>sharp</w:t>
      </w:r>
      <w:proofErr w:type="spellEnd"/>
      <w:r w:rsidR="00B6350B" w:rsidRPr="00B6350B">
        <w:rPr>
          <w:rStyle w:val="Zdraznn"/>
        </w:rPr>
        <w:t xml:space="preserve"> focus:1.2), film grain, </w:t>
      </w:r>
      <w:proofErr w:type="spellStart"/>
      <w:r w:rsidR="00B6350B" w:rsidRPr="00B6350B">
        <w:rPr>
          <w:rStyle w:val="Zdraznn"/>
        </w:rPr>
        <w:t>Fujifilm</w:t>
      </w:r>
      <w:proofErr w:type="spellEnd"/>
      <w:r w:rsidR="00B6350B" w:rsidRPr="00B6350B">
        <w:rPr>
          <w:rStyle w:val="Zdraznn"/>
        </w:rPr>
        <w:t xml:space="preserve"> XT3 </w:t>
      </w:r>
      <w:r w:rsidRPr="001A0913">
        <w:rPr>
          <w:rStyle w:val="Zdraznn"/>
          <w:b/>
          <w:bCs/>
        </w:rPr>
        <w:t xml:space="preserve">+ </w:t>
      </w:r>
      <w:proofErr w:type="spellStart"/>
      <w:r w:rsidRPr="001A0913">
        <w:rPr>
          <w:rStyle w:val="Zdraznn"/>
          <w:b/>
          <w:bCs/>
        </w:rPr>
        <w:t>without</w:t>
      </w:r>
      <w:proofErr w:type="spellEnd"/>
      <w:r w:rsidRPr="001A0913">
        <w:rPr>
          <w:rStyle w:val="Zdraznn"/>
          <w:b/>
          <w:bCs/>
        </w:rPr>
        <w:t xml:space="preserve"> </w:t>
      </w:r>
      <w:proofErr w:type="spellStart"/>
      <w:r w:rsidRPr="001A0913">
        <w:rPr>
          <w:rStyle w:val="Zdraznn"/>
          <w:b/>
          <w:bCs/>
        </w:rPr>
        <w:t>necklace</w:t>
      </w:r>
      <w:proofErr w:type="spellEnd"/>
    </w:p>
    <w:p w14:paraId="69AB2CF2" w14:textId="77777777" w:rsidR="00AA2E67" w:rsidRDefault="00AA2E67" w:rsidP="00AA2E67">
      <w:pPr>
        <w:pStyle w:val="Titulek"/>
        <w:sectPr w:rsidR="00AA2E67" w:rsidSect="00EF2867">
          <w:type w:val="continuous"/>
          <w:pgSz w:w="11906" w:h="16838"/>
          <w:pgMar w:top="1417" w:right="1417" w:bottom="1417" w:left="1417" w:header="708" w:footer="708" w:gutter="0"/>
          <w:pgNumType w:start="1"/>
          <w:cols w:space="708"/>
          <w:docGrid w:linePitch="360"/>
        </w:sectPr>
      </w:pPr>
    </w:p>
    <w:p w14:paraId="796FD818" w14:textId="77777777" w:rsidR="002E4458" w:rsidRDefault="00EF1F60" w:rsidP="002E4458">
      <w:pPr>
        <w:pStyle w:val="ObrzekvMP"/>
        <w:keepNext/>
      </w:pPr>
      <w:r>
        <w:rPr>
          <w:noProof/>
        </w:rPr>
        <w:lastRenderedPageBreak/>
        <w:drawing>
          <wp:inline distT="0" distB="0" distL="0" distR="0" wp14:anchorId="4AB2323F" wp14:editId="3A93F2CA">
            <wp:extent cx="1800000" cy="1800000"/>
            <wp:effectExtent l="0" t="0" r="0" b="0"/>
            <wp:docPr id="32723008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0085" name="Obrázek 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349B4C9" w14:textId="34C0854E" w:rsidR="007F3D5C" w:rsidRPr="00EF1F60" w:rsidRDefault="002E4458" w:rsidP="002E4458">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13</w:t>
      </w:r>
      <w:r w:rsidR="001F5946">
        <w:rPr>
          <w:noProof/>
        </w:rPr>
        <w:fldChar w:fldCharType="end"/>
      </w:r>
      <w:r>
        <w:t xml:space="preserve"> </w:t>
      </w:r>
      <w:r w:rsidRPr="003D2B8F">
        <w:t xml:space="preserve">Realistická fotografie mocné královny </w:t>
      </w:r>
      <w:r>
        <w:t>bez "</w:t>
      </w:r>
      <w:proofErr w:type="spellStart"/>
      <w:r>
        <w:t>without</w:t>
      </w:r>
      <w:proofErr w:type="spellEnd"/>
      <w:r>
        <w:t xml:space="preserve"> </w:t>
      </w:r>
      <w:proofErr w:type="spellStart"/>
      <w:r>
        <w:t>necklace</w:t>
      </w:r>
      <w:proofErr w:type="spellEnd"/>
      <w:r>
        <w:t xml:space="preserve">" </w:t>
      </w:r>
      <w:r w:rsidR="00487EBB">
        <w:t xml:space="preserve">v promptu </w:t>
      </w:r>
      <w:r w:rsidRPr="003D2B8F">
        <w:t>vytvořená ve Stable Diffusion</w:t>
      </w:r>
    </w:p>
    <w:p w14:paraId="21FBCA33" w14:textId="77777777" w:rsidR="002E4458" w:rsidRDefault="00EF1F60" w:rsidP="002E4458">
      <w:pPr>
        <w:pStyle w:val="ObrzekvMP"/>
        <w:keepNext/>
      </w:pPr>
      <w:r>
        <w:rPr>
          <w:noProof/>
        </w:rPr>
        <w:drawing>
          <wp:inline distT="0" distB="0" distL="0" distR="0" wp14:anchorId="4CE7F05E" wp14:editId="622EFEF9">
            <wp:extent cx="1800000" cy="1800000"/>
            <wp:effectExtent l="0" t="0" r="0" b="0"/>
            <wp:docPr id="1128250619"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0619" name="Obrázek 10"/>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6BBBED8" w14:textId="60DA5E85" w:rsidR="00EF1F60" w:rsidRDefault="002E4458" w:rsidP="002E4458">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14</w:t>
      </w:r>
      <w:r w:rsidR="001F5946">
        <w:rPr>
          <w:noProof/>
        </w:rPr>
        <w:fldChar w:fldCharType="end"/>
      </w:r>
      <w:r>
        <w:t xml:space="preserve"> </w:t>
      </w:r>
      <w:r w:rsidRPr="00993D9C">
        <w:t xml:space="preserve">Realistická fotografie mocné královny </w:t>
      </w:r>
      <w:r>
        <w:t>s</w:t>
      </w:r>
      <w:r w:rsidRPr="00993D9C">
        <w:t xml:space="preserve"> "</w:t>
      </w:r>
      <w:proofErr w:type="spellStart"/>
      <w:r w:rsidRPr="00993D9C">
        <w:t>without</w:t>
      </w:r>
      <w:proofErr w:type="spellEnd"/>
      <w:r w:rsidRPr="00993D9C">
        <w:t xml:space="preserve"> </w:t>
      </w:r>
      <w:proofErr w:type="spellStart"/>
      <w:r w:rsidRPr="00993D9C">
        <w:t>necklace</w:t>
      </w:r>
      <w:proofErr w:type="spellEnd"/>
      <w:r w:rsidRPr="00993D9C">
        <w:t xml:space="preserve">" </w:t>
      </w:r>
      <w:r w:rsidR="00487EBB">
        <w:t xml:space="preserve">v promptu </w:t>
      </w:r>
      <w:r w:rsidRPr="00993D9C">
        <w:t>vytvořená ve Stable Diffusion</w:t>
      </w:r>
    </w:p>
    <w:p w14:paraId="17C3F7A4" w14:textId="77777777" w:rsidR="00C02C71" w:rsidRDefault="00C02C71" w:rsidP="00C02C71">
      <w:pPr>
        <w:pStyle w:val="ObrzekvMP"/>
        <w:keepNext/>
      </w:pPr>
      <w:r>
        <w:rPr>
          <w:noProof/>
        </w:rPr>
        <w:drawing>
          <wp:inline distT="0" distB="0" distL="0" distR="0" wp14:anchorId="7711C592" wp14:editId="7E31B483">
            <wp:extent cx="1800000" cy="1800000"/>
            <wp:effectExtent l="0" t="0" r="0" b="0"/>
            <wp:docPr id="100031252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6B28EB8A" w14:textId="314E2CF2" w:rsidR="00487EBB" w:rsidRPr="00C02C71" w:rsidRDefault="00C02C71" w:rsidP="00C02C71">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15</w:t>
      </w:r>
      <w:r w:rsidR="001F5946">
        <w:rPr>
          <w:noProof/>
        </w:rPr>
        <w:fldChar w:fldCharType="end"/>
      </w:r>
      <w:r>
        <w:t xml:space="preserve"> </w:t>
      </w:r>
      <w:r w:rsidRPr="008A5B25">
        <w:t>Realistická fotografie mocné královny s "</w:t>
      </w:r>
      <w:proofErr w:type="spellStart"/>
      <w:r w:rsidRPr="008A5B25">
        <w:t>necklace</w:t>
      </w:r>
      <w:proofErr w:type="spellEnd"/>
      <w:r w:rsidRPr="008A5B25">
        <w:t>" v negativním promptu vytvořená ve Stable Diffusion</w:t>
      </w:r>
    </w:p>
    <w:p w14:paraId="66E81CC0" w14:textId="77777777" w:rsidR="00AA2E67" w:rsidRDefault="00AA2E67" w:rsidP="006B068B">
      <w:pPr>
        <w:sectPr w:rsidR="00AA2E67" w:rsidSect="00AA2E67">
          <w:type w:val="continuous"/>
          <w:pgSz w:w="11906" w:h="16838"/>
          <w:pgMar w:top="1417" w:right="1417" w:bottom="1417" w:left="1417" w:header="708" w:footer="708" w:gutter="0"/>
          <w:pgNumType w:start="1"/>
          <w:cols w:num="3" w:space="708"/>
          <w:docGrid w:linePitch="360"/>
        </w:sectPr>
      </w:pPr>
    </w:p>
    <w:p w14:paraId="0C911A4C" w14:textId="56F4E6CF" w:rsidR="003B258B" w:rsidRDefault="003B258B" w:rsidP="003B258B">
      <w:r w:rsidRPr="003B258B">
        <w:t xml:space="preserve">Zjevně lze pozorovat, že všechny fotografie sdílejí určitý charakteristický rys. Projevuje se v jejich nedokonalosti, kde </w:t>
      </w:r>
      <w:r>
        <w:t>postavy</w:t>
      </w:r>
      <w:r w:rsidRPr="003B258B">
        <w:t xml:space="preserve"> </w:t>
      </w:r>
      <w:r>
        <w:t>mají</w:t>
      </w:r>
      <w:r w:rsidRPr="003B258B">
        <w:t xml:space="preserve"> deformované končetiny a obličeje, přičemž se také vyskytují opakující se </w:t>
      </w:r>
      <w:r w:rsidR="00234E61">
        <w:t>prvky</w:t>
      </w:r>
      <w:r w:rsidRPr="003B258B">
        <w:t>, jako jsou koruny nebo dokonce postava královny, která se objevuje na obraze.</w:t>
      </w:r>
      <w:r>
        <w:t xml:space="preserve"> Tento jev nastal v důsledku chybějících negativních promptů až na jednoslovnou výjimku u posledního obrázku, kde je patrná absence náhrdelníku. Tyto snímky tedy nejsou vhodné k použití.</w:t>
      </w:r>
    </w:p>
    <w:p w14:paraId="7475937A" w14:textId="436EC3E6" w:rsidR="00DC4C3B" w:rsidRPr="00DC4C3B" w:rsidRDefault="003B258B" w:rsidP="00ED6C19">
      <w:r>
        <w:t>Aby fotografie královny plnila svůj účel, je vhodné použít více negativních pro</w:t>
      </w:r>
      <w:r w:rsidR="00ED6C19">
        <w:t>m</w:t>
      </w:r>
      <w:r>
        <w:t xml:space="preserve">ptů </w:t>
      </w:r>
      <w:r w:rsidR="00ED6C19">
        <w:t>zvýrazňujících</w:t>
      </w:r>
      <w:r>
        <w:t xml:space="preserve"> </w:t>
      </w:r>
      <w:r w:rsidR="00ED6C19">
        <w:t>již zmíněné deformace a duplikace</w:t>
      </w:r>
      <w:r w:rsidR="00A70C45">
        <w:t>.</w:t>
      </w:r>
      <w:r w:rsidR="00062B68">
        <w:t xml:space="preserve"> </w:t>
      </w:r>
      <w:r w:rsidR="00062B68" w:rsidRPr="00062B68">
        <w:t xml:space="preserve">Vzhledem k přítomnosti </w:t>
      </w:r>
      <w:r w:rsidR="00DC2AA3">
        <w:t>malířských</w:t>
      </w:r>
      <w:r w:rsidR="00062B68" w:rsidRPr="00062B68">
        <w:t xml:space="preserve"> a </w:t>
      </w:r>
      <w:proofErr w:type="spellStart"/>
      <w:r w:rsidR="00062B68">
        <w:t>polo</w:t>
      </w:r>
      <w:r w:rsidR="00062B68" w:rsidRPr="00062B68">
        <w:t>realistických</w:t>
      </w:r>
      <w:proofErr w:type="spellEnd"/>
      <w:r w:rsidR="00062B68" w:rsidRPr="00062B68">
        <w:t xml:space="preserve"> </w:t>
      </w:r>
      <w:r w:rsidR="00062B68">
        <w:t>znaků</w:t>
      </w:r>
      <w:r w:rsidR="00062B68" w:rsidRPr="00062B68">
        <w:t xml:space="preserve"> je nezbytné omezit </w:t>
      </w:r>
      <w:r w:rsidR="00062B68">
        <w:t>i to</w:t>
      </w:r>
      <w:r w:rsidR="00062B68" w:rsidRPr="00062B68">
        <w:t>.</w:t>
      </w:r>
      <w:r w:rsidR="00DC4C3B">
        <w:t xml:space="preserve"> </w:t>
      </w:r>
      <w:r w:rsidR="005A4716" w:rsidRPr="005A4716">
        <w:t>V</w:t>
      </w:r>
      <w:r w:rsidR="005A4716">
        <w:t xml:space="preserve"> následující </w:t>
      </w:r>
      <w:r w:rsidR="005A4716" w:rsidRPr="005A4716">
        <w:t xml:space="preserve">kapitole </w:t>
      </w:r>
      <w:r w:rsidR="005A4716">
        <w:fldChar w:fldCharType="begin"/>
      </w:r>
      <w:r w:rsidR="005A4716">
        <w:instrText xml:space="preserve"> REF _Ref136037087 \r \h </w:instrText>
      </w:r>
      <w:r w:rsidR="005A4716">
        <w:fldChar w:fldCharType="separate"/>
      </w:r>
      <w:r w:rsidR="005A4716">
        <w:t>2.1.3</w:t>
      </w:r>
      <w:r w:rsidR="005A4716">
        <w:fldChar w:fldCharType="end"/>
      </w:r>
      <w:r w:rsidR="005A4716" w:rsidRPr="005A4716">
        <w:t xml:space="preserve"> je vysvětleno, proč jsou v</w:t>
      </w:r>
      <w:r w:rsidR="00232874">
        <w:t> textových vstupech</w:t>
      </w:r>
      <w:r w:rsidR="005A4716" w:rsidRPr="005A4716">
        <w:t xml:space="preserve"> obsaženy závorky</w:t>
      </w:r>
      <w:r w:rsidR="005827D3">
        <w:t xml:space="preserve"> s čísly</w:t>
      </w:r>
      <w:r w:rsidR="005A4716" w:rsidRPr="005A4716">
        <w:t>.</w:t>
      </w:r>
      <w:r w:rsidR="005A4716">
        <w:t xml:space="preserve"> V</w:t>
      </w:r>
      <w:r w:rsidR="005A4716" w:rsidRPr="00DC4C3B">
        <w:t>yužití negativních promptů u lidských postav</w:t>
      </w:r>
      <w:r w:rsidR="005A4716">
        <w:t xml:space="preserve"> </w:t>
      </w:r>
      <w:r w:rsidR="005A4716" w:rsidRPr="00DC4C3B">
        <w:t>pro dosažení optimálních výsledků</w:t>
      </w:r>
      <w:r w:rsidR="005A4716">
        <w:t xml:space="preserve"> se p</w:t>
      </w:r>
      <w:r w:rsidR="00DC4C3B" w:rsidRPr="00DC4C3B">
        <w:t>odrobněji</w:t>
      </w:r>
      <w:r w:rsidR="00DC4C3B">
        <w:t xml:space="preserve"> </w:t>
      </w:r>
      <w:r w:rsidR="00DC4C3B" w:rsidRPr="00DC4C3B">
        <w:t xml:space="preserve">rozebírá </w:t>
      </w:r>
      <w:r w:rsidR="00DC4C3B">
        <w:t>v</w:t>
      </w:r>
      <w:r w:rsidR="00DC4C3B" w:rsidRPr="00DC4C3B">
        <w:t xml:space="preserve"> kapitole </w:t>
      </w:r>
      <w:r w:rsidR="00DC4C3B">
        <w:fldChar w:fldCharType="begin"/>
      </w:r>
      <w:r w:rsidR="00DC4C3B">
        <w:instrText xml:space="preserve"> REF _Ref136036560 \r \h </w:instrText>
      </w:r>
      <w:r w:rsidR="00DC4C3B">
        <w:fldChar w:fldCharType="separate"/>
      </w:r>
      <w:r w:rsidR="00DC4C3B">
        <w:t>3.1</w:t>
      </w:r>
      <w:r w:rsidR="00DC4C3B">
        <w:fldChar w:fldCharType="end"/>
      </w:r>
      <w:r w:rsidR="00DC4C3B">
        <w:t>.</w:t>
      </w:r>
      <w:r w:rsidR="00232874">
        <w:t xml:space="preserve"> Proces </w:t>
      </w:r>
      <w:r w:rsidR="00232874" w:rsidRPr="00232874">
        <w:t>vyžaduje několik zkušebních gene</w:t>
      </w:r>
      <w:r w:rsidR="0032309E">
        <w:t>rován</w:t>
      </w:r>
      <w:r w:rsidR="00232874" w:rsidRPr="00232874">
        <w:t>í s cílem nalézt</w:t>
      </w:r>
      <w:r w:rsidR="00C010CD">
        <w:t xml:space="preserve"> </w:t>
      </w:r>
      <w:r w:rsidR="00232874">
        <w:t>nejlepší kombinaci</w:t>
      </w:r>
      <w:r w:rsidR="00232874" w:rsidRPr="00232874">
        <w:t xml:space="preserve">, protože požadované </w:t>
      </w:r>
      <w:r w:rsidR="00234E61">
        <w:t>vlastnosti</w:t>
      </w:r>
      <w:r w:rsidR="00232874" w:rsidRPr="00232874">
        <w:t xml:space="preserve"> nejsou vždy přítomny ve všech výstupech</w:t>
      </w:r>
      <w:r w:rsidR="00232874">
        <w:t>.</w:t>
      </w:r>
    </w:p>
    <w:p w14:paraId="46AE6711" w14:textId="2774E6B7" w:rsidR="00ED6C19" w:rsidRPr="00ED6C19" w:rsidRDefault="00ED6C19" w:rsidP="00ED6C19">
      <w:pPr>
        <w:pStyle w:val="Odstavecseseznamem"/>
        <w:numPr>
          <w:ilvl w:val="0"/>
          <w:numId w:val="23"/>
        </w:numPr>
        <w:spacing w:after="160"/>
        <w:rPr>
          <w:rStyle w:val="Zdraznn"/>
          <w:i w:val="0"/>
          <w:iCs w:val="0"/>
        </w:rPr>
      </w:pPr>
      <w:bookmarkStart w:id="52" w:name="_Hlk136089618"/>
      <w:r w:rsidRPr="001A0913">
        <w:rPr>
          <w:rStyle w:val="Zdraznn"/>
        </w:rPr>
        <w:t xml:space="preserve">Prompt: </w:t>
      </w:r>
      <w:r w:rsidR="0011220E" w:rsidRPr="0011220E">
        <w:rPr>
          <w:rStyle w:val="Zdraznn"/>
        </w:rPr>
        <w:t xml:space="preserve">queen </w:t>
      </w:r>
      <w:proofErr w:type="spellStart"/>
      <w:r w:rsidR="0011220E" w:rsidRPr="0011220E">
        <w:rPr>
          <w:rStyle w:val="Zdraznn"/>
        </w:rPr>
        <w:t>with</w:t>
      </w:r>
      <w:proofErr w:type="spellEnd"/>
      <w:r w:rsidR="0011220E" w:rsidRPr="0011220E">
        <w:rPr>
          <w:rStyle w:val="Zdraznn"/>
        </w:rPr>
        <w:t xml:space="preserve"> blue </w:t>
      </w:r>
      <w:proofErr w:type="spellStart"/>
      <w:r w:rsidR="0011220E" w:rsidRPr="0011220E">
        <w:rPr>
          <w:rStyle w:val="Zdraznn"/>
        </w:rPr>
        <w:t>dress</w:t>
      </w:r>
      <w:proofErr w:type="spellEnd"/>
      <w:r w:rsidR="0011220E" w:rsidRPr="0011220E">
        <w:rPr>
          <w:rStyle w:val="Zdraznn"/>
        </w:rPr>
        <w:t xml:space="preserve">, </w:t>
      </w:r>
      <w:proofErr w:type="spellStart"/>
      <w:r w:rsidR="0011220E" w:rsidRPr="0011220E">
        <w:rPr>
          <w:rStyle w:val="Zdraznn"/>
        </w:rPr>
        <w:t>crown</w:t>
      </w:r>
      <w:proofErr w:type="spellEnd"/>
      <w:r w:rsidR="0011220E" w:rsidRPr="0011220E">
        <w:rPr>
          <w:rStyle w:val="Zdraznn"/>
        </w:rPr>
        <w:t xml:space="preserve">, </w:t>
      </w:r>
      <w:proofErr w:type="spellStart"/>
      <w:r w:rsidR="0011220E" w:rsidRPr="0011220E">
        <w:rPr>
          <w:rStyle w:val="Zdraznn"/>
        </w:rPr>
        <w:t>sitting</w:t>
      </w:r>
      <w:proofErr w:type="spellEnd"/>
      <w:r w:rsidR="0011220E" w:rsidRPr="0011220E">
        <w:rPr>
          <w:rStyle w:val="Zdraznn"/>
        </w:rPr>
        <w:t xml:space="preserve"> on </w:t>
      </w:r>
      <w:proofErr w:type="spellStart"/>
      <w:r w:rsidR="0011220E" w:rsidRPr="0011220E">
        <w:rPr>
          <w:rStyle w:val="Zdraznn"/>
        </w:rPr>
        <w:t>red</w:t>
      </w:r>
      <w:proofErr w:type="spellEnd"/>
      <w:r w:rsidR="0011220E" w:rsidRPr="0011220E">
        <w:rPr>
          <w:rStyle w:val="Zdraznn"/>
        </w:rPr>
        <w:t xml:space="preserve"> </w:t>
      </w:r>
      <w:proofErr w:type="spellStart"/>
      <w:r w:rsidR="0011220E" w:rsidRPr="0011220E">
        <w:rPr>
          <w:rStyle w:val="Zdraznn"/>
        </w:rPr>
        <w:t>throne</w:t>
      </w:r>
      <w:proofErr w:type="spellEnd"/>
      <w:r w:rsidR="0011220E" w:rsidRPr="0011220E">
        <w:rPr>
          <w:rStyle w:val="Zdraznn"/>
        </w:rPr>
        <w:t xml:space="preserve">, </w:t>
      </w:r>
      <w:proofErr w:type="spellStart"/>
      <w:r w:rsidR="0011220E" w:rsidRPr="0011220E">
        <w:rPr>
          <w:rStyle w:val="Zdraznn"/>
        </w:rPr>
        <w:t>young</w:t>
      </w:r>
      <w:proofErr w:type="spellEnd"/>
      <w:r w:rsidR="0011220E" w:rsidRPr="0011220E">
        <w:rPr>
          <w:rStyle w:val="Zdraznn"/>
        </w:rPr>
        <w:t xml:space="preserve">, </w:t>
      </w:r>
      <w:proofErr w:type="spellStart"/>
      <w:r w:rsidR="0011220E" w:rsidRPr="0011220E">
        <w:rPr>
          <w:rStyle w:val="Zdraznn"/>
        </w:rPr>
        <w:t>beautiful</w:t>
      </w:r>
      <w:proofErr w:type="spellEnd"/>
      <w:r w:rsidR="0011220E" w:rsidRPr="0011220E">
        <w:rPr>
          <w:rStyle w:val="Zdraznn"/>
        </w:rPr>
        <w:t xml:space="preserve">, </w:t>
      </w:r>
      <w:proofErr w:type="spellStart"/>
      <w:r w:rsidR="0011220E" w:rsidRPr="0011220E">
        <w:rPr>
          <w:rStyle w:val="Zdraznn"/>
        </w:rPr>
        <w:t>powerfull</w:t>
      </w:r>
      <w:proofErr w:type="spellEnd"/>
      <w:r w:rsidR="0011220E" w:rsidRPr="0011220E">
        <w:rPr>
          <w:rStyle w:val="Zdraznn"/>
        </w:rPr>
        <w:t xml:space="preserve">, </w:t>
      </w:r>
      <w:proofErr w:type="spellStart"/>
      <w:r w:rsidR="0011220E" w:rsidRPr="0011220E">
        <w:rPr>
          <w:rStyle w:val="Zdraznn"/>
        </w:rPr>
        <w:t>dark</w:t>
      </w:r>
      <w:proofErr w:type="spellEnd"/>
      <w:r w:rsidR="0011220E" w:rsidRPr="0011220E">
        <w:rPr>
          <w:rStyle w:val="Zdraznn"/>
        </w:rPr>
        <w:t xml:space="preserve"> background, </w:t>
      </w:r>
      <w:proofErr w:type="spellStart"/>
      <w:r w:rsidR="0011220E" w:rsidRPr="0011220E">
        <w:rPr>
          <w:rStyle w:val="Zdraznn"/>
        </w:rPr>
        <w:t>dslr</w:t>
      </w:r>
      <w:proofErr w:type="spellEnd"/>
      <w:r w:rsidR="0011220E" w:rsidRPr="0011220E">
        <w:rPr>
          <w:rStyle w:val="Zdraznn"/>
        </w:rPr>
        <w:t xml:space="preserve">, RAW </w:t>
      </w:r>
      <w:proofErr w:type="spellStart"/>
      <w:r w:rsidR="0011220E" w:rsidRPr="0011220E">
        <w:rPr>
          <w:rStyle w:val="Zdraznn"/>
        </w:rPr>
        <w:t>photo</w:t>
      </w:r>
      <w:proofErr w:type="spellEnd"/>
      <w:r w:rsidR="0011220E" w:rsidRPr="0011220E">
        <w:rPr>
          <w:rStyle w:val="Zdraznn"/>
        </w:rPr>
        <w:t xml:space="preserve">, ultra </w:t>
      </w:r>
      <w:proofErr w:type="spellStart"/>
      <w:r w:rsidR="0011220E" w:rsidRPr="0011220E">
        <w:rPr>
          <w:rStyle w:val="Zdraznn"/>
        </w:rPr>
        <w:t>quality</w:t>
      </w:r>
      <w:proofErr w:type="spellEnd"/>
      <w:r w:rsidR="0011220E" w:rsidRPr="0011220E">
        <w:rPr>
          <w:rStyle w:val="Zdraznn"/>
        </w:rPr>
        <w:t xml:space="preserve">, </w:t>
      </w:r>
      <w:proofErr w:type="gramStart"/>
      <w:r w:rsidR="0011220E" w:rsidRPr="0011220E">
        <w:rPr>
          <w:rStyle w:val="Zdraznn"/>
        </w:rPr>
        <w:t>8K</w:t>
      </w:r>
      <w:proofErr w:type="gramEnd"/>
      <w:r w:rsidR="0011220E" w:rsidRPr="0011220E">
        <w:rPr>
          <w:rStyle w:val="Zdraznn"/>
        </w:rPr>
        <w:t xml:space="preserve"> UHD, </w:t>
      </w:r>
      <w:proofErr w:type="spellStart"/>
      <w:r w:rsidR="0011220E" w:rsidRPr="0011220E">
        <w:rPr>
          <w:rStyle w:val="Zdraznn"/>
        </w:rPr>
        <w:t>high</w:t>
      </w:r>
      <w:proofErr w:type="spellEnd"/>
      <w:r w:rsidR="0011220E" w:rsidRPr="0011220E">
        <w:rPr>
          <w:rStyle w:val="Zdraznn"/>
        </w:rPr>
        <w:t xml:space="preserve"> </w:t>
      </w:r>
      <w:proofErr w:type="spellStart"/>
      <w:r w:rsidR="0011220E" w:rsidRPr="0011220E">
        <w:rPr>
          <w:rStyle w:val="Zdraznn"/>
        </w:rPr>
        <w:t>detailed</w:t>
      </w:r>
      <w:proofErr w:type="spellEnd"/>
      <w:r w:rsidR="0011220E" w:rsidRPr="0011220E">
        <w:rPr>
          <w:rStyle w:val="Zdraznn"/>
        </w:rPr>
        <w:t xml:space="preserve">, soft </w:t>
      </w:r>
      <w:proofErr w:type="spellStart"/>
      <w:r w:rsidR="0011220E" w:rsidRPr="0011220E">
        <w:rPr>
          <w:rStyle w:val="Zdraznn"/>
        </w:rPr>
        <w:t>lighting</w:t>
      </w:r>
      <w:proofErr w:type="spellEnd"/>
      <w:r w:rsidR="0011220E" w:rsidRPr="0011220E">
        <w:rPr>
          <w:rStyle w:val="Zdraznn"/>
        </w:rPr>
        <w:t xml:space="preserve">, (skin </w:t>
      </w:r>
      <w:proofErr w:type="spellStart"/>
      <w:r w:rsidR="0011220E" w:rsidRPr="0011220E">
        <w:rPr>
          <w:rStyle w:val="Zdraznn"/>
        </w:rPr>
        <w:t>pores</w:t>
      </w:r>
      <w:proofErr w:type="spellEnd"/>
      <w:r w:rsidR="0011220E" w:rsidRPr="0011220E">
        <w:rPr>
          <w:rStyle w:val="Zdraznn"/>
        </w:rPr>
        <w:t xml:space="preserve">, </w:t>
      </w:r>
      <w:proofErr w:type="spellStart"/>
      <w:r w:rsidR="0011220E" w:rsidRPr="0011220E">
        <w:rPr>
          <w:rStyle w:val="Zdraznn"/>
        </w:rPr>
        <w:t>high</w:t>
      </w:r>
      <w:proofErr w:type="spellEnd"/>
      <w:r w:rsidR="0011220E" w:rsidRPr="0011220E">
        <w:rPr>
          <w:rStyle w:val="Zdraznn"/>
        </w:rPr>
        <w:t xml:space="preserve"> </w:t>
      </w:r>
      <w:proofErr w:type="spellStart"/>
      <w:r w:rsidR="0011220E" w:rsidRPr="0011220E">
        <w:rPr>
          <w:rStyle w:val="Zdraznn"/>
        </w:rPr>
        <w:t>detailed</w:t>
      </w:r>
      <w:proofErr w:type="spellEnd"/>
      <w:r w:rsidR="0011220E" w:rsidRPr="0011220E">
        <w:rPr>
          <w:rStyle w:val="Zdraznn"/>
        </w:rPr>
        <w:t xml:space="preserve"> skin, </w:t>
      </w:r>
      <w:proofErr w:type="spellStart"/>
      <w:r w:rsidR="0011220E" w:rsidRPr="0011220E">
        <w:rPr>
          <w:rStyle w:val="Zdraznn"/>
        </w:rPr>
        <w:t>sharp</w:t>
      </w:r>
      <w:proofErr w:type="spellEnd"/>
      <w:r w:rsidR="0011220E" w:rsidRPr="0011220E">
        <w:rPr>
          <w:rStyle w:val="Zdraznn"/>
        </w:rPr>
        <w:t xml:space="preserve"> focus:1.2), film grain, </w:t>
      </w:r>
      <w:proofErr w:type="spellStart"/>
      <w:r w:rsidR="0011220E" w:rsidRPr="0011220E">
        <w:rPr>
          <w:rStyle w:val="Zdraznn"/>
        </w:rPr>
        <w:t>Fujifilm</w:t>
      </w:r>
      <w:proofErr w:type="spellEnd"/>
      <w:r w:rsidR="0011220E" w:rsidRPr="0011220E">
        <w:rPr>
          <w:rStyle w:val="Zdraznn"/>
        </w:rPr>
        <w:t xml:space="preserve"> XT3</w:t>
      </w:r>
    </w:p>
    <w:p w14:paraId="50FA4CB0" w14:textId="37AF2FE3" w:rsidR="00ED6C19" w:rsidRPr="001508F2" w:rsidRDefault="00ED6C19" w:rsidP="00ED6C19">
      <w:pPr>
        <w:pStyle w:val="Odstavecseseznamem"/>
        <w:numPr>
          <w:ilvl w:val="0"/>
          <w:numId w:val="23"/>
        </w:numPr>
        <w:spacing w:after="160"/>
        <w:rPr>
          <w:rStyle w:val="Zdraznn"/>
          <w:i w:val="0"/>
          <w:iCs w:val="0"/>
        </w:rPr>
      </w:pPr>
      <w:r>
        <w:rPr>
          <w:rStyle w:val="Zdraznn"/>
        </w:rPr>
        <w:t>Negative p</w:t>
      </w:r>
      <w:r w:rsidRPr="001A0913">
        <w:rPr>
          <w:rStyle w:val="Zdraznn"/>
        </w:rPr>
        <w:t xml:space="preserve">rompt: </w:t>
      </w:r>
      <w:r w:rsidR="00B6350B" w:rsidRPr="00B6350B">
        <w:rPr>
          <w:rStyle w:val="Zdraznn"/>
        </w:rPr>
        <w:t xml:space="preserve">(necklace:1.5), </w:t>
      </w:r>
      <w:proofErr w:type="spellStart"/>
      <w:r w:rsidR="00B6350B" w:rsidRPr="00B6350B">
        <w:rPr>
          <w:rStyle w:val="Zdraznn"/>
        </w:rPr>
        <w:t>cropped</w:t>
      </w:r>
      <w:proofErr w:type="spellEnd"/>
      <w:r w:rsidR="00B6350B" w:rsidRPr="00B6350B">
        <w:rPr>
          <w:rStyle w:val="Zdraznn"/>
        </w:rPr>
        <w:t xml:space="preserve">, out </w:t>
      </w:r>
      <w:proofErr w:type="spellStart"/>
      <w:r w:rsidR="00B6350B" w:rsidRPr="00B6350B">
        <w:rPr>
          <w:rStyle w:val="Zdraznn"/>
        </w:rPr>
        <w:t>of</w:t>
      </w:r>
      <w:proofErr w:type="spellEnd"/>
      <w:r w:rsidR="00B6350B" w:rsidRPr="00B6350B">
        <w:rPr>
          <w:rStyle w:val="Zdraznn"/>
        </w:rPr>
        <w:t xml:space="preserve"> </w:t>
      </w:r>
      <w:proofErr w:type="spellStart"/>
      <w:r w:rsidR="00B6350B" w:rsidRPr="00B6350B">
        <w:rPr>
          <w:rStyle w:val="Zdraznn"/>
        </w:rPr>
        <w:t>frame</w:t>
      </w:r>
      <w:proofErr w:type="spellEnd"/>
      <w:r w:rsidR="00B6350B" w:rsidRPr="00B6350B">
        <w:rPr>
          <w:rStyle w:val="Zdraznn"/>
        </w:rPr>
        <w:t xml:space="preserve">, </w:t>
      </w:r>
      <w:proofErr w:type="spellStart"/>
      <w:r w:rsidR="00B6350B" w:rsidRPr="00B6350B">
        <w:rPr>
          <w:rStyle w:val="Zdraznn"/>
        </w:rPr>
        <w:t>duplicate</w:t>
      </w:r>
      <w:proofErr w:type="spellEnd"/>
      <w:r w:rsidR="00B6350B" w:rsidRPr="00B6350B">
        <w:rPr>
          <w:rStyle w:val="Zdraznn"/>
        </w:rPr>
        <w:t>, text, (</w:t>
      </w:r>
      <w:proofErr w:type="spellStart"/>
      <w:r w:rsidR="00B6350B" w:rsidRPr="00B6350B">
        <w:rPr>
          <w:rStyle w:val="Zdraznn"/>
        </w:rPr>
        <w:t>painting</w:t>
      </w:r>
      <w:proofErr w:type="spellEnd"/>
      <w:r w:rsidR="00B6350B" w:rsidRPr="00B6350B">
        <w:rPr>
          <w:rStyle w:val="Zdraznn"/>
        </w:rPr>
        <w:t xml:space="preserve">, </w:t>
      </w:r>
      <w:proofErr w:type="spellStart"/>
      <w:r w:rsidR="00B6350B" w:rsidRPr="00B6350B">
        <w:rPr>
          <w:rStyle w:val="Zdraznn"/>
        </w:rPr>
        <w:t>sketch</w:t>
      </w:r>
      <w:proofErr w:type="spellEnd"/>
      <w:r w:rsidR="00B6350B" w:rsidRPr="00B6350B">
        <w:rPr>
          <w:rStyle w:val="Zdraznn"/>
        </w:rPr>
        <w:t xml:space="preserve">, </w:t>
      </w:r>
      <w:proofErr w:type="spellStart"/>
      <w:r w:rsidR="00B6350B" w:rsidRPr="00B6350B">
        <w:rPr>
          <w:rStyle w:val="Zdraznn"/>
        </w:rPr>
        <w:t>cartoon</w:t>
      </w:r>
      <w:proofErr w:type="spellEnd"/>
      <w:r w:rsidR="00B6350B" w:rsidRPr="00B6350B">
        <w:rPr>
          <w:rStyle w:val="Zdraznn"/>
        </w:rPr>
        <w:t xml:space="preserve">, </w:t>
      </w:r>
      <w:proofErr w:type="spellStart"/>
      <w:r w:rsidR="00B6350B" w:rsidRPr="00B6350B">
        <w:rPr>
          <w:rStyle w:val="Zdraznn"/>
        </w:rPr>
        <w:t>drawing</w:t>
      </w:r>
      <w:proofErr w:type="spellEnd"/>
      <w:r w:rsidR="00B6350B" w:rsidRPr="00B6350B">
        <w:rPr>
          <w:rStyle w:val="Zdraznn"/>
        </w:rPr>
        <w:t xml:space="preserve">, anime, </w:t>
      </w:r>
      <w:proofErr w:type="spellStart"/>
      <w:r w:rsidR="00B6350B" w:rsidRPr="00B6350B">
        <w:rPr>
          <w:rStyle w:val="Zdraznn"/>
        </w:rPr>
        <w:t>cgi</w:t>
      </w:r>
      <w:proofErr w:type="spellEnd"/>
      <w:r w:rsidR="00B6350B" w:rsidRPr="00B6350B">
        <w:rPr>
          <w:rStyle w:val="Zdraznn"/>
        </w:rPr>
        <w:t xml:space="preserve">, </w:t>
      </w:r>
      <w:proofErr w:type="spellStart"/>
      <w:r w:rsidR="00B6350B" w:rsidRPr="00B6350B">
        <w:rPr>
          <w:rStyle w:val="Zdraznn"/>
        </w:rPr>
        <w:t>semi-realistic</w:t>
      </w:r>
      <w:proofErr w:type="spellEnd"/>
      <w:r w:rsidR="00B6350B" w:rsidRPr="00B6350B">
        <w:rPr>
          <w:rStyle w:val="Zdraznn"/>
        </w:rPr>
        <w:t xml:space="preserve">, 3d, </w:t>
      </w:r>
      <w:proofErr w:type="spellStart"/>
      <w:r w:rsidR="00B6350B" w:rsidRPr="00B6350B">
        <w:rPr>
          <w:rStyle w:val="Zdraznn"/>
        </w:rPr>
        <w:t>render</w:t>
      </w:r>
      <w:proofErr w:type="spellEnd"/>
      <w:r w:rsidR="00B6350B" w:rsidRPr="00B6350B">
        <w:rPr>
          <w:rStyle w:val="Zdraznn"/>
        </w:rPr>
        <w:t xml:space="preserve">, </w:t>
      </w:r>
      <w:proofErr w:type="spellStart"/>
      <w:r w:rsidR="00B6350B" w:rsidRPr="00B6350B">
        <w:rPr>
          <w:rStyle w:val="Zdraznn"/>
        </w:rPr>
        <w:t>deformed</w:t>
      </w:r>
      <w:proofErr w:type="spellEnd"/>
      <w:r w:rsidR="00B6350B" w:rsidRPr="00B6350B">
        <w:rPr>
          <w:rStyle w:val="Zdraznn"/>
        </w:rPr>
        <w:t xml:space="preserve"> iris, </w:t>
      </w:r>
      <w:proofErr w:type="spellStart"/>
      <w:r w:rsidR="00B6350B" w:rsidRPr="00B6350B">
        <w:rPr>
          <w:rStyle w:val="Zdraznn"/>
        </w:rPr>
        <w:t>deformed</w:t>
      </w:r>
      <w:proofErr w:type="spellEnd"/>
      <w:r w:rsidR="00B6350B" w:rsidRPr="00B6350B">
        <w:rPr>
          <w:rStyle w:val="Zdraznn"/>
        </w:rPr>
        <w:t xml:space="preserve"> pupils:1.4), </w:t>
      </w:r>
      <w:proofErr w:type="spellStart"/>
      <w:r w:rsidR="00B6350B" w:rsidRPr="00B6350B">
        <w:rPr>
          <w:rStyle w:val="Zdraznn"/>
        </w:rPr>
        <w:t>morbid</w:t>
      </w:r>
      <w:proofErr w:type="spellEnd"/>
      <w:r w:rsidR="00B6350B" w:rsidRPr="00B6350B">
        <w:rPr>
          <w:rStyle w:val="Zdraznn"/>
        </w:rPr>
        <w:t xml:space="preserve">, </w:t>
      </w:r>
      <w:proofErr w:type="spellStart"/>
      <w:r w:rsidR="00B6350B" w:rsidRPr="00B6350B">
        <w:rPr>
          <w:rStyle w:val="Zdraznn"/>
        </w:rPr>
        <w:t>mutilated</w:t>
      </w:r>
      <w:proofErr w:type="spellEnd"/>
      <w:r w:rsidR="00B6350B" w:rsidRPr="00B6350B">
        <w:rPr>
          <w:rStyle w:val="Zdraznn"/>
        </w:rPr>
        <w:t xml:space="preserve">, extra </w:t>
      </w:r>
      <w:proofErr w:type="spellStart"/>
      <w:r w:rsidR="00B6350B" w:rsidRPr="00B6350B">
        <w:rPr>
          <w:rStyle w:val="Zdraznn"/>
        </w:rPr>
        <w:t>fingers</w:t>
      </w:r>
      <w:proofErr w:type="spellEnd"/>
      <w:r w:rsidR="00B6350B" w:rsidRPr="00B6350B">
        <w:rPr>
          <w:rStyle w:val="Zdraznn"/>
        </w:rPr>
        <w:t xml:space="preserve">, </w:t>
      </w:r>
      <w:proofErr w:type="spellStart"/>
      <w:r w:rsidR="00B6350B" w:rsidRPr="00B6350B">
        <w:rPr>
          <w:rStyle w:val="Zdraznn"/>
        </w:rPr>
        <w:t>fused</w:t>
      </w:r>
      <w:proofErr w:type="spellEnd"/>
      <w:r w:rsidR="00B6350B" w:rsidRPr="00B6350B">
        <w:rPr>
          <w:rStyle w:val="Zdraznn"/>
        </w:rPr>
        <w:t xml:space="preserve"> </w:t>
      </w:r>
      <w:proofErr w:type="spellStart"/>
      <w:r w:rsidR="00B6350B" w:rsidRPr="00B6350B">
        <w:rPr>
          <w:rStyle w:val="Zdraznn"/>
        </w:rPr>
        <w:t>fingers</w:t>
      </w:r>
      <w:proofErr w:type="spellEnd"/>
      <w:r w:rsidR="00B6350B" w:rsidRPr="00B6350B">
        <w:rPr>
          <w:rStyle w:val="Zdraznn"/>
        </w:rPr>
        <w:t xml:space="preserve">, </w:t>
      </w:r>
      <w:proofErr w:type="spellStart"/>
      <w:r w:rsidR="00B6350B" w:rsidRPr="00B6350B">
        <w:rPr>
          <w:rStyle w:val="Zdraznn"/>
        </w:rPr>
        <w:t>too</w:t>
      </w:r>
      <w:proofErr w:type="spellEnd"/>
      <w:r w:rsidR="00B6350B" w:rsidRPr="00B6350B">
        <w:rPr>
          <w:rStyle w:val="Zdraznn"/>
        </w:rPr>
        <w:t xml:space="preserve"> many </w:t>
      </w:r>
      <w:proofErr w:type="spellStart"/>
      <w:r w:rsidR="00B6350B" w:rsidRPr="00B6350B">
        <w:rPr>
          <w:rStyle w:val="Zdraznn"/>
        </w:rPr>
        <w:t>fingers</w:t>
      </w:r>
      <w:proofErr w:type="spellEnd"/>
      <w:r w:rsidR="00B6350B" w:rsidRPr="00B6350B">
        <w:rPr>
          <w:rStyle w:val="Zdraznn"/>
        </w:rPr>
        <w:t xml:space="preserve">, </w:t>
      </w:r>
      <w:proofErr w:type="spellStart"/>
      <w:r w:rsidR="00B6350B" w:rsidRPr="00B6350B">
        <w:rPr>
          <w:rStyle w:val="Zdraznn"/>
        </w:rPr>
        <w:t>mutated</w:t>
      </w:r>
      <w:proofErr w:type="spellEnd"/>
      <w:r w:rsidR="00B6350B" w:rsidRPr="00B6350B">
        <w:rPr>
          <w:rStyle w:val="Zdraznn"/>
        </w:rPr>
        <w:t xml:space="preserve"> </w:t>
      </w:r>
      <w:proofErr w:type="spellStart"/>
      <w:r w:rsidR="00B6350B" w:rsidRPr="00B6350B">
        <w:rPr>
          <w:rStyle w:val="Zdraznn"/>
        </w:rPr>
        <w:t>hands</w:t>
      </w:r>
      <w:proofErr w:type="spellEnd"/>
      <w:r w:rsidR="00B6350B" w:rsidRPr="00B6350B">
        <w:rPr>
          <w:rStyle w:val="Zdraznn"/>
        </w:rPr>
        <w:t xml:space="preserve">, </w:t>
      </w:r>
      <w:proofErr w:type="spellStart"/>
      <w:r w:rsidR="00B6350B" w:rsidRPr="00B6350B">
        <w:rPr>
          <w:rStyle w:val="Zdraznn"/>
        </w:rPr>
        <w:t>poorly</w:t>
      </w:r>
      <w:proofErr w:type="spellEnd"/>
      <w:r w:rsidR="00B6350B" w:rsidRPr="00B6350B">
        <w:rPr>
          <w:rStyle w:val="Zdraznn"/>
        </w:rPr>
        <w:t xml:space="preserve"> </w:t>
      </w:r>
      <w:proofErr w:type="spellStart"/>
      <w:r w:rsidR="00B6350B" w:rsidRPr="00B6350B">
        <w:rPr>
          <w:rStyle w:val="Zdraznn"/>
        </w:rPr>
        <w:t>drawn</w:t>
      </w:r>
      <w:proofErr w:type="spellEnd"/>
      <w:r w:rsidR="00B6350B" w:rsidRPr="00B6350B">
        <w:rPr>
          <w:rStyle w:val="Zdraznn"/>
        </w:rPr>
        <w:t xml:space="preserve"> </w:t>
      </w:r>
      <w:proofErr w:type="spellStart"/>
      <w:r w:rsidR="00B6350B" w:rsidRPr="00B6350B">
        <w:rPr>
          <w:rStyle w:val="Zdraznn"/>
        </w:rPr>
        <w:t>hands</w:t>
      </w:r>
      <w:proofErr w:type="spellEnd"/>
      <w:r w:rsidR="00B6350B" w:rsidRPr="00B6350B">
        <w:rPr>
          <w:rStyle w:val="Zdraznn"/>
        </w:rPr>
        <w:t xml:space="preserve">, </w:t>
      </w:r>
      <w:proofErr w:type="spellStart"/>
      <w:r w:rsidR="00B6350B" w:rsidRPr="00B6350B">
        <w:rPr>
          <w:rStyle w:val="Zdraznn"/>
        </w:rPr>
        <w:t>poorly</w:t>
      </w:r>
      <w:proofErr w:type="spellEnd"/>
      <w:r w:rsidR="00B6350B" w:rsidRPr="00B6350B">
        <w:rPr>
          <w:rStyle w:val="Zdraznn"/>
        </w:rPr>
        <w:t xml:space="preserve"> </w:t>
      </w:r>
      <w:proofErr w:type="spellStart"/>
      <w:r w:rsidR="00B6350B" w:rsidRPr="00B6350B">
        <w:rPr>
          <w:rStyle w:val="Zdraznn"/>
        </w:rPr>
        <w:t>drawn</w:t>
      </w:r>
      <w:proofErr w:type="spellEnd"/>
      <w:r w:rsidR="00B6350B" w:rsidRPr="00B6350B">
        <w:rPr>
          <w:rStyle w:val="Zdraznn"/>
        </w:rPr>
        <w:t xml:space="preserve"> face, </w:t>
      </w:r>
      <w:proofErr w:type="spellStart"/>
      <w:r w:rsidR="00B6350B" w:rsidRPr="00B6350B">
        <w:rPr>
          <w:rStyle w:val="Zdraznn"/>
        </w:rPr>
        <w:t>mutation</w:t>
      </w:r>
      <w:proofErr w:type="spellEnd"/>
      <w:r w:rsidR="00B6350B" w:rsidRPr="00B6350B">
        <w:rPr>
          <w:rStyle w:val="Zdraznn"/>
        </w:rPr>
        <w:t xml:space="preserve">, </w:t>
      </w:r>
      <w:proofErr w:type="spellStart"/>
      <w:r w:rsidR="00B6350B" w:rsidRPr="00B6350B">
        <w:rPr>
          <w:rStyle w:val="Zdraznn"/>
        </w:rPr>
        <w:t>deformed</w:t>
      </w:r>
      <w:proofErr w:type="spellEnd"/>
      <w:r w:rsidR="00B6350B" w:rsidRPr="00B6350B">
        <w:rPr>
          <w:rStyle w:val="Zdraznn"/>
        </w:rPr>
        <w:t xml:space="preserve">, </w:t>
      </w:r>
      <w:proofErr w:type="spellStart"/>
      <w:r w:rsidR="00B6350B" w:rsidRPr="00B6350B">
        <w:rPr>
          <w:rStyle w:val="Zdraznn"/>
        </w:rPr>
        <w:t>bad</w:t>
      </w:r>
      <w:proofErr w:type="spellEnd"/>
      <w:r w:rsidR="00B6350B" w:rsidRPr="00B6350B">
        <w:rPr>
          <w:rStyle w:val="Zdraznn"/>
        </w:rPr>
        <w:t xml:space="preserve"> anatomy, </w:t>
      </w:r>
      <w:proofErr w:type="spellStart"/>
      <w:r w:rsidR="00B6350B" w:rsidRPr="00B6350B">
        <w:rPr>
          <w:rStyle w:val="Zdraznn"/>
        </w:rPr>
        <w:t>bad</w:t>
      </w:r>
      <w:proofErr w:type="spellEnd"/>
      <w:r w:rsidR="00B6350B" w:rsidRPr="00B6350B">
        <w:rPr>
          <w:rStyle w:val="Zdraznn"/>
        </w:rPr>
        <w:t xml:space="preserve"> </w:t>
      </w:r>
      <w:proofErr w:type="spellStart"/>
      <w:r w:rsidR="00B6350B" w:rsidRPr="00B6350B">
        <w:rPr>
          <w:rStyle w:val="Zdraznn"/>
        </w:rPr>
        <w:t>proportions</w:t>
      </w:r>
      <w:proofErr w:type="spellEnd"/>
      <w:r w:rsidR="00B6350B" w:rsidRPr="00B6350B">
        <w:rPr>
          <w:rStyle w:val="Zdraznn"/>
        </w:rPr>
        <w:t xml:space="preserve">, extra </w:t>
      </w:r>
      <w:proofErr w:type="spellStart"/>
      <w:r w:rsidR="00B6350B" w:rsidRPr="00B6350B">
        <w:rPr>
          <w:rStyle w:val="Zdraznn"/>
        </w:rPr>
        <w:t>limbs</w:t>
      </w:r>
      <w:proofErr w:type="spellEnd"/>
      <w:r w:rsidR="00B6350B" w:rsidRPr="00B6350B">
        <w:rPr>
          <w:rStyle w:val="Zdraznn"/>
        </w:rPr>
        <w:t xml:space="preserve">, </w:t>
      </w:r>
      <w:proofErr w:type="spellStart"/>
      <w:r w:rsidR="00B6350B" w:rsidRPr="00B6350B">
        <w:rPr>
          <w:rStyle w:val="Zdraznn"/>
        </w:rPr>
        <w:t>cloned</w:t>
      </w:r>
      <w:proofErr w:type="spellEnd"/>
      <w:r w:rsidR="00B6350B" w:rsidRPr="00B6350B">
        <w:rPr>
          <w:rStyle w:val="Zdraznn"/>
        </w:rPr>
        <w:t xml:space="preserve"> </w:t>
      </w:r>
      <w:bookmarkEnd w:id="52"/>
      <w:r w:rsidR="00B6350B" w:rsidRPr="00B6350B">
        <w:rPr>
          <w:rStyle w:val="Zdraznn"/>
        </w:rPr>
        <w:lastRenderedPageBreak/>
        <w:t xml:space="preserve">face, </w:t>
      </w:r>
      <w:proofErr w:type="spellStart"/>
      <w:r w:rsidR="00B6350B" w:rsidRPr="00B6350B">
        <w:rPr>
          <w:rStyle w:val="Zdraznn"/>
        </w:rPr>
        <w:t>cloned</w:t>
      </w:r>
      <w:proofErr w:type="spellEnd"/>
      <w:r w:rsidR="00B6350B" w:rsidRPr="00B6350B">
        <w:rPr>
          <w:rStyle w:val="Zdraznn"/>
        </w:rPr>
        <w:t xml:space="preserve"> </w:t>
      </w:r>
      <w:proofErr w:type="spellStart"/>
      <w:r w:rsidR="00B6350B" w:rsidRPr="00B6350B">
        <w:rPr>
          <w:rStyle w:val="Zdraznn"/>
        </w:rPr>
        <w:t>limbs</w:t>
      </w:r>
      <w:proofErr w:type="spellEnd"/>
      <w:r w:rsidR="00B6350B" w:rsidRPr="00B6350B">
        <w:rPr>
          <w:rStyle w:val="Zdraznn"/>
        </w:rPr>
        <w:t xml:space="preserve">, </w:t>
      </w:r>
      <w:proofErr w:type="spellStart"/>
      <w:r w:rsidR="00B6350B" w:rsidRPr="00B6350B">
        <w:rPr>
          <w:rStyle w:val="Zdraznn"/>
        </w:rPr>
        <w:t>malformed</w:t>
      </w:r>
      <w:proofErr w:type="spellEnd"/>
      <w:r w:rsidR="00B6350B" w:rsidRPr="00B6350B">
        <w:rPr>
          <w:rStyle w:val="Zdraznn"/>
        </w:rPr>
        <w:t xml:space="preserve"> </w:t>
      </w:r>
      <w:proofErr w:type="spellStart"/>
      <w:r w:rsidR="00B6350B" w:rsidRPr="00B6350B">
        <w:rPr>
          <w:rStyle w:val="Zdraznn"/>
        </w:rPr>
        <w:t>limbs</w:t>
      </w:r>
      <w:proofErr w:type="spellEnd"/>
      <w:r w:rsidR="00B6350B" w:rsidRPr="00B6350B">
        <w:rPr>
          <w:rStyle w:val="Zdraznn"/>
        </w:rPr>
        <w:t xml:space="preserve">, </w:t>
      </w:r>
      <w:proofErr w:type="spellStart"/>
      <w:r w:rsidR="00B6350B" w:rsidRPr="00B6350B">
        <w:rPr>
          <w:rStyle w:val="Zdraznn"/>
        </w:rPr>
        <w:t>missing</w:t>
      </w:r>
      <w:proofErr w:type="spellEnd"/>
      <w:r w:rsidR="00B6350B" w:rsidRPr="00B6350B">
        <w:rPr>
          <w:rStyle w:val="Zdraznn"/>
        </w:rPr>
        <w:t xml:space="preserve"> </w:t>
      </w:r>
      <w:proofErr w:type="spellStart"/>
      <w:r w:rsidR="00B6350B" w:rsidRPr="00B6350B">
        <w:rPr>
          <w:rStyle w:val="Zdraznn"/>
        </w:rPr>
        <w:t>arms</w:t>
      </w:r>
      <w:proofErr w:type="spellEnd"/>
      <w:r w:rsidR="00B6350B" w:rsidRPr="00B6350B">
        <w:rPr>
          <w:rStyle w:val="Zdraznn"/>
        </w:rPr>
        <w:t xml:space="preserve">, </w:t>
      </w:r>
      <w:proofErr w:type="spellStart"/>
      <w:r w:rsidR="00B6350B" w:rsidRPr="00B6350B">
        <w:rPr>
          <w:rStyle w:val="Zdraznn"/>
        </w:rPr>
        <w:t>missing</w:t>
      </w:r>
      <w:proofErr w:type="spellEnd"/>
      <w:r w:rsidR="00B6350B" w:rsidRPr="00B6350B">
        <w:rPr>
          <w:rStyle w:val="Zdraznn"/>
        </w:rPr>
        <w:t xml:space="preserve"> </w:t>
      </w:r>
      <w:proofErr w:type="spellStart"/>
      <w:r w:rsidR="00B6350B" w:rsidRPr="00B6350B">
        <w:rPr>
          <w:rStyle w:val="Zdraznn"/>
        </w:rPr>
        <w:t>legs</w:t>
      </w:r>
      <w:proofErr w:type="spellEnd"/>
      <w:r w:rsidR="00B6350B" w:rsidRPr="00B6350B">
        <w:rPr>
          <w:rStyle w:val="Zdraznn"/>
        </w:rPr>
        <w:t xml:space="preserve">, extra </w:t>
      </w:r>
      <w:proofErr w:type="spellStart"/>
      <w:r w:rsidR="00B6350B" w:rsidRPr="00B6350B">
        <w:rPr>
          <w:rStyle w:val="Zdraznn"/>
        </w:rPr>
        <w:t>arms</w:t>
      </w:r>
      <w:proofErr w:type="spellEnd"/>
      <w:r w:rsidR="00B6350B" w:rsidRPr="00B6350B">
        <w:rPr>
          <w:rStyle w:val="Zdraznn"/>
        </w:rPr>
        <w:t xml:space="preserve">, extra </w:t>
      </w:r>
      <w:proofErr w:type="spellStart"/>
      <w:r w:rsidR="00B6350B" w:rsidRPr="00B6350B">
        <w:rPr>
          <w:rStyle w:val="Zdraznn"/>
        </w:rPr>
        <w:t>legs</w:t>
      </w:r>
      <w:proofErr w:type="spellEnd"/>
      <w:r w:rsidR="00B6350B" w:rsidRPr="00B6350B">
        <w:rPr>
          <w:rStyle w:val="Zdraznn"/>
        </w:rPr>
        <w:t xml:space="preserve">, </w:t>
      </w:r>
      <w:proofErr w:type="spellStart"/>
      <w:r w:rsidR="00B6350B" w:rsidRPr="00B6350B">
        <w:rPr>
          <w:rStyle w:val="Zdraznn"/>
        </w:rPr>
        <w:t>ugly</w:t>
      </w:r>
      <w:proofErr w:type="spellEnd"/>
      <w:r w:rsidR="00B6350B" w:rsidRPr="00B6350B">
        <w:rPr>
          <w:rStyle w:val="Zdraznn"/>
        </w:rPr>
        <w:t xml:space="preserve">, long </w:t>
      </w:r>
      <w:proofErr w:type="spellStart"/>
      <w:r w:rsidR="00B6350B" w:rsidRPr="00B6350B">
        <w:rPr>
          <w:rStyle w:val="Zdraznn"/>
        </w:rPr>
        <w:t>neck</w:t>
      </w:r>
      <w:proofErr w:type="spellEnd"/>
      <w:r w:rsidR="00B6350B" w:rsidRPr="00B6350B">
        <w:rPr>
          <w:rStyle w:val="Zdraznn"/>
        </w:rPr>
        <w:t xml:space="preserve">, </w:t>
      </w:r>
      <w:proofErr w:type="spellStart"/>
      <w:r w:rsidR="00B6350B" w:rsidRPr="00B6350B">
        <w:rPr>
          <w:rStyle w:val="Zdraznn"/>
        </w:rPr>
        <w:t>disfigured</w:t>
      </w:r>
      <w:proofErr w:type="spellEnd"/>
      <w:r w:rsidR="00B6350B" w:rsidRPr="00B6350B">
        <w:rPr>
          <w:rStyle w:val="Zdraznn"/>
        </w:rPr>
        <w:t xml:space="preserve">, gross </w:t>
      </w:r>
      <w:proofErr w:type="spellStart"/>
      <w:r w:rsidR="00B6350B" w:rsidRPr="00B6350B">
        <w:rPr>
          <w:rStyle w:val="Zdraznn"/>
        </w:rPr>
        <w:t>proportions</w:t>
      </w:r>
      <w:proofErr w:type="spellEnd"/>
      <w:r w:rsidR="00B6350B" w:rsidRPr="00B6350B">
        <w:rPr>
          <w:rStyle w:val="Zdraznn"/>
        </w:rPr>
        <w:t xml:space="preserve">, </w:t>
      </w:r>
      <w:proofErr w:type="spellStart"/>
      <w:r w:rsidR="00B6350B" w:rsidRPr="00B6350B">
        <w:rPr>
          <w:rStyle w:val="Zdraznn"/>
        </w:rPr>
        <w:t>worst</w:t>
      </w:r>
      <w:proofErr w:type="spellEnd"/>
      <w:r w:rsidR="00B6350B" w:rsidRPr="00B6350B">
        <w:rPr>
          <w:rStyle w:val="Zdraznn"/>
        </w:rPr>
        <w:t xml:space="preserve"> </w:t>
      </w:r>
      <w:proofErr w:type="spellStart"/>
      <w:r w:rsidR="00B6350B" w:rsidRPr="00B6350B">
        <w:rPr>
          <w:rStyle w:val="Zdraznn"/>
        </w:rPr>
        <w:t>quality</w:t>
      </w:r>
      <w:proofErr w:type="spellEnd"/>
      <w:r w:rsidR="00B6350B" w:rsidRPr="00B6350B">
        <w:rPr>
          <w:rStyle w:val="Zdraznn"/>
        </w:rPr>
        <w:t xml:space="preserve">, </w:t>
      </w:r>
      <w:proofErr w:type="spellStart"/>
      <w:r w:rsidR="00B6350B" w:rsidRPr="00B6350B">
        <w:rPr>
          <w:rStyle w:val="Zdraznn"/>
        </w:rPr>
        <w:t>low</w:t>
      </w:r>
      <w:proofErr w:type="spellEnd"/>
      <w:r w:rsidR="00B6350B" w:rsidRPr="00B6350B">
        <w:rPr>
          <w:rStyle w:val="Zdraznn"/>
        </w:rPr>
        <w:t xml:space="preserve"> </w:t>
      </w:r>
      <w:proofErr w:type="spellStart"/>
      <w:r w:rsidR="00B6350B" w:rsidRPr="00B6350B">
        <w:rPr>
          <w:rStyle w:val="Zdraznn"/>
        </w:rPr>
        <w:t>quality</w:t>
      </w:r>
      <w:proofErr w:type="spellEnd"/>
      <w:r w:rsidR="00B6350B" w:rsidRPr="00B6350B">
        <w:rPr>
          <w:rStyle w:val="Zdraznn"/>
        </w:rPr>
        <w:t xml:space="preserve">, </w:t>
      </w:r>
      <w:proofErr w:type="spellStart"/>
      <w:r w:rsidR="00B6350B" w:rsidRPr="00B6350B">
        <w:rPr>
          <w:rStyle w:val="Zdraznn"/>
        </w:rPr>
        <w:t>blurry</w:t>
      </w:r>
      <w:proofErr w:type="spellEnd"/>
      <w:r w:rsidR="00B6350B" w:rsidRPr="00B6350B">
        <w:rPr>
          <w:rStyle w:val="Zdraznn"/>
        </w:rPr>
        <w:t xml:space="preserve">, </w:t>
      </w:r>
      <w:proofErr w:type="spellStart"/>
      <w:r w:rsidR="00B6350B" w:rsidRPr="00B6350B">
        <w:rPr>
          <w:rStyle w:val="Zdraznn"/>
        </w:rPr>
        <w:t>hdr</w:t>
      </w:r>
      <w:proofErr w:type="spellEnd"/>
      <w:r w:rsidR="00B6350B" w:rsidRPr="00B6350B">
        <w:rPr>
          <w:rStyle w:val="Zdraznn"/>
        </w:rPr>
        <w:t xml:space="preserve">, </w:t>
      </w:r>
      <w:proofErr w:type="spellStart"/>
      <w:r w:rsidR="00B6350B" w:rsidRPr="00B6350B">
        <w:rPr>
          <w:rStyle w:val="Zdraznn"/>
        </w:rPr>
        <w:t>jpeg</w:t>
      </w:r>
      <w:proofErr w:type="spellEnd"/>
      <w:r w:rsidR="00B6350B" w:rsidRPr="00B6350B">
        <w:rPr>
          <w:rStyle w:val="Zdraznn"/>
        </w:rPr>
        <w:t xml:space="preserve"> </w:t>
      </w:r>
      <w:proofErr w:type="spellStart"/>
      <w:r w:rsidR="00B6350B" w:rsidRPr="00B6350B">
        <w:rPr>
          <w:rStyle w:val="Zdraznn"/>
        </w:rPr>
        <w:t>artifacts</w:t>
      </w:r>
      <w:proofErr w:type="spellEnd"/>
      <w:r w:rsidR="00B6350B" w:rsidRPr="00B6350B">
        <w:rPr>
          <w:rStyle w:val="Zdraznn"/>
        </w:rPr>
        <w:t xml:space="preserve">, </w:t>
      </w:r>
      <w:proofErr w:type="spellStart"/>
      <w:r w:rsidR="00B6350B" w:rsidRPr="00B6350B">
        <w:rPr>
          <w:rStyle w:val="Zdraznn"/>
        </w:rPr>
        <w:t>underexposed</w:t>
      </w:r>
      <w:proofErr w:type="spellEnd"/>
      <w:r w:rsidR="00B6350B" w:rsidRPr="00B6350B">
        <w:rPr>
          <w:rStyle w:val="Zdraznn"/>
        </w:rPr>
        <w:t xml:space="preserve">, </w:t>
      </w:r>
      <w:proofErr w:type="spellStart"/>
      <w:r w:rsidR="00B6350B" w:rsidRPr="00B6350B">
        <w:rPr>
          <w:rStyle w:val="Zdraznn"/>
        </w:rPr>
        <w:t>overexposed</w:t>
      </w:r>
      <w:proofErr w:type="spellEnd"/>
    </w:p>
    <w:p w14:paraId="211246E6" w14:textId="77777777" w:rsidR="005827D3" w:rsidRDefault="00196629" w:rsidP="005827D3">
      <w:pPr>
        <w:pStyle w:val="ObrzekvMP"/>
        <w:keepNext/>
      </w:pPr>
      <w:r>
        <w:rPr>
          <w:rStyle w:val="Zdraznn"/>
          <w:i w:val="0"/>
          <w:iCs w:val="0"/>
          <w:noProof/>
        </w:rPr>
        <w:drawing>
          <wp:inline distT="0" distB="0" distL="0" distR="0" wp14:anchorId="0852DFCA" wp14:editId="3CA77B8A">
            <wp:extent cx="2700000" cy="2700000"/>
            <wp:effectExtent l="0" t="0" r="5715" b="5715"/>
            <wp:docPr id="80985206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48502BD5" w14:textId="6D0F8B9C" w:rsidR="00ED6C19" w:rsidRDefault="005827D3" w:rsidP="005827D3">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16</w:t>
      </w:r>
      <w:r w:rsidR="001F5946">
        <w:rPr>
          <w:noProof/>
        </w:rPr>
        <w:fldChar w:fldCharType="end"/>
      </w:r>
      <w:r>
        <w:t xml:space="preserve"> </w:t>
      </w:r>
      <w:r w:rsidRPr="00DE318C">
        <w:t xml:space="preserve">Realistická fotografie mocné královny s </w:t>
      </w:r>
      <w:r>
        <w:t>kompletním</w:t>
      </w:r>
      <w:r w:rsidRPr="00DE318C">
        <w:t xml:space="preserve"> negativním promptu vytvořená ve Stable Diffusion</w:t>
      </w:r>
    </w:p>
    <w:p w14:paraId="35F330B1" w14:textId="77777777" w:rsidR="005A4716" w:rsidRDefault="005A4716" w:rsidP="005A4716">
      <w:pPr>
        <w:pStyle w:val="Nadpis3"/>
      </w:pPr>
      <w:bookmarkStart w:id="53" w:name="_Ref136037087"/>
      <w:r>
        <w:t>Váha klíčového slova</w:t>
      </w:r>
      <w:bookmarkEnd w:id="53"/>
    </w:p>
    <w:p w14:paraId="004EFCB3" w14:textId="2C321369" w:rsidR="007270B1" w:rsidRDefault="007270B1" w:rsidP="007270B1">
      <w:r>
        <w:t>Váha klíčových slov ve Stable Diffusion představuje důležitý prvek, který ovlivňuje výsledky generovaných obrázků. Pouhé zahrnutí těchto slov do promptů samo o sobě nestačí k dosažení perfektních výsledků.</w:t>
      </w:r>
      <w:r w:rsidRPr="007270B1">
        <w:t xml:space="preserve"> </w:t>
      </w:r>
      <w:r>
        <w:t>Jednoduše</w:t>
      </w:r>
      <w:r w:rsidRPr="007270B1">
        <w:t xml:space="preserve"> řečeno, </w:t>
      </w:r>
      <w:r>
        <w:t>uživatel tímto generátoru sdělí</w:t>
      </w:r>
      <w:r w:rsidRPr="007270B1">
        <w:t>,</w:t>
      </w:r>
      <w:r>
        <w:t xml:space="preserve"> aby </w:t>
      </w:r>
      <w:r w:rsidRPr="007270B1">
        <w:t>se důkladně zaměřil na specifické pojmy</w:t>
      </w:r>
      <w:r w:rsidR="00234E61">
        <w:t xml:space="preserve">, zatímco by </w:t>
      </w:r>
      <w:r w:rsidRPr="007270B1">
        <w:t xml:space="preserve">omezil svou pozornost na </w:t>
      </w:r>
      <w:r w:rsidR="00234E61">
        <w:t>jiné</w:t>
      </w:r>
      <w:r w:rsidRPr="007270B1">
        <w:t>.</w:t>
      </w:r>
      <w:r w:rsidR="00234E61" w:rsidRPr="00234E61">
        <w:t xml:space="preserve"> </w:t>
      </w:r>
      <w:r w:rsidR="00234E61">
        <w:t>Tato možnost je zvláště užitečná, když se výstup blíží k požadovaným výsledkům, ale stále se liší v míře souladu s očekáváními.</w:t>
      </w:r>
      <w:r w:rsidR="00F01604">
        <w:t xml:space="preserve"> </w:t>
      </w:r>
    </w:p>
    <w:p w14:paraId="04B0877D" w14:textId="5215847A" w:rsidR="007270B1" w:rsidRDefault="00234E61" w:rsidP="00F01604">
      <w:r>
        <w:t>Je také nutné správně nastavit poměr váhy mezi jednotlivými klíčovými slovy</w:t>
      </w:r>
      <w:r w:rsidR="00CB53B5">
        <w:t xml:space="preserve"> a určit jim prioritu</w:t>
      </w:r>
      <w:r>
        <w:t xml:space="preserve">. To lze upravit pomocí </w:t>
      </w:r>
      <w:r w:rsidR="00666DA8">
        <w:t xml:space="preserve">jednoduché </w:t>
      </w:r>
      <w:r>
        <w:t xml:space="preserve">syntaxe, která zahrnuje parametr </w:t>
      </w:r>
      <w:r w:rsidRPr="0026299F">
        <w:rPr>
          <w:rStyle w:val="Zdraznn"/>
        </w:rPr>
        <w:t>„</w:t>
      </w:r>
      <w:r w:rsidR="00F01604" w:rsidRPr="0026299F">
        <w:rPr>
          <w:rStyle w:val="Zdraznn"/>
        </w:rPr>
        <w:t>(</w:t>
      </w:r>
      <w:proofErr w:type="spellStart"/>
      <w:proofErr w:type="gramStart"/>
      <w:r w:rsidRPr="0026299F">
        <w:rPr>
          <w:rStyle w:val="Zdraznn"/>
        </w:rPr>
        <w:t>keyword:factor</w:t>
      </w:r>
      <w:proofErr w:type="spellEnd"/>
      <w:proofErr w:type="gramEnd"/>
      <w:r w:rsidR="00F01604" w:rsidRPr="0026299F">
        <w:rPr>
          <w:rStyle w:val="Zdraznn"/>
        </w:rPr>
        <w:t>)</w:t>
      </w:r>
      <w:r w:rsidRPr="0026299F">
        <w:rPr>
          <w:rStyle w:val="Zdraznn"/>
        </w:rPr>
        <w:t>“</w:t>
      </w:r>
      <w:r>
        <w:t xml:space="preserve">. Hodnota faktoru určuje, jak </w:t>
      </w:r>
      <w:r w:rsidR="00D44573">
        <w:t>podstatné</w:t>
      </w:r>
      <w:r>
        <w:t xml:space="preserve"> je klíčové slovo v porovnání s ostatními. Pokud je faktor menší než 1, znamená to, že je méně důležit</w:t>
      </w:r>
      <w:r w:rsidR="00D44573">
        <w:t>é</w:t>
      </w:r>
      <w:r>
        <w:t>. Naopak, pokud je faktor větší než 1, naznačuje to, že je</w:t>
      </w:r>
      <w:r w:rsidR="00D44573">
        <w:t xml:space="preserve"> </w:t>
      </w:r>
      <w:r>
        <w:t>důležitější a měl</w:t>
      </w:r>
      <w:r w:rsidR="00CB53B5">
        <w:t>o</w:t>
      </w:r>
      <w:r>
        <w:t xml:space="preserve"> by získat větší váhu ve výsledném textu.</w:t>
      </w:r>
      <w:r w:rsidR="00F01604">
        <w:t xml:space="preserve"> Tato technika může být aplikována na klíčová slova týkající se objektu, stejně jako na všechny jeho kategorie, jako například styl a osvětlení.</w:t>
      </w:r>
    </w:p>
    <w:p w14:paraId="605D0204" w14:textId="765B4E91" w:rsidR="005C30C4" w:rsidRDefault="0026299F" w:rsidP="005C30C4">
      <w:r>
        <w:t>Základn</w:t>
      </w:r>
      <w:r w:rsidR="00666DA8" w:rsidRPr="00666DA8">
        <w:t>í zřejm</w:t>
      </w:r>
      <w:r w:rsidR="00666DA8">
        <w:t>ou</w:t>
      </w:r>
      <w:r w:rsidR="00666DA8" w:rsidRPr="00666DA8">
        <w:t xml:space="preserve"> aplikací je eliminace nežádoucích prvků z</w:t>
      </w:r>
      <w:r w:rsidR="00666DA8">
        <w:t> </w:t>
      </w:r>
      <w:r w:rsidR="00666DA8" w:rsidRPr="00666DA8">
        <w:t>obrázků</w:t>
      </w:r>
      <w:r w:rsidR="00666DA8">
        <w:t>, tedy použití klíčového slova v negativním promptu</w:t>
      </w:r>
      <w:r w:rsidR="00666DA8" w:rsidRPr="00666DA8">
        <w:t xml:space="preserve">. </w:t>
      </w:r>
      <w:r w:rsidR="00C86324">
        <w:t xml:space="preserve">Pro představu je </w:t>
      </w:r>
      <w:r w:rsidR="00C86324" w:rsidRPr="00C86324">
        <w:t>zvolena impozantní digitální malba ulice v New Yorku, kde původně nebyla očekávána přítomnost automobilů</w:t>
      </w:r>
      <w:r w:rsidR="00ED0F3C">
        <w:t>.</w:t>
      </w:r>
      <w:r w:rsidR="00ED0F3C" w:rsidRPr="00ED0F3C">
        <w:t xml:space="preserve"> </w:t>
      </w:r>
      <w:r w:rsidR="00ED0F3C">
        <w:lastRenderedPageBreak/>
        <w:t xml:space="preserve">Následně tedy vznikne </w:t>
      </w:r>
      <w:r w:rsidR="005C30C4">
        <w:t>druhý</w:t>
      </w:r>
      <w:r w:rsidR="00ED0F3C" w:rsidRPr="00C86324">
        <w:t xml:space="preserve"> </w:t>
      </w:r>
      <w:r w:rsidR="00ED0F3C">
        <w:t xml:space="preserve">obraz </w:t>
      </w:r>
      <w:r w:rsidR="00ED0F3C" w:rsidRPr="00C86324">
        <w:t>pomocí stejné</w:t>
      </w:r>
      <w:r w:rsidR="00ED0F3C">
        <w:t>ho</w:t>
      </w:r>
      <w:r w:rsidR="00ED0F3C" w:rsidRPr="00C86324">
        <w:t xml:space="preserve"> počáteční</w:t>
      </w:r>
      <w:r w:rsidR="00ED0F3C">
        <w:t>ho promptu</w:t>
      </w:r>
      <w:r w:rsidR="00ED0F3C" w:rsidRPr="00C86324">
        <w:t>, jež určuje základní charakter celého díla</w:t>
      </w:r>
      <w:r w:rsidR="00ED0F3C">
        <w:t xml:space="preserve">, s </w:t>
      </w:r>
      <w:r w:rsidR="00ED0F3C" w:rsidRPr="00ED0F3C">
        <w:t>přid</w:t>
      </w:r>
      <w:r w:rsidR="00ED0F3C">
        <w:t>áním</w:t>
      </w:r>
      <w:r w:rsidR="00ED0F3C" w:rsidRPr="00ED0F3C">
        <w:t xml:space="preserve"> negativní</w:t>
      </w:r>
      <w:r w:rsidR="00ED0F3C">
        <w:t>ho</w:t>
      </w:r>
      <w:r w:rsidR="00ED0F3C" w:rsidRPr="00ED0F3C">
        <w:t xml:space="preserve"> prompt</w:t>
      </w:r>
      <w:r w:rsidR="00ED0F3C">
        <w:t>u</w:t>
      </w:r>
      <w:r w:rsidR="00ED0F3C" w:rsidRPr="00ED0F3C">
        <w:t xml:space="preserve"> „</w:t>
      </w:r>
      <w:proofErr w:type="spellStart"/>
      <w:r w:rsidR="00ED0F3C" w:rsidRPr="00ED0F3C">
        <w:t>cars</w:t>
      </w:r>
      <w:proofErr w:type="spellEnd"/>
      <w:r w:rsidR="00ED0F3C" w:rsidRPr="00ED0F3C">
        <w:t>“</w:t>
      </w:r>
      <w:r w:rsidR="00ED0F3C">
        <w:t>, který</w:t>
      </w:r>
      <w:r w:rsidR="00C86324" w:rsidRPr="00C86324">
        <w:t xml:space="preserve"> p</w:t>
      </w:r>
      <w:r>
        <w:t>r</w:t>
      </w:r>
      <w:r w:rsidR="00C86324" w:rsidRPr="00C86324">
        <w:t>ovede</w:t>
      </w:r>
      <w:r w:rsidR="00ED0F3C">
        <w:t xml:space="preserve"> </w:t>
      </w:r>
      <w:r w:rsidR="00C86324" w:rsidRPr="00C86324">
        <w:t xml:space="preserve">vymazání většiny </w:t>
      </w:r>
      <w:r w:rsidR="009362C0">
        <w:t>vozidel</w:t>
      </w:r>
      <w:r w:rsidR="00C86324" w:rsidRPr="00C86324">
        <w:t>.</w:t>
      </w:r>
      <w:r w:rsidR="005C30C4">
        <w:t xml:space="preserve"> </w:t>
      </w:r>
      <w:r w:rsidR="00ED0F3C">
        <w:t xml:space="preserve">Lze si </w:t>
      </w:r>
      <w:r w:rsidR="005C30C4">
        <w:t xml:space="preserve">ale </w:t>
      </w:r>
      <w:r w:rsidR="00ED0F3C">
        <w:t xml:space="preserve">všimnout, že na přiloženém obrázku </w:t>
      </w:r>
      <w:r w:rsidR="009362C0">
        <w:t>jedno auto</w:t>
      </w:r>
      <w:r w:rsidR="009362C0">
        <w:t xml:space="preserve"> </w:t>
      </w:r>
      <w:r w:rsidR="00ED0F3C">
        <w:t xml:space="preserve">zůstalo. </w:t>
      </w:r>
      <w:r w:rsidR="005C30C4">
        <w:t>K</w:t>
      </w:r>
      <w:r w:rsidR="00ED0F3C">
        <w:t xml:space="preserve"> dos</w:t>
      </w:r>
      <w:r w:rsidR="005C30C4">
        <w:t>ažení</w:t>
      </w:r>
      <w:r w:rsidR="00ED0F3C">
        <w:t xml:space="preserve"> </w:t>
      </w:r>
      <w:r w:rsidR="005C30C4">
        <w:t>lepšího výsledku</w:t>
      </w:r>
      <w:r w:rsidR="00ED0F3C">
        <w:t xml:space="preserve">, </w:t>
      </w:r>
      <w:r w:rsidR="005C30C4">
        <w:t xml:space="preserve">se </w:t>
      </w:r>
      <w:r w:rsidR="00ED0F3C">
        <w:t xml:space="preserve">doporučuje upravit negativní </w:t>
      </w:r>
      <w:r w:rsidR="005C30C4">
        <w:t>prompt na</w:t>
      </w:r>
      <w:r w:rsidR="00ED0F3C">
        <w:t xml:space="preserve"> </w:t>
      </w:r>
      <w:r w:rsidR="005C30C4">
        <w:t>„</w:t>
      </w:r>
      <w:r w:rsidR="00ED0F3C">
        <w:t>(</w:t>
      </w:r>
      <w:r w:rsidR="005C30C4">
        <w:t>cars</w:t>
      </w:r>
      <w:r w:rsidR="00ED0F3C">
        <w:t>:1.3)</w:t>
      </w:r>
      <w:r w:rsidR="005C30C4">
        <w:t>“</w:t>
      </w:r>
      <w:r w:rsidR="00ED0F3C">
        <w:t xml:space="preserve">. To znamená, že klíčové slovo </w:t>
      </w:r>
      <w:r w:rsidR="005C30C4">
        <w:t>„</w:t>
      </w:r>
      <w:proofErr w:type="spellStart"/>
      <w:r w:rsidR="005C30C4">
        <w:t>cars</w:t>
      </w:r>
      <w:proofErr w:type="spellEnd"/>
      <w:r w:rsidR="005C30C4">
        <w:t>“</w:t>
      </w:r>
      <w:r w:rsidR="00ED0F3C">
        <w:t xml:space="preserve"> je nyní považováno </w:t>
      </w:r>
      <w:r w:rsidR="005C30C4">
        <w:t xml:space="preserve">v rámci procesu difuze o </w:t>
      </w:r>
      <w:r w:rsidR="00ED0F3C">
        <w:t>30 % důležitější</w:t>
      </w:r>
      <w:r>
        <w:t>. N</w:t>
      </w:r>
      <w:r w:rsidR="005C30C4">
        <w:t>a to poukazuje třetí a již finální výstup</w:t>
      </w:r>
      <w:r w:rsidR="00ED0F3C">
        <w:t>.</w:t>
      </w:r>
    </w:p>
    <w:p w14:paraId="0AFD3226" w14:textId="508F9028" w:rsidR="005C30C4" w:rsidRPr="005C30C4" w:rsidRDefault="005C30C4" w:rsidP="005C30C4">
      <w:pPr>
        <w:pStyle w:val="Odstavecseseznamem"/>
        <w:numPr>
          <w:ilvl w:val="0"/>
          <w:numId w:val="23"/>
        </w:numPr>
        <w:spacing w:after="160"/>
        <w:rPr>
          <w:rStyle w:val="Zdraznn"/>
          <w:i w:val="0"/>
          <w:iCs w:val="0"/>
        </w:rPr>
      </w:pPr>
      <w:r w:rsidRPr="001A0913">
        <w:rPr>
          <w:rStyle w:val="Zdraznn"/>
        </w:rPr>
        <w:t xml:space="preserve">Prompt: </w:t>
      </w:r>
      <w:r w:rsidRPr="005C30C4">
        <w:rPr>
          <w:rStyle w:val="Zdraznn"/>
        </w:rPr>
        <w:t xml:space="preserve">street in New York, </w:t>
      </w:r>
      <w:proofErr w:type="spellStart"/>
      <w:r w:rsidRPr="005C30C4">
        <w:rPr>
          <w:rStyle w:val="Zdraznn"/>
        </w:rPr>
        <w:t>digital</w:t>
      </w:r>
      <w:proofErr w:type="spellEnd"/>
      <w:r w:rsidRPr="005C30C4">
        <w:rPr>
          <w:rStyle w:val="Zdraznn"/>
        </w:rPr>
        <w:t xml:space="preserve"> </w:t>
      </w:r>
      <w:proofErr w:type="spellStart"/>
      <w:r w:rsidRPr="005C30C4">
        <w:rPr>
          <w:rStyle w:val="Zdraznn"/>
        </w:rPr>
        <w:t>painting</w:t>
      </w:r>
      <w:proofErr w:type="spellEnd"/>
      <w:r w:rsidRPr="005C30C4">
        <w:rPr>
          <w:rStyle w:val="Zdraznn"/>
        </w:rPr>
        <w:t xml:space="preserve">, </w:t>
      </w:r>
      <w:proofErr w:type="spellStart"/>
      <w:r w:rsidRPr="005C30C4">
        <w:rPr>
          <w:rStyle w:val="Zdraznn"/>
        </w:rPr>
        <w:t>autumn</w:t>
      </w:r>
      <w:proofErr w:type="spellEnd"/>
      <w:r w:rsidRPr="005C30C4">
        <w:rPr>
          <w:rStyle w:val="Zdraznn"/>
        </w:rPr>
        <w:t xml:space="preserve">, </w:t>
      </w:r>
      <w:proofErr w:type="spellStart"/>
      <w:r w:rsidRPr="005C30C4">
        <w:rPr>
          <w:rStyle w:val="Zdraznn"/>
        </w:rPr>
        <w:t>vivid</w:t>
      </w:r>
      <w:proofErr w:type="spellEnd"/>
      <w:r w:rsidRPr="005C30C4">
        <w:rPr>
          <w:rStyle w:val="Zdraznn"/>
        </w:rPr>
        <w:t xml:space="preserve"> </w:t>
      </w:r>
      <w:proofErr w:type="spellStart"/>
      <w:r w:rsidRPr="005C30C4">
        <w:rPr>
          <w:rStyle w:val="Zdraznn"/>
        </w:rPr>
        <w:t>colors</w:t>
      </w:r>
      <w:proofErr w:type="spellEnd"/>
      <w:r w:rsidRPr="005C30C4">
        <w:rPr>
          <w:rStyle w:val="Zdraznn"/>
        </w:rPr>
        <w:t xml:space="preserve">, </w:t>
      </w:r>
      <w:proofErr w:type="spellStart"/>
      <w:r w:rsidRPr="005C30C4">
        <w:rPr>
          <w:rStyle w:val="Zdraznn"/>
        </w:rPr>
        <w:t>high</w:t>
      </w:r>
      <w:proofErr w:type="spellEnd"/>
      <w:r w:rsidRPr="005C30C4">
        <w:rPr>
          <w:rStyle w:val="Zdraznn"/>
        </w:rPr>
        <w:t xml:space="preserve"> </w:t>
      </w:r>
      <w:proofErr w:type="spellStart"/>
      <w:r w:rsidRPr="005C30C4">
        <w:rPr>
          <w:rStyle w:val="Zdraznn"/>
        </w:rPr>
        <w:t>detailed</w:t>
      </w:r>
      <w:proofErr w:type="spellEnd"/>
      <w:r w:rsidRPr="005C30C4">
        <w:rPr>
          <w:rStyle w:val="Zdraznn"/>
        </w:rPr>
        <w:t xml:space="preserve">, by </w:t>
      </w:r>
      <w:proofErr w:type="spellStart"/>
      <w:r w:rsidRPr="005C30C4">
        <w:rPr>
          <w:rStyle w:val="Zdraznn"/>
        </w:rPr>
        <w:t>Greg</w:t>
      </w:r>
      <w:proofErr w:type="spellEnd"/>
      <w:r w:rsidRPr="005C30C4">
        <w:rPr>
          <w:rStyle w:val="Zdraznn"/>
        </w:rPr>
        <w:t xml:space="preserve"> </w:t>
      </w:r>
      <w:proofErr w:type="spellStart"/>
      <w:r w:rsidRPr="005C30C4">
        <w:rPr>
          <w:rStyle w:val="Zdraznn"/>
        </w:rPr>
        <w:t>Rutkowski</w:t>
      </w:r>
      <w:proofErr w:type="spellEnd"/>
    </w:p>
    <w:p w14:paraId="184DD0CF" w14:textId="5804ED10" w:rsidR="005C30C4" w:rsidRPr="005C30C4" w:rsidRDefault="005C30C4" w:rsidP="005C30C4">
      <w:pPr>
        <w:pStyle w:val="Odstavecseseznamem"/>
        <w:numPr>
          <w:ilvl w:val="0"/>
          <w:numId w:val="23"/>
        </w:numPr>
        <w:spacing w:after="160"/>
        <w:rPr>
          <w:rStyle w:val="Zdraznn"/>
        </w:rPr>
      </w:pPr>
      <w:r w:rsidRPr="005C30C4">
        <w:rPr>
          <w:rStyle w:val="Zdraznn"/>
        </w:rPr>
        <w:t>Negative prompt: (cars:1.3)</w:t>
      </w:r>
    </w:p>
    <w:p w14:paraId="46481186" w14:textId="77777777" w:rsidR="00F65539" w:rsidRDefault="00F65539" w:rsidP="004B311B">
      <w:pPr>
        <w:pStyle w:val="Titulek"/>
        <w:sectPr w:rsidR="00F65539" w:rsidSect="00EF2867">
          <w:type w:val="continuous"/>
          <w:pgSz w:w="11906" w:h="16838"/>
          <w:pgMar w:top="1417" w:right="1417" w:bottom="1417" w:left="1417" w:header="708" w:footer="708" w:gutter="0"/>
          <w:pgNumType w:start="1"/>
          <w:cols w:space="708"/>
          <w:docGrid w:linePitch="360"/>
        </w:sectPr>
      </w:pPr>
    </w:p>
    <w:p w14:paraId="4EDDC143" w14:textId="77777777" w:rsidR="005C30C4" w:rsidRDefault="005C30C4" w:rsidP="005C30C4">
      <w:pPr>
        <w:pStyle w:val="ObrzekvMP"/>
        <w:keepNext/>
      </w:pPr>
      <w:r>
        <w:rPr>
          <w:noProof/>
        </w:rPr>
        <w:drawing>
          <wp:inline distT="0" distB="0" distL="0" distR="0" wp14:anchorId="71BFDAB3" wp14:editId="37E4B866">
            <wp:extent cx="1800000" cy="1800000"/>
            <wp:effectExtent l="0" t="0" r="0" b="0"/>
            <wp:docPr id="1110498584" name="Obrázek 2" descr="Obsah obrázku venku, Pozemní vozidlo, vozidlo, budov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8584" name="Obrázek 2" descr="Obsah obrázku venku, Pozemní vozidlo, vozidlo, budova&#10;&#10;Popis byl vytvořen automaticky"/>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9521E44" w14:textId="372DE77A" w:rsidR="005C30C4" w:rsidRDefault="005C30C4" w:rsidP="005C30C4">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17</w:t>
      </w:r>
      <w:r w:rsidR="001F5946">
        <w:rPr>
          <w:noProof/>
        </w:rPr>
        <w:fldChar w:fldCharType="end"/>
      </w:r>
      <w:r>
        <w:t xml:space="preserve"> Digitální malba ulice v New Yorku</w:t>
      </w:r>
      <w:r w:rsidRPr="00E42868">
        <w:t xml:space="preserve"> bez</w:t>
      </w:r>
      <w:r>
        <w:t xml:space="preserve"> negativního</w:t>
      </w:r>
      <w:r w:rsidRPr="00E42868">
        <w:t xml:space="preserve"> promptu vytvořená ve Stable Diffusion</w:t>
      </w:r>
    </w:p>
    <w:p w14:paraId="6723AD64" w14:textId="77777777" w:rsidR="005C30C4" w:rsidRDefault="005C30C4" w:rsidP="005C30C4">
      <w:pPr>
        <w:pStyle w:val="ObrzekvMP"/>
        <w:keepNext/>
      </w:pPr>
      <w:r>
        <w:rPr>
          <w:noProof/>
        </w:rPr>
        <w:drawing>
          <wp:inline distT="0" distB="0" distL="0" distR="0" wp14:anchorId="369EC8E5" wp14:editId="048DC2C5">
            <wp:extent cx="1800000" cy="1800000"/>
            <wp:effectExtent l="0" t="0" r="0" b="0"/>
            <wp:docPr id="1630721364" name="Obrázek 3" descr="Obsah obrázku venku, auto, Pozemní vozidlo, vozi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1364" name="Obrázek 3" descr="Obsah obrázku venku, auto, Pozemní vozidlo, vozidlo&#10;&#10;Popis byl vytvořen automaticky"/>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pic:spPr>
                </pic:pic>
              </a:graphicData>
            </a:graphic>
          </wp:inline>
        </w:drawing>
      </w:r>
    </w:p>
    <w:p w14:paraId="7446A667" w14:textId="36AE16A8" w:rsidR="005C30C4" w:rsidRDefault="005C30C4" w:rsidP="005C30C4">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18</w:t>
      </w:r>
      <w:r w:rsidR="001F5946">
        <w:rPr>
          <w:noProof/>
        </w:rPr>
        <w:fldChar w:fldCharType="end"/>
      </w:r>
      <w:r>
        <w:t xml:space="preserve"> </w:t>
      </w:r>
      <w:r w:rsidRPr="004046F0">
        <w:t xml:space="preserve">Digitální malba ulice v New Yorku </w:t>
      </w:r>
      <w:r>
        <w:t>s "</w:t>
      </w:r>
      <w:proofErr w:type="spellStart"/>
      <w:r>
        <w:t>cars</w:t>
      </w:r>
      <w:proofErr w:type="spellEnd"/>
      <w:r>
        <w:t>" v</w:t>
      </w:r>
      <w:r w:rsidRPr="004046F0">
        <w:t xml:space="preserve"> negativní</w:t>
      </w:r>
      <w:r>
        <w:t>m</w:t>
      </w:r>
      <w:r w:rsidRPr="004046F0">
        <w:t xml:space="preserve"> promptu vytvořená ve Stable Diffusion</w:t>
      </w:r>
    </w:p>
    <w:p w14:paraId="7562A62A" w14:textId="77777777" w:rsidR="005C30C4" w:rsidRDefault="005C30C4" w:rsidP="005C30C4">
      <w:pPr>
        <w:pStyle w:val="ObrzekvMP"/>
        <w:keepNext/>
      </w:pPr>
      <w:r>
        <w:rPr>
          <w:noProof/>
        </w:rPr>
        <w:drawing>
          <wp:inline distT="0" distB="0" distL="0" distR="0" wp14:anchorId="1B2DDEDF" wp14:editId="49CBDC2A">
            <wp:extent cx="1800000" cy="1800000"/>
            <wp:effectExtent l="0" t="0" r="0" b="0"/>
            <wp:docPr id="932513424" name="Obrázek 1" descr="Obsah obrázku venku, budova, strom, obraz&#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3424" name="Obrázek 1" descr="Obsah obrázku venku, budova, strom, obraz&#10;&#10;Popis byl vytvořen automaticky"/>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85F734A" w14:textId="14762C5D" w:rsidR="005C30C4" w:rsidRPr="005C30C4" w:rsidRDefault="005C30C4" w:rsidP="005C30C4">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19</w:t>
      </w:r>
      <w:r w:rsidR="001F5946">
        <w:rPr>
          <w:noProof/>
        </w:rPr>
        <w:fldChar w:fldCharType="end"/>
      </w:r>
      <w:r>
        <w:t xml:space="preserve"> </w:t>
      </w:r>
      <w:r w:rsidRPr="000F3083">
        <w:t>Digitální malba ulice v New Yorku s "</w:t>
      </w:r>
      <w:r>
        <w:t>(</w:t>
      </w:r>
      <w:r w:rsidRPr="000F3083">
        <w:t>cars</w:t>
      </w:r>
      <w:r>
        <w:t>:1.3)</w:t>
      </w:r>
      <w:r w:rsidRPr="000F3083">
        <w:t>" v negativním promptu vytvořená ve Stable Diffusion</w:t>
      </w:r>
    </w:p>
    <w:p w14:paraId="55D51BE4" w14:textId="77777777" w:rsidR="00F65539" w:rsidRDefault="00F65539" w:rsidP="005C30C4">
      <w:pPr>
        <w:sectPr w:rsidR="00F65539" w:rsidSect="00F65539">
          <w:type w:val="continuous"/>
          <w:pgSz w:w="11906" w:h="16838"/>
          <w:pgMar w:top="1417" w:right="1417" w:bottom="1417" w:left="1417" w:header="708" w:footer="708" w:gutter="0"/>
          <w:pgNumType w:start="1"/>
          <w:cols w:num="3" w:space="708"/>
          <w:docGrid w:linePitch="360"/>
        </w:sectPr>
      </w:pPr>
    </w:p>
    <w:p w14:paraId="6343DC41" w14:textId="4DDA56A0" w:rsidR="00011C30" w:rsidRDefault="00A41150" w:rsidP="003B13C6">
      <w:commentRangeStart w:id="54"/>
      <w:r>
        <w:t>Nově vytvořené s</w:t>
      </w:r>
      <w:r w:rsidR="005C30C4">
        <w:t>cén</w:t>
      </w:r>
      <w:r>
        <w:t>y</w:t>
      </w:r>
      <w:r w:rsidR="005C30C4">
        <w:t xml:space="preserve"> evidentně vykazuj</w:t>
      </w:r>
      <w:r>
        <w:t>í</w:t>
      </w:r>
      <w:r w:rsidR="005C30C4">
        <w:t xml:space="preserve"> výraznou podobnost s původní verzí, avšak ne</w:t>
      </w:r>
      <w:r>
        <w:t>jsou</w:t>
      </w:r>
      <w:r w:rsidR="005C30C4">
        <w:t xml:space="preserve"> zcela identick</w:t>
      </w:r>
      <w:r>
        <w:t>é</w:t>
      </w:r>
      <w:r w:rsidR="005C30C4">
        <w:t xml:space="preserve">. Pokud skutečně uživatel touží po původním provedení, je nezbytné použít metodu </w:t>
      </w:r>
      <w:proofErr w:type="spellStart"/>
      <w:r w:rsidR="005C30C4">
        <w:t>inpaintingu</w:t>
      </w:r>
      <w:proofErr w:type="spellEnd"/>
      <w:r w:rsidR="005C30C4">
        <w:t xml:space="preserve">, která pečlivě odstraní přítomné rušivé objekty a současně zachová celistvost </w:t>
      </w:r>
      <w:r w:rsidR="0026299F">
        <w:t>výjevu</w:t>
      </w:r>
      <w:r w:rsidR="005C30C4">
        <w:t>.</w:t>
      </w:r>
      <w:r w:rsidR="00ED0F3C" w:rsidRPr="00ED0F3C">
        <w:t xml:space="preserve"> </w:t>
      </w:r>
      <w:r>
        <w:t xml:space="preserve">Více je definována v kapitole </w:t>
      </w:r>
      <w:r>
        <w:fldChar w:fldCharType="begin"/>
      </w:r>
      <w:r>
        <w:instrText xml:space="preserve"> REF _Ref136090211 \r \h </w:instrText>
      </w:r>
      <w:r>
        <w:fldChar w:fldCharType="separate"/>
      </w:r>
      <w:r>
        <w:t>2.2.2.1</w:t>
      </w:r>
      <w:r>
        <w:fldChar w:fldCharType="end"/>
      </w:r>
      <w:r>
        <w:t>.</w:t>
      </w:r>
    </w:p>
    <w:p w14:paraId="2384E370" w14:textId="21E6BFC3" w:rsidR="00F01604" w:rsidRDefault="00F01604" w:rsidP="00F01604">
      <w:r>
        <w:t xml:space="preserve">V opačném smyslu, tj. v rámci </w:t>
      </w:r>
      <w:r w:rsidR="006E3C74">
        <w:t>promptu</w:t>
      </w:r>
      <w:r>
        <w:t>, zvyšování váhy vykazuje tendenci generovat násobky objektů či vlastností definovaných klíčovým slovem. Redukce váhy zase projevuje sklon k vytváření menšího množství. Ovšem neplatí to vždy pro každý jednotlivý obrázek.</w:t>
      </w:r>
      <w:commentRangeEnd w:id="54"/>
      <w:r w:rsidR="001B5C60">
        <w:rPr>
          <w:rStyle w:val="Odkaznakoment"/>
        </w:rPr>
        <w:commentReference w:id="54"/>
      </w:r>
    </w:p>
    <w:p w14:paraId="2D409C7B" w14:textId="63A663C9" w:rsidR="006C40D7" w:rsidRDefault="006C40D7" w:rsidP="006C40D7">
      <w:pPr>
        <w:pStyle w:val="Nadpis4"/>
      </w:pPr>
      <w:r>
        <w:t>S</w:t>
      </w:r>
      <w:r w:rsidRPr="006C40D7">
        <w:t xml:space="preserve">yntaxe </w:t>
      </w:r>
      <w:r>
        <w:t>„</w:t>
      </w:r>
      <w:r w:rsidRPr="006C40D7">
        <w:t>()</w:t>
      </w:r>
      <w:r>
        <w:t>“</w:t>
      </w:r>
      <w:r w:rsidRPr="006C40D7">
        <w:t xml:space="preserve"> a </w:t>
      </w:r>
      <w:r>
        <w:t>„</w:t>
      </w:r>
      <w:r w:rsidRPr="006C40D7">
        <w:t>[]</w:t>
      </w:r>
      <w:r>
        <w:t>“</w:t>
      </w:r>
    </w:p>
    <w:p w14:paraId="68B401F1" w14:textId="31E0EDB3" w:rsidR="006C40D7" w:rsidRDefault="006C40D7" w:rsidP="006F3C15">
      <w:pPr>
        <w:spacing w:after="160"/>
      </w:pPr>
      <w:r>
        <w:t xml:space="preserve">Způsob, jak upravit sílu klíčových slov, ekvivalentně spočívá v použití kulatých a hranatých závorek. Použití </w:t>
      </w:r>
      <w:r w:rsidRPr="006C40D7">
        <w:rPr>
          <w:rStyle w:val="Zdraznn"/>
        </w:rPr>
        <w:t>„(</w:t>
      </w:r>
      <w:proofErr w:type="spellStart"/>
      <w:r w:rsidRPr="006C40D7">
        <w:rPr>
          <w:rStyle w:val="Zdraznn"/>
        </w:rPr>
        <w:t>keyword</w:t>
      </w:r>
      <w:proofErr w:type="spellEnd"/>
      <w:r w:rsidRPr="006C40D7">
        <w:rPr>
          <w:rStyle w:val="Zdraznn"/>
        </w:rPr>
        <w:t>)“</w:t>
      </w:r>
      <w:r>
        <w:t xml:space="preserve"> zvyšuje sílu klíčového slova o faktor 1,1, což je totožné s </w:t>
      </w:r>
      <w:r w:rsidRPr="006C40D7">
        <w:rPr>
          <w:rStyle w:val="Zdraznn"/>
        </w:rPr>
        <w:t>„(keyword:1.1)“</w:t>
      </w:r>
      <w:r>
        <w:t xml:space="preserve">. Naopak použití </w:t>
      </w:r>
      <w:r w:rsidRPr="006C40D7">
        <w:rPr>
          <w:rStyle w:val="Zdraznn"/>
        </w:rPr>
        <w:t>„[</w:t>
      </w:r>
      <w:proofErr w:type="spellStart"/>
      <w:r w:rsidRPr="006C40D7">
        <w:rPr>
          <w:rStyle w:val="Zdraznn"/>
        </w:rPr>
        <w:t>keyword</w:t>
      </w:r>
      <w:proofErr w:type="spellEnd"/>
      <w:r w:rsidRPr="006C40D7">
        <w:rPr>
          <w:rStyle w:val="Zdraznn"/>
        </w:rPr>
        <w:t>]“</w:t>
      </w:r>
      <w:r>
        <w:t xml:space="preserve"> snižuje prioritu o faktor 0,9 </w:t>
      </w:r>
      <w:r>
        <w:lastRenderedPageBreak/>
        <w:t xml:space="preserve">shodující se s </w:t>
      </w:r>
      <w:r w:rsidRPr="006C40D7">
        <w:rPr>
          <w:rStyle w:val="Zdraznn"/>
        </w:rPr>
        <w:t>„(keyword:0.9)“</w:t>
      </w:r>
      <w:r w:rsidRPr="006C40D7">
        <w:rPr>
          <w:rStyle w:val="Zdraznn"/>
          <w:i w:val="0"/>
          <w:iCs w:val="0"/>
        </w:rPr>
        <w:t>.</w:t>
      </w:r>
      <w:r w:rsidR="000C51E1">
        <w:rPr>
          <w:rStyle w:val="Zdraznn"/>
          <w:i w:val="0"/>
          <w:iCs w:val="0"/>
        </w:rPr>
        <w:t xml:space="preserve"> </w:t>
      </w:r>
      <w:r w:rsidR="000C51E1" w:rsidRPr="000C51E1">
        <w:t>Vzhledem k multiplikativní povaze efektu je možné v této situaci kombinovat více operací uvnitř sebe, obdobně jako je tomu v oblasti algebry</w:t>
      </w:r>
      <w:r w:rsidR="000C51E1">
        <w:t>.</w:t>
      </w:r>
    </w:p>
    <w:p w14:paraId="18EC28EF" w14:textId="77777777" w:rsidR="006F3C15" w:rsidRDefault="006F3C15" w:rsidP="000C51E1">
      <w:pPr>
        <w:pStyle w:val="Odstavecseseznamem"/>
        <w:numPr>
          <w:ilvl w:val="0"/>
          <w:numId w:val="23"/>
        </w:numPr>
        <w:rPr>
          <w:i/>
          <w:iCs/>
        </w:rPr>
        <w:sectPr w:rsidR="006F3C15" w:rsidSect="00EF2867">
          <w:type w:val="continuous"/>
          <w:pgSz w:w="11906" w:h="16838"/>
          <w:pgMar w:top="1417" w:right="1417" w:bottom="1417" w:left="1417" w:header="708" w:footer="708" w:gutter="0"/>
          <w:pgNumType w:start="1"/>
          <w:cols w:space="708"/>
          <w:docGrid w:linePitch="360"/>
        </w:sectPr>
      </w:pPr>
    </w:p>
    <w:p w14:paraId="4360540B" w14:textId="0E828F45" w:rsidR="000C51E1" w:rsidRPr="000C51E1" w:rsidRDefault="000C51E1" w:rsidP="000C51E1">
      <w:pPr>
        <w:pStyle w:val="Odstavecseseznamem"/>
        <w:numPr>
          <w:ilvl w:val="0"/>
          <w:numId w:val="23"/>
        </w:numPr>
        <w:rPr>
          <w:i/>
          <w:iCs/>
        </w:rPr>
      </w:pPr>
      <w:r w:rsidRPr="000C51E1">
        <w:rPr>
          <w:i/>
          <w:iCs/>
        </w:rPr>
        <w:t>(</w:t>
      </w:r>
      <w:proofErr w:type="spellStart"/>
      <w:r w:rsidR="009D57FB" w:rsidRPr="006C40D7">
        <w:rPr>
          <w:rStyle w:val="Zdraznn"/>
        </w:rPr>
        <w:t>keyword</w:t>
      </w:r>
      <w:proofErr w:type="spellEnd"/>
      <w:r w:rsidRPr="000C51E1">
        <w:rPr>
          <w:i/>
          <w:iCs/>
        </w:rPr>
        <w:t>)</w:t>
      </w:r>
      <w:r w:rsidR="00070EBE">
        <w:rPr>
          <w:i/>
          <w:iCs/>
        </w:rPr>
        <w:t xml:space="preserve"> =</w:t>
      </w:r>
      <w:r w:rsidRPr="000C51E1">
        <w:rPr>
          <w:i/>
          <w:iCs/>
        </w:rPr>
        <w:t xml:space="preserve"> 1,1</w:t>
      </w:r>
    </w:p>
    <w:p w14:paraId="6184F812" w14:textId="5833E21B" w:rsidR="000C51E1" w:rsidRPr="000C51E1" w:rsidRDefault="000C51E1" w:rsidP="000C51E1">
      <w:pPr>
        <w:pStyle w:val="Odstavecseseznamem"/>
        <w:numPr>
          <w:ilvl w:val="0"/>
          <w:numId w:val="23"/>
        </w:numPr>
        <w:rPr>
          <w:i/>
          <w:iCs/>
        </w:rPr>
      </w:pPr>
      <w:r w:rsidRPr="000C51E1">
        <w:rPr>
          <w:i/>
          <w:iCs/>
        </w:rPr>
        <w:t>((</w:t>
      </w:r>
      <w:proofErr w:type="spellStart"/>
      <w:r w:rsidR="009D57FB" w:rsidRPr="006C40D7">
        <w:rPr>
          <w:rStyle w:val="Zdraznn"/>
        </w:rPr>
        <w:t>keyword</w:t>
      </w:r>
      <w:proofErr w:type="spellEnd"/>
      <w:r w:rsidRPr="000C51E1">
        <w:rPr>
          <w:i/>
          <w:iCs/>
        </w:rPr>
        <w:t>))</w:t>
      </w:r>
      <w:r w:rsidR="00070EBE">
        <w:rPr>
          <w:i/>
          <w:iCs/>
        </w:rPr>
        <w:t xml:space="preserve"> =</w:t>
      </w:r>
      <w:r w:rsidRPr="000C51E1">
        <w:rPr>
          <w:i/>
          <w:iCs/>
        </w:rPr>
        <w:t xml:space="preserve"> 1,21</w:t>
      </w:r>
    </w:p>
    <w:p w14:paraId="1BD4C2AB" w14:textId="1FA96BCC" w:rsidR="006F3C15" w:rsidRPr="006F3C15" w:rsidRDefault="000C51E1" w:rsidP="006F3C15">
      <w:pPr>
        <w:pStyle w:val="Odstavecseseznamem"/>
        <w:numPr>
          <w:ilvl w:val="0"/>
          <w:numId w:val="23"/>
        </w:numPr>
        <w:rPr>
          <w:i/>
          <w:iCs/>
        </w:rPr>
      </w:pPr>
      <w:r w:rsidRPr="000C51E1">
        <w:rPr>
          <w:i/>
          <w:iCs/>
        </w:rPr>
        <w:t>(((</w:t>
      </w:r>
      <w:proofErr w:type="spellStart"/>
      <w:r w:rsidR="009D57FB" w:rsidRPr="006C40D7">
        <w:rPr>
          <w:rStyle w:val="Zdraznn"/>
        </w:rPr>
        <w:t>keyword</w:t>
      </w:r>
      <w:proofErr w:type="spellEnd"/>
      <w:r w:rsidRPr="000C51E1">
        <w:rPr>
          <w:i/>
          <w:iCs/>
        </w:rPr>
        <w:t>)))</w:t>
      </w:r>
      <w:r w:rsidR="00070EBE">
        <w:rPr>
          <w:i/>
          <w:iCs/>
        </w:rPr>
        <w:t xml:space="preserve"> =</w:t>
      </w:r>
      <w:r w:rsidRPr="000C51E1">
        <w:rPr>
          <w:i/>
          <w:iCs/>
        </w:rPr>
        <w:t xml:space="preserve"> 1,33</w:t>
      </w:r>
    </w:p>
    <w:p w14:paraId="25FAE594" w14:textId="579F6A63" w:rsidR="006F3C15" w:rsidRPr="006F3C15" w:rsidRDefault="006F3C15" w:rsidP="006F3C15">
      <w:pPr>
        <w:pStyle w:val="Odstavecseseznamem"/>
        <w:numPr>
          <w:ilvl w:val="0"/>
          <w:numId w:val="23"/>
        </w:numPr>
        <w:rPr>
          <w:i/>
          <w:iCs/>
        </w:rPr>
      </w:pPr>
      <w:r w:rsidRPr="006F3C15">
        <w:rPr>
          <w:i/>
          <w:iCs/>
        </w:rPr>
        <w:t>[</w:t>
      </w:r>
      <w:proofErr w:type="spellStart"/>
      <w:r w:rsidR="009D57FB" w:rsidRPr="006C40D7">
        <w:rPr>
          <w:rStyle w:val="Zdraznn"/>
        </w:rPr>
        <w:t>keyword</w:t>
      </w:r>
      <w:proofErr w:type="spellEnd"/>
      <w:r w:rsidRPr="006F3C15">
        <w:rPr>
          <w:i/>
          <w:iCs/>
        </w:rPr>
        <w:t>]</w:t>
      </w:r>
      <w:r w:rsidR="00070EBE">
        <w:rPr>
          <w:i/>
          <w:iCs/>
        </w:rPr>
        <w:t xml:space="preserve"> =</w:t>
      </w:r>
      <w:r w:rsidRPr="006F3C15">
        <w:rPr>
          <w:i/>
          <w:iCs/>
        </w:rPr>
        <w:t xml:space="preserve"> 0,9</w:t>
      </w:r>
    </w:p>
    <w:p w14:paraId="254634EF" w14:textId="5488180A" w:rsidR="006F3C15" w:rsidRPr="006F3C15" w:rsidRDefault="006F3C15" w:rsidP="006F3C15">
      <w:pPr>
        <w:pStyle w:val="Odstavecseseznamem"/>
        <w:numPr>
          <w:ilvl w:val="0"/>
          <w:numId w:val="23"/>
        </w:numPr>
        <w:rPr>
          <w:i/>
          <w:iCs/>
        </w:rPr>
      </w:pPr>
      <w:r w:rsidRPr="006F3C15">
        <w:rPr>
          <w:i/>
          <w:iCs/>
        </w:rPr>
        <w:t>[[</w:t>
      </w:r>
      <w:proofErr w:type="spellStart"/>
      <w:r w:rsidR="009D57FB" w:rsidRPr="006C40D7">
        <w:rPr>
          <w:rStyle w:val="Zdraznn"/>
        </w:rPr>
        <w:t>keyword</w:t>
      </w:r>
      <w:proofErr w:type="spellEnd"/>
      <w:r w:rsidRPr="006F3C15">
        <w:rPr>
          <w:i/>
          <w:iCs/>
        </w:rPr>
        <w:t>]]</w:t>
      </w:r>
      <w:r w:rsidR="00070EBE">
        <w:rPr>
          <w:i/>
          <w:iCs/>
        </w:rPr>
        <w:t xml:space="preserve"> =</w:t>
      </w:r>
      <w:r w:rsidRPr="006F3C15">
        <w:rPr>
          <w:i/>
          <w:iCs/>
        </w:rPr>
        <w:t xml:space="preserve"> 0,81</w:t>
      </w:r>
    </w:p>
    <w:p w14:paraId="0AC64821" w14:textId="2D31283D" w:rsidR="000C51E1" w:rsidRPr="000C51E1" w:rsidRDefault="006F3C15" w:rsidP="006F3C15">
      <w:pPr>
        <w:pStyle w:val="Odstavecseseznamem"/>
        <w:numPr>
          <w:ilvl w:val="0"/>
          <w:numId w:val="23"/>
        </w:numPr>
        <w:rPr>
          <w:i/>
          <w:iCs/>
        </w:rPr>
      </w:pPr>
      <w:r w:rsidRPr="006F3C15">
        <w:rPr>
          <w:i/>
          <w:iCs/>
        </w:rPr>
        <w:t>[[[</w:t>
      </w:r>
      <w:proofErr w:type="spellStart"/>
      <w:r w:rsidR="009D57FB" w:rsidRPr="006C40D7">
        <w:rPr>
          <w:rStyle w:val="Zdraznn"/>
        </w:rPr>
        <w:t>keyword</w:t>
      </w:r>
      <w:proofErr w:type="spellEnd"/>
      <w:r w:rsidRPr="006F3C15">
        <w:rPr>
          <w:i/>
          <w:iCs/>
        </w:rPr>
        <w:t>]]]</w:t>
      </w:r>
      <w:r w:rsidR="00070EBE">
        <w:rPr>
          <w:i/>
          <w:iCs/>
        </w:rPr>
        <w:t xml:space="preserve"> =</w:t>
      </w:r>
      <w:r w:rsidRPr="006F3C15">
        <w:rPr>
          <w:i/>
          <w:iCs/>
        </w:rPr>
        <w:t xml:space="preserve"> 0,73</w:t>
      </w:r>
    </w:p>
    <w:p w14:paraId="36EB14B1" w14:textId="77777777" w:rsidR="006F3C15" w:rsidRDefault="006F3C15" w:rsidP="00AC654E">
      <w:pPr>
        <w:pStyle w:val="Nadpis2"/>
        <w:sectPr w:rsidR="006F3C15" w:rsidSect="006F3C15">
          <w:type w:val="continuous"/>
          <w:pgSz w:w="11906" w:h="16838"/>
          <w:pgMar w:top="1417" w:right="1417" w:bottom="1417" w:left="1417" w:header="708" w:footer="708" w:gutter="0"/>
          <w:pgNumType w:start="1"/>
          <w:cols w:num="2" w:space="708"/>
          <w:docGrid w:linePitch="360"/>
        </w:sectPr>
      </w:pPr>
    </w:p>
    <w:p w14:paraId="1A87A742" w14:textId="326FA605" w:rsidR="00AC654E" w:rsidRDefault="00F67733" w:rsidP="00AC654E">
      <w:pPr>
        <w:pStyle w:val="Nadpis2"/>
      </w:pPr>
      <w:r>
        <w:t>Technologie generování obrázků</w:t>
      </w:r>
    </w:p>
    <w:p w14:paraId="37D13F00" w14:textId="77777777" w:rsidR="00701C51" w:rsidRDefault="00701C51" w:rsidP="00701C51">
      <w:r>
        <w:t>Stable Diffusion</w:t>
      </w:r>
      <w:r w:rsidR="00F82EEF" w:rsidRPr="00F82EEF">
        <w:t xml:space="preserve"> umí vytvářet nové obrázky od základu pomocí textového zadání, které popisuje prvky, jenž mají být zahrnuty nebo vynechány ve výstupu. Dále umožňuje překreslení stávajících obrázků s novými prvky opět pomocí popisu (tzv. „vedená syntéza obrazu“) prostřednictvím mechanismu difuze a odšumění. Kromě toho model také umožňuje částečnou úpravu stávajících obrázků prostřednictvím dokreslování, pokud je použito vhodné uživatelské rozhraní, které tyto funkce podporuje. Existuje totiž mnoho různých otevřených implementací tohoto modelu.</w:t>
      </w:r>
    </w:p>
    <w:p w14:paraId="24F05715" w14:textId="1B9571E8" w:rsidR="00F82EEF" w:rsidRPr="00F82EEF" w:rsidRDefault="00701C51" w:rsidP="00701C51">
      <w:r>
        <w:t>Pomocí těchto technologií</w:t>
      </w:r>
      <w:r w:rsidRPr="00F82EEF">
        <w:t xml:space="preserve"> je možné vytvářet širokou škálu obrázků a grafiky, včetně realistických fotografií, designu, ilustrací, vizuálních efektů a podobně.</w:t>
      </w:r>
    </w:p>
    <w:p w14:paraId="0040D8C0" w14:textId="6EB996E3" w:rsidR="00F67733" w:rsidRDefault="00F67733" w:rsidP="00F67733">
      <w:pPr>
        <w:pStyle w:val="Nadpis3"/>
      </w:pPr>
      <w:r w:rsidRPr="00F67733">
        <w:t>Text-to-</w:t>
      </w:r>
      <w:r w:rsidR="000F2B0B">
        <w:t>i</w:t>
      </w:r>
      <w:r w:rsidRPr="00F67733">
        <w:t>mage</w:t>
      </w:r>
    </w:p>
    <w:p w14:paraId="3B217AB4" w14:textId="709FA9F2" w:rsidR="007C7A24" w:rsidRDefault="00D213B9" w:rsidP="007C7A24">
      <w:commentRangeStart w:id="55"/>
      <w:r>
        <w:t>Samplovací skript</w:t>
      </w:r>
      <w:r w:rsidRPr="00D213B9">
        <w:t xml:space="preserve"> </w:t>
      </w:r>
      <w:r>
        <w:t>t</w:t>
      </w:r>
      <w:r w:rsidR="003916DA" w:rsidRPr="003916DA">
        <w:t>ext-to-image</w:t>
      </w:r>
      <w:r w:rsidR="00233636">
        <w:t xml:space="preserve"> (</w:t>
      </w:r>
      <w:r w:rsidR="00233636" w:rsidRPr="00233636">
        <w:t>txt2img</w:t>
      </w:r>
      <w:r w:rsidR="00233636">
        <w:t>)</w:t>
      </w:r>
      <w:r w:rsidR="007C7A24">
        <w:t xml:space="preserve"> je výsledkem</w:t>
      </w:r>
      <w:r w:rsidR="000F2B0B" w:rsidRPr="000F2B0B">
        <w:t xml:space="preserve"> </w:t>
      </w:r>
      <w:r w:rsidR="000F2B0B">
        <w:t>strojového učení</w:t>
      </w:r>
      <w:r w:rsidR="003916DA" w:rsidRPr="003916DA">
        <w:t xml:space="preserve">, </w:t>
      </w:r>
      <w:r w:rsidR="007C7A24">
        <w:t>který dokáže generovat odpovídající obrázek na základě textového popisu v přirozeném jazyce</w:t>
      </w:r>
      <w:r w:rsidR="003916DA" w:rsidRPr="003916DA">
        <w:t>.</w:t>
      </w:r>
      <w:r w:rsidR="000F2B0B" w:rsidRPr="000F2B0B">
        <w:t xml:space="preserve"> </w:t>
      </w:r>
      <w:r w:rsidR="007C7A24">
        <w:t>Tyto systémy se začaly vyvíjet od roku 2010 díky pokroku v oblasti hlubokých neuronových sítí. V podstatě se skládají z jazykového modelu</w:t>
      </w:r>
      <w:r w:rsidR="00761561" w:rsidRPr="00761561">
        <w:t xml:space="preserve"> převádějícího textový popis na latentní reprezentaci</w:t>
      </w:r>
      <w:r w:rsidR="007C7A24">
        <w:t xml:space="preserve"> a generativního obrazového modelu, </w:t>
      </w:r>
      <w:r w:rsidR="00761561">
        <w:t>který</w:t>
      </w:r>
      <w:r w:rsidR="007C7A24">
        <w:t xml:space="preserve"> na základě této reprezentace vytváří obraz.</w:t>
      </w:r>
      <w:commentRangeEnd w:id="55"/>
      <w:r w:rsidR="00761561">
        <w:rPr>
          <w:rStyle w:val="Odkaznakoment"/>
        </w:rPr>
        <w:commentReference w:id="55"/>
      </w:r>
    </w:p>
    <w:p w14:paraId="6B5CC0D9" w14:textId="77777777" w:rsidR="005D333B" w:rsidRDefault="005D333B" w:rsidP="005D333B">
      <w:pPr>
        <w:pStyle w:val="ObrzekvMP"/>
        <w:keepNext/>
      </w:pPr>
      <w:r w:rsidRPr="005D333B">
        <w:rPr>
          <w:noProof/>
        </w:rPr>
        <w:lastRenderedPageBreak/>
        <w:drawing>
          <wp:inline distT="0" distB="0" distL="0" distR="0" wp14:anchorId="7A7A96D9" wp14:editId="5F1EF93A">
            <wp:extent cx="5760720" cy="2769235"/>
            <wp:effectExtent l="0" t="0" r="0" b="0"/>
            <wp:docPr id="1712700301" name="Obrázek 1"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0301" name="Obrázek 1" descr="Obsah obrázku text, číslo, snímek obrazovky&#10;&#10;Popis byl vytvořen automaticky"/>
                    <pic:cNvPicPr/>
                  </pic:nvPicPr>
                  <pic:blipFill>
                    <a:blip r:embed="rId43"/>
                    <a:stretch>
                      <a:fillRect/>
                    </a:stretch>
                  </pic:blipFill>
                  <pic:spPr>
                    <a:xfrm>
                      <a:off x="0" y="0"/>
                      <a:ext cx="5760720" cy="2769235"/>
                    </a:xfrm>
                    <a:prstGeom prst="rect">
                      <a:avLst/>
                    </a:prstGeom>
                  </pic:spPr>
                </pic:pic>
              </a:graphicData>
            </a:graphic>
          </wp:inline>
        </w:drawing>
      </w:r>
    </w:p>
    <w:p w14:paraId="74017D3F" w14:textId="58202236" w:rsidR="001B5C60" w:rsidRPr="003916DA" w:rsidRDefault="005D333B" w:rsidP="005D333B">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20</w:t>
      </w:r>
      <w:r w:rsidR="001F5946">
        <w:rPr>
          <w:noProof/>
        </w:rPr>
        <w:fldChar w:fldCharType="end"/>
      </w:r>
      <w:r>
        <w:t xml:space="preserve"> Okno technologie text-to-image</w:t>
      </w:r>
    </w:p>
    <w:p w14:paraId="1064552C" w14:textId="25438BDC" w:rsidR="00F67733" w:rsidRDefault="00F67733">
      <w:pPr>
        <w:pStyle w:val="Nadpis3"/>
      </w:pPr>
      <w:r>
        <w:t>Image</w:t>
      </w:r>
      <w:r w:rsidRPr="00F67733">
        <w:t>-to-</w:t>
      </w:r>
      <w:r w:rsidR="00761561">
        <w:t>i</w:t>
      </w:r>
      <w:r w:rsidRPr="00F67733">
        <w:t>mage</w:t>
      </w:r>
    </w:p>
    <w:p w14:paraId="4BA32646" w14:textId="15200711" w:rsidR="003D27A3" w:rsidRDefault="00D213B9" w:rsidP="00D273EE">
      <w:commentRangeStart w:id="56"/>
      <w:r>
        <w:t>Dalším v</w:t>
      </w:r>
      <w:r w:rsidRPr="00BC4094">
        <w:t xml:space="preserve">ýsledkem strojového učení </w:t>
      </w:r>
      <w:r>
        <w:t>je samplovací skript i</w:t>
      </w:r>
      <w:r w:rsidRPr="00D213B9">
        <w:t>mage</w:t>
      </w:r>
      <w:r w:rsidR="00BC4094" w:rsidRPr="00BC4094">
        <w:t xml:space="preserve">-to-image </w:t>
      </w:r>
      <w:r w:rsidR="00233636">
        <w:t>(img</w:t>
      </w:r>
      <w:r w:rsidR="00233636" w:rsidRPr="00233636">
        <w:t>2img</w:t>
      </w:r>
      <w:r w:rsidR="00233636">
        <w:t>)</w:t>
      </w:r>
      <w:r w:rsidR="00BC4094" w:rsidRPr="00BC4094">
        <w:t xml:space="preserve">, který využívá </w:t>
      </w:r>
      <w:r w:rsidR="00BC4094">
        <w:t>hluboký</w:t>
      </w:r>
      <w:r w:rsidR="00BC4094" w:rsidRPr="00BC4094">
        <w:t xml:space="preserve"> generativní model k syntéze obrázků na základě textových popisů a obrázků. Jeho hlavním cílem je naučit se převádět obrázky z jedné domény do druhé, </w:t>
      </w:r>
      <w:r w:rsidR="00BC4094">
        <w:t xml:space="preserve">a to </w:t>
      </w:r>
      <w:r w:rsidR="00BC4094" w:rsidRPr="00BC4094">
        <w:t xml:space="preserve">s využitím bohatého prostoru transformací. Tento model dokáže provádět </w:t>
      </w:r>
      <w:r w:rsidR="002A2FD8">
        <w:t>r</w:t>
      </w:r>
      <w:r w:rsidR="002A2FD8" w:rsidRPr="002A2FD8">
        <w:t>ozsáhlé spektrum</w:t>
      </w:r>
      <w:r w:rsidR="002A2FD8" w:rsidRPr="002A2FD8">
        <w:t xml:space="preserve"> </w:t>
      </w:r>
      <w:r w:rsidR="00BC4094" w:rsidRPr="00BC4094">
        <w:t>úloh, jako je konverze černobílých obrazů na barevné, přeměna skic na fotorealistické</w:t>
      </w:r>
      <w:r w:rsidR="00AE462C" w:rsidRPr="00BC4094">
        <w:t>,</w:t>
      </w:r>
      <w:r w:rsidR="00BC4094" w:rsidRPr="00BC4094">
        <w:t xml:space="preserve"> a dokonce i převod </w:t>
      </w:r>
      <w:r w:rsidR="00566A19">
        <w:t>jednoho prostředí na jiné</w:t>
      </w:r>
      <w:r w:rsidR="00BC4094" w:rsidRPr="00BC4094">
        <w:t>.</w:t>
      </w:r>
      <w:r w:rsidR="00566A19">
        <w:t xml:space="preserve"> </w:t>
      </w:r>
      <w:r w:rsidR="00566A19" w:rsidRPr="00566A19">
        <w:t>Například může převést zimní krajinu na letní nebo obrázek venkovské scenérie na městský pohled.</w:t>
      </w:r>
      <w:commentRangeEnd w:id="56"/>
      <w:r w:rsidR="00D273EE">
        <w:rPr>
          <w:rStyle w:val="Odkaznakoment"/>
        </w:rPr>
        <w:commentReference w:id="56"/>
      </w:r>
    </w:p>
    <w:p w14:paraId="0CA82B89" w14:textId="77777777" w:rsidR="00303216" w:rsidRDefault="00303216" w:rsidP="00303216">
      <w:pPr>
        <w:pStyle w:val="ObrzekvMP"/>
        <w:keepNext/>
      </w:pPr>
      <w:r>
        <w:rPr>
          <w:noProof/>
        </w:rPr>
        <w:drawing>
          <wp:inline distT="0" distB="0" distL="0" distR="0" wp14:anchorId="226147A4" wp14:editId="7604966D">
            <wp:extent cx="5760262" cy="2769235"/>
            <wp:effectExtent l="0" t="0" r="0" b="0"/>
            <wp:docPr id="9259561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6138" name="Obrázek 1"/>
                    <pic:cNvPicPr/>
                  </pic:nvPicPr>
                  <pic:blipFill>
                    <a:blip r:embed="rId44" cstate="print">
                      <a:extLst>
                        <a:ext uri="{BEBA8EAE-BF5A-486C-A8C5-ECC9F3942E4B}">
                          <a14:imgProps xmlns:a14="http://schemas.microsoft.com/office/drawing/2010/main">
                            <a14:imgLayer r:embed="rId45">
                              <a14:imgEffect>
                                <a14:sharpenSoften amount="20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02A9A204" w14:textId="6878CCC1" w:rsidR="00303216" w:rsidRDefault="00303216" w:rsidP="00303216">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21</w:t>
      </w:r>
      <w:r w:rsidR="001F5946">
        <w:rPr>
          <w:noProof/>
        </w:rPr>
        <w:fldChar w:fldCharType="end"/>
      </w:r>
      <w:r>
        <w:t xml:space="preserve"> </w:t>
      </w:r>
      <w:r w:rsidRPr="00785026">
        <w:t xml:space="preserve">Okno technologie </w:t>
      </w:r>
      <w:r>
        <w:t>image</w:t>
      </w:r>
      <w:r w:rsidRPr="00785026">
        <w:t>-to-image</w:t>
      </w:r>
    </w:p>
    <w:p w14:paraId="5B8653FE" w14:textId="77777777" w:rsidR="00EF2867" w:rsidRDefault="00D273EE" w:rsidP="00EF2867">
      <w:r w:rsidRPr="00D273EE">
        <w:lastRenderedPageBreak/>
        <w:t>Jak</w:t>
      </w:r>
      <w:r>
        <w:t>o il</w:t>
      </w:r>
      <w:r w:rsidRPr="00D273EE">
        <w:t xml:space="preserve">ustrativní příklad může posloužit fotografie jablka, která se díky využití algoritmu image-to-image proměnila v jedinečnou olejomalbu inspirovanou stylem malíře Vincenta van </w:t>
      </w:r>
      <w:proofErr w:type="spellStart"/>
      <w:r w:rsidRPr="00D273EE">
        <w:t>Gogha</w:t>
      </w:r>
      <w:proofErr w:type="spellEnd"/>
      <w:r w:rsidRPr="00D273EE">
        <w:t>.</w:t>
      </w:r>
    </w:p>
    <w:p w14:paraId="68028DEF" w14:textId="5B204EFA" w:rsidR="00EF2867" w:rsidRPr="001373D6" w:rsidRDefault="00EF2867" w:rsidP="00EF2867">
      <w:pPr>
        <w:pStyle w:val="Odstavecseseznamem"/>
        <w:numPr>
          <w:ilvl w:val="0"/>
          <w:numId w:val="23"/>
        </w:numPr>
        <w:rPr>
          <w:i/>
          <w:iCs/>
        </w:rPr>
      </w:pPr>
      <w:r w:rsidRPr="00D2366D">
        <w:rPr>
          <w:i/>
          <w:iCs/>
        </w:rPr>
        <w:t>Prompt:</w:t>
      </w:r>
      <w:r w:rsidRPr="001373D6">
        <w:rPr>
          <w:i/>
          <w:iCs/>
        </w:rPr>
        <w:t xml:space="preserve"> </w:t>
      </w:r>
      <w:proofErr w:type="spellStart"/>
      <w:r w:rsidRPr="001373D6">
        <w:rPr>
          <w:i/>
          <w:iCs/>
        </w:rPr>
        <w:t>red</w:t>
      </w:r>
      <w:proofErr w:type="spellEnd"/>
      <w:r w:rsidRPr="001373D6">
        <w:rPr>
          <w:i/>
          <w:iCs/>
        </w:rPr>
        <w:t xml:space="preserve"> </w:t>
      </w:r>
      <w:proofErr w:type="spellStart"/>
      <w:r w:rsidRPr="001373D6">
        <w:rPr>
          <w:i/>
          <w:iCs/>
        </w:rPr>
        <w:t>apple</w:t>
      </w:r>
      <w:proofErr w:type="spellEnd"/>
      <w:r w:rsidRPr="001373D6">
        <w:rPr>
          <w:i/>
          <w:iCs/>
        </w:rPr>
        <w:t xml:space="preserve"> on </w:t>
      </w:r>
      <w:proofErr w:type="spellStart"/>
      <w:r w:rsidRPr="001373D6">
        <w:rPr>
          <w:i/>
          <w:iCs/>
        </w:rPr>
        <w:t>wooden</w:t>
      </w:r>
      <w:proofErr w:type="spellEnd"/>
      <w:r w:rsidRPr="001373D6">
        <w:rPr>
          <w:i/>
          <w:iCs/>
        </w:rPr>
        <w:t xml:space="preserve"> table, soft </w:t>
      </w:r>
      <w:proofErr w:type="spellStart"/>
      <w:r w:rsidRPr="001373D6">
        <w:rPr>
          <w:i/>
          <w:iCs/>
        </w:rPr>
        <w:t>lighting</w:t>
      </w:r>
      <w:proofErr w:type="spellEnd"/>
      <w:r w:rsidRPr="001373D6">
        <w:rPr>
          <w:i/>
          <w:iCs/>
        </w:rPr>
        <w:t xml:space="preserve">, RAW </w:t>
      </w:r>
      <w:proofErr w:type="spellStart"/>
      <w:r w:rsidRPr="001373D6">
        <w:rPr>
          <w:i/>
          <w:iCs/>
        </w:rPr>
        <w:t>photo</w:t>
      </w:r>
      <w:proofErr w:type="spellEnd"/>
    </w:p>
    <w:p w14:paraId="450BF0ED" w14:textId="39E314A9" w:rsidR="00EF2867" w:rsidRPr="001373D6" w:rsidRDefault="00EF2867" w:rsidP="00EF2867">
      <w:pPr>
        <w:pStyle w:val="Odstavecseseznamem"/>
        <w:numPr>
          <w:ilvl w:val="0"/>
          <w:numId w:val="23"/>
        </w:numPr>
        <w:rPr>
          <w:i/>
          <w:iCs/>
        </w:rPr>
      </w:pPr>
      <w:r w:rsidRPr="00D2366D">
        <w:rPr>
          <w:i/>
          <w:iCs/>
        </w:rPr>
        <w:t>Negative prompt:</w:t>
      </w:r>
      <w:r w:rsidRPr="001373D6">
        <w:rPr>
          <w:i/>
          <w:iCs/>
        </w:rPr>
        <w:t xml:space="preserve"> </w:t>
      </w:r>
      <w:proofErr w:type="spellStart"/>
      <w:r w:rsidRPr="001373D6">
        <w:rPr>
          <w:i/>
          <w:iCs/>
        </w:rPr>
        <w:t>painting</w:t>
      </w:r>
      <w:proofErr w:type="spellEnd"/>
      <w:r w:rsidRPr="001373D6">
        <w:rPr>
          <w:i/>
          <w:iCs/>
        </w:rPr>
        <w:t xml:space="preserve">, </w:t>
      </w:r>
      <w:proofErr w:type="spellStart"/>
      <w:r w:rsidRPr="001373D6">
        <w:rPr>
          <w:i/>
          <w:iCs/>
        </w:rPr>
        <w:t>sketch</w:t>
      </w:r>
      <w:proofErr w:type="spellEnd"/>
      <w:r w:rsidRPr="001373D6">
        <w:rPr>
          <w:i/>
          <w:iCs/>
        </w:rPr>
        <w:t xml:space="preserve">, </w:t>
      </w:r>
      <w:proofErr w:type="spellStart"/>
      <w:r w:rsidRPr="001373D6">
        <w:rPr>
          <w:i/>
          <w:iCs/>
        </w:rPr>
        <w:t>cartoon</w:t>
      </w:r>
      <w:proofErr w:type="spellEnd"/>
      <w:r w:rsidRPr="001373D6">
        <w:rPr>
          <w:i/>
          <w:iCs/>
        </w:rPr>
        <w:t xml:space="preserve">, </w:t>
      </w:r>
      <w:proofErr w:type="spellStart"/>
      <w:r w:rsidRPr="001373D6">
        <w:rPr>
          <w:i/>
          <w:iCs/>
        </w:rPr>
        <w:t>drawing</w:t>
      </w:r>
      <w:proofErr w:type="spellEnd"/>
      <w:r w:rsidRPr="001373D6">
        <w:rPr>
          <w:i/>
          <w:iCs/>
        </w:rPr>
        <w:t xml:space="preserve">, anime, </w:t>
      </w:r>
      <w:proofErr w:type="spellStart"/>
      <w:r w:rsidRPr="001373D6">
        <w:rPr>
          <w:i/>
          <w:iCs/>
        </w:rPr>
        <w:t>cgi</w:t>
      </w:r>
      <w:proofErr w:type="spellEnd"/>
      <w:r w:rsidRPr="001373D6">
        <w:rPr>
          <w:i/>
          <w:iCs/>
        </w:rPr>
        <w:t xml:space="preserve">, </w:t>
      </w:r>
      <w:proofErr w:type="spellStart"/>
      <w:r w:rsidRPr="001373D6">
        <w:rPr>
          <w:i/>
          <w:iCs/>
        </w:rPr>
        <w:t>semi</w:t>
      </w:r>
      <w:r w:rsidR="00EE16B2" w:rsidRPr="001373D6">
        <w:rPr>
          <w:i/>
          <w:iCs/>
        </w:rPr>
        <w:noBreakHyphen/>
      </w:r>
      <w:r w:rsidRPr="001373D6">
        <w:rPr>
          <w:i/>
          <w:iCs/>
        </w:rPr>
        <w:t>realistic</w:t>
      </w:r>
      <w:proofErr w:type="spellEnd"/>
      <w:r w:rsidRPr="001373D6">
        <w:rPr>
          <w:i/>
          <w:iCs/>
        </w:rPr>
        <w:t xml:space="preserve">, </w:t>
      </w:r>
      <w:proofErr w:type="gramStart"/>
      <w:r w:rsidR="00441D12" w:rsidRPr="001373D6">
        <w:rPr>
          <w:i/>
          <w:iCs/>
        </w:rPr>
        <w:t>3d</w:t>
      </w:r>
      <w:proofErr w:type="gramEnd"/>
      <w:r w:rsidRPr="001373D6">
        <w:rPr>
          <w:i/>
          <w:iCs/>
        </w:rPr>
        <w:t xml:space="preserve">, </w:t>
      </w:r>
      <w:proofErr w:type="spellStart"/>
      <w:r w:rsidRPr="001373D6">
        <w:rPr>
          <w:i/>
          <w:iCs/>
        </w:rPr>
        <w:t>render</w:t>
      </w:r>
      <w:proofErr w:type="spellEnd"/>
      <w:r w:rsidRPr="001373D6">
        <w:rPr>
          <w:i/>
          <w:iCs/>
        </w:rPr>
        <w:t>, text</w:t>
      </w:r>
    </w:p>
    <w:p w14:paraId="659C909B" w14:textId="51FA65D4" w:rsidR="000E33F4" w:rsidRDefault="00EF2867" w:rsidP="000E33F4">
      <w:pPr>
        <w:spacing w:after="160"/>
      </w:pPr>
      <w:r w:rsidRPr="00EF2867">
        <w:t xml:space="preserve">Při aplikování technologie image-to-image byl prompt snadno upraven. Namísto </w:t>
      </w:r>
      <w:r w:rsidRPr="0015354F">
        <w:rPr>
          <w:i/>
          <w:iCs/>
        </w:rPr>
        <w:t xml:space="preserve">„RAW </w:t>
      </w:r>
      <w:proofErr w:type="spellStart"/>
      <w:r w:rsidRPr="0015354F">
        <w:rPr>
          <w:i/>
          <w:iCs/>
        </w:rPr>
        <w:t>photo</w:t>
      </w:r>
      <w:proofErr w:type="spellEnd"/>
      <w:r w:rsidRPr="0015354F">
        <w:rPr>
          <w:i/>
          <w:iCs/>
        </w:rPr>
        <w:t>“</w:t>
      </w:r>
      <w:r w:rsidRPr="00EF2867">
        <w:t xml:space="preserve"> byla zvolena fráze </w:t>
      </w:r>
      <w:r w:rsidRPr="0015354F">
        <w:rPr>
          <w:i/>
          <w:iCs/>
        </w:rPr>
        <w:t>„</w:t>
      </w:r>
      <w:proofErr w:type="spellStart"/>
      <w:r w:rsidRPr="0015354F">
        <w:rPr>
          <w:i/>
          <w:iCs/>
        </w:rPr>
        <w:t>oil</w:t>
      </w:r>
      <w:proofErr w:type="spellEnd"/>
      <w:r w:rsidRPr="0015354F">
        <w:rPr>
          <w:i/>
          <w:iCs/>
        </w:rPr>
        <w:t xml:space="preserve"> </w:t>
      </w:r>
      <w:proofErr w:type="spellStart"/>
      <w:r w:rsidRPr="0015354F">
        <w:rPr>
          <w:i/>
          <w:iCs/>
        </w:rPr>
        <w:t>painting</w:t>
      </w:r>
      <w:proofErr w:type="spellEnd"/>
      <w:r w:rsidRPr="0015354F">
        <w:rPr>
          <w:i/>
          <w:iCs/>
        </w:rPr>
        <w:t>“</w:t>
      </w:r>
      <w:r w:rsidRPr="00EF2867">
        <w:t xml:space="preserve">, která transformuje požadovaný obrázek. Doplněno bylo také jméno umělce </w:t>
      </w:r>
      <w:r w:rsidR="000A134D">
        <w:t xml:space="preserve">textací </w:t>
      </w:r>
      <w:r w:rsidRPr="0015354F">
        <w:rPr>
          <w:i/>
          <w:iCs/>
        </w:rPr>
        <w:t>„</w:t>
      </w:r>
      <w:r w:rsidR="00E74F59">
        <w:rPr>
          <w:i/>
          <w:iCs/>
        </w:rPr>
        <w:t xml:space="preserve">by </w:t>
      </w:r>
      <w:r w:rsidRPr="0015354F">
        <w:rPr>
          <w:i/>
          <w:iCs/>
        </w:rPr>
        <w:t xml:space="preserve">Vincent van </w:t>
      </w:r>
      <w:proofErr w:type="spellStart"/>
      <w:r w:rsidRPr="0015354F">
        <w:rPr>
          <w:i/>
          <w:iCs/>
        </w:rPr>
        <w:t>Gogh</w:t>
      </w:r>
      <w:proofErr w:type="spellEnd"/>
      <w:r w:rsidRPr="0015354F">
        <w:rPr>
          <w:i/>
          <w:iCs/>
        </w:rPr>
        <w:t>“</w:t>
      </w:r>
      <w:r w:rsidRPr="00EF2867">
        <w:t xml:space="preserve">, což dodává obrázku jeho typický styl. V případě negativního promptu bylo slovo </w:t>
      </w:r>
      <w:r w:rsidRPr="0015354F">
        <w:rPr>
          <w:i/>
          <w:iCs/>
        </w:rPr>
        <w:t>„</w:t>
      </w:r>
      <w:proofErr w:type="spellStart"/>
      <w:r w:rsidRPr="0015354F">
        <w:rPr>
          <w:i/>
          <w:iCs/>
        </w:rPr>
        <w:t>painting</w:t>
      </w:r>
      <w:proofErr w:type="spellEnd"/>
      <w:r w:rsidRPr="0015354F">
        <w:rPr>
          <w:i/>
          <w:iCs/>
        </w:rPr>
        <w:t>“</w:t>
      </w:r>
      <w:r w:rsidRPr="00EF2867">
        <w:t xml:space="preserve"> odstraněno, aby nebránilo vytvoření malby, a bylo nahrazeno slovy </w:t>
      </w:r>
      <w:r w:rsidRPr="0015354F">
        <w:rPr>
          <w:i/>
          <w:iCs/>
        </w:rPr>
        <w:t xml:space="preserve">„RAW </w:t>
      </w:r>
      <w:proofErr w:type="spellStart"/>
      <w:r w:rsidRPr="0015354F">
        <w:rPr>
          <w:i/>
          <w:iCs/>
        </w:rPr>
        <w:t>photo</w:t>
      </w:r>
      <w:proofErr w:type="spellEnd"/>
      <w:r w:rsidRPr="0015354F">
        <w:rPr>
          <w:i/>
          <w:iCs/>
        </w:rPr>
        <w:t>“</w:t>
      </w:r>
      <w:r w:rsidRPr="00EF2867">
        <w:t xml:space="preserve"> za účelem zabránění v tvorbě </w:t>
      </w:r>
      <w:r w:rsidR="000E33F4" w:rsidRPr="000E33F4">
        <w:t>realistické fotografie.</w:t>
      </w:r>
    </w:p>
    <w:p w14:paraId="70C3867D" w14:textId="77777777" w:rsidR="000E33F4" w:rsidRPr="000E33F4" w:rsidRDefault="000E33F4" w:rsidP="000E33F4">
      <w:pPr>
        <w:pStyle w:val="Titulek"/>
        <w:spacing w:line="336" w:lineRule="auto"/>
        <w:jc w:val="both"/>
        <w:sectPr w:rsidR="000E33F4" w:rsidRPr="000E33F4" w:rsidSect="00EF2867">
          <w:type w:val="continuous"/>
          <w:pgSz w:w="11906" w:h="16838"/>
          <w:pgMar w:top="1417" w:right="1417" w:bottom="1417" w:left="1417" w:header="708" w:footer="708" w:gutter="0"/>
          <w:pgNumType w:start="1"/>
          <w:cols w:space="708"/>
          <w:docGrid w:linePitch="360"/>
        </w:sectPr>
      </w:pPr>
    </w:p>
    <w:p w14:paraId="5A3B793D" w14:textId="77777777" w:rsidR="000E33F4" w:rsidRDefault="000E33F4" w:rsidP="000E33F4">
      <w:pPr>
        <w:pStyle w:val="ObrzekvMP"/>
      </w:pPr>
      <w:r w:rsidRPr="000E33F4">
        <w:rPr>
          <w:noProof/>
        </w:rPr>
        <w:drawing>
          <wp:inline distT="0" distB="0" distL="0" distR="0" wp14:anchorId="408DF899" wp14:editId="562C0B7D">
            <wp:extent cx="2160000" cy="2160000"/>
            <wp:effectExtent l="0" t="0" r="0" b="0"/>
            <wp:docPr id="579000412" name="Obrázek 1" descr="Obsah obrázku ovoce, dřevěné, Čerstvé jídlo, jablk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0412" name="Obrázek 1" descr="Obsah obrázku ovoce, dřevěné, Čerstvé jídlo, jablko&#10;&#10;Popis byl vytvořen automaticky"/>
                    <pic:cNvPicPr/>
                  </pic:nvPicPr>
                  <pic:blipFill>
                    <a:blip r:embed="rId46"/>
                    <a:stretch>
                      <a:fillRect/>
                    </a:stretch>
                  </pic:blipFill>
                  <pic:spPr>
                    <a:xfrm>
                      <a:off x="0" y="0"/>
                      <a:ext cx="2160000" cy="2160000"/>
                    </a:xfrm>
                    <a:prstGeom prst="rect">
                      <a:avLst/>
                    </a:prstGeom>
                  </pic:spPr>
                </pic:pic>
              </a:graphicData>
            </a:graphic>
          </wp:inline>
        </w:drawing>
      </w:r>
    </w:p>
    <w:p w14:paraId="6421E2D6" w14:textId="37DD1FA7" w:rsidR="000E33F4" w:rsidRDefault="000E33F4" w:rsidP="000E33F4">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22</w:t>
      </w:r>
      <w:r w:rsidR="001F5946">
        <w:rPr>
          <w:noProof/>
        </w:rPr>
        <w:fldChar w:fldCharType="end"/>
      </w:r>
      <w:r>
        <w:t xml:space="preserve"> Realistická fotografie vytvořená pomocí technologie text</w:t>
      </w:r>
      <w:r w:rsidR="00B22078">
        <w:noBreakHyphen/>
      </w:r>
      <w:r>
        <w:t>to</w:t>
      </w:r>
      <w:r w:rsidR="00B22078">
        <w:noBreakHyphen/>
      </w:r>
      <w:r>
        <w:t>image ve Stable Diffusion</w:t>
      </w:r>
    </w:p>
    <w:p w14:paraId="6BFD002C" w14:textId="77777777" w:rsidR="000E33F4" w:rsidRDefault="000E33F4" w:rsidP="000E33F4">
      <w:pPr>
        <w:pStyle w:val="ObrzekvMP"/>
      </w:pPr>
      <w:r w:rsidRPr="000E33F4">
        <w:rPr>
          <w:noProof/>
        </w:rPr>
        <w:drawing>
          <wp:inline distT="0" distB="0" distL="0" distR="0" wp14:anchorId="4367FFAE" wp14:editId="3D81A659">
            <wp:extent cx="2160000" cy="2160000"/>
            <wp:effectExtent l="0" t="0" r="0" b="0"/>
            <wp:docPr id="372109427" name="Obrázek 1" descr="Obsah obrázku ovoce, obraz, Čerstvé jídlo, Fotka zátiš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9427" name="Obrázek 1" descr="Obsah obrázku ovoce, obraz, Čerstvé jídlo, Fotka zátiší&#10;&#10;Popis byl vytvořen automaticky"/>
                    <pic:cNvPicPr/>
                  </pic:nvPicPr>
                  <pic:blipFill>
                    <a:blip r:embed="rId47"/>
                    <a:stretch>
                      <a:fillRect/>
                    </a:stretch>
                  </pic:blipFill>
                  <pic:spPr>
                    <a:xfrm>
                      <a:off x="0" y="0"/>
                      <a:ext cx="2160000" cy="2160000"/>
                    </a:xfrm>
                    <a:prstGeom prst="rect">
                      <a:avLst/>
                    </a:prstGeom>
                  </pic:spPr>
                </pic:pic>
              </a:graphicData>
            </a:graphic>
          </wp:inline>
        </w:drawing>
      </w:r>
    </w:p>
    <w:p w14:paraId="63FC84B4" w14:textId="766B2C1B" w:rsidR="000E33F4" w:rsidRPr="00FC2CD1" w:rsidRDefault="000E33F4" w:rsidP="000E33F4">
      <w:pPr>
        <w:pStyle w:val="Titulek"/>
      </w:pPr>
      <w:r>
        <w:t xml:space="preserve">Obrázek </w:t>
      </w:r>
      <w:r w:rsidR="001F5946">
        <w:fldChar w:fldCharType="begin"/>
      </w:r>
      <w:r w:rsidR="001F5946">
        <w:instrText xml:space="preserve"> SEQ Obrázek \* ARABIC </w:instrText>
      </w:r>
      <w:r w:rsidR="001F5946">
        <w:fldChar w:fldCharType="separate"/>
      </w:r>
      <w:r w:rsidR="00A564B5">
        <w:rPr>
          <w:noProof/>
        </w:rPr>
        <w:t>23</w:t>
      </w:r>
      <w:r w:rsidR="001F5946">
        <w:rPr>
          <w:noProof/>
        </w:rPr>
        <w:fldChar w:fldCharType="end"/>
      </w:r>
      <w:r>
        <w:t xml:space="preserve"> O</w:t>
      </w:r>
      <w:r w:rsidRPr="00A96A2F">
        <w:t>lejomalb</w:t>
      </w:r>
      <w:r>
        <w:t>a</w:t>
      </w:r>
      <w:r w:rsidRPr="00A96A2F">
        <w:t xml:space="preserve"> inspirovan</w:t>
      </w:r>
      <w:r>
        <w:t>á</w:t>
      </w:r>
      <w:r w:rsidRPr="00A96A2F">
        <w:t xml:space="preserve"> </w:t>
      </w:r>
      <w:r w:rsidR="006D749C">
        <w:t>díly</w:t>
      </w:r>
      <w:r>
        <w:t xml:space="preserve"> </w:t>
      </w:r>
      <w:r w:rsidRPr="00A96A2F">
        <w:t xml:space="preserve">malíře Vincenta van </w:t>
      </w:r>
      <w:proofErr w:type="spellStart"/>
      <w:r w:rsidRPr="00A96A2F">
        <w:t>Gogha</w:t>
      </w:r>
      <w:proofErr w:type="spellEnd"/>
      <w:r>
        <w:rPr>
          <w:noProof/>
        </w:rPr>
        <w:t xml:space="preserve"> vytvořená pomocí technologie image</w:t>
      </w:r>
      <w:r w:rsidR="00B22078">
        <w:rPr>
          <w:noProof/>
        </w:rPr>
        <w:noBreakHyphen/>
      </w:r>
      <w:r>
        <w:rPr>
          <w:noProof/>
        </w:rPr>
        <w:t>to</w:t>
      </w:r>
      <w:r w:rsidR="00B22078">
        <w:rPr>
          <w:noProof/>
        </w:rPr>
        <w:noBreakHyphen/>
      </w:r>
      <w:r>
        <w:rPr>
          <w:noProof/>
        </w:rPr>
        <w:t>image ve Stable Diffusion</w:t>
      </w:r>
    </w:p>
    <w:p w14:paraId="180B5C94" w14:textId="77777777" w:rsidR="000E33F4" w:rsidRDefault="000E33F4" w:rsidP="000E33F4">
      <w:pPr>
        <w:pStyle w:val="Nadpis4"/>
        <w:sectPr w:rsidR="000E33F4" w:rsidSect="000E33F4">
          <w:type w:val="continuous"/>
          <w:pgSz w:w="11906" w:h="16838"/>
          <w:pgMar w:top="1417" w:right="1417" w:bottom="1417" w:left="1417" w:header="708" w:footer="708" w:gutter="0"/>
          <w:pgNumType w:start="1"/>
          <w:cols w:num="2" w:space="708"/>
          <w:docGrid w:linePitch="360"/>
        </w:sectPr>
      </w:pPr>
    </w:p>
    <w:p w14:paraId="6026A5AD" w14:textId="0A1BC369" w:rsidR="0062796B" w:rsidRDefault="000E33F4" w:rsidP="0062796B">
      <w:pPr>
        <w:pStyle w:val="Nadpis4"/>
      </w:pPr>
      <w:bookmarkStart w:id="57" w:name="_Ref136090211"/>
      <w:proofErr w:type="spellStart"/>
      <w:r>
        <w:t>Inpaint</w:t>
      </w:r>
      <w:bookmarkEnd w:id="57"/>
      <w:proofErr w:type="spellEnd"/>
    </w:p>
    <w:p w14:paraId="33BBD482" w14:textId="45AEC6E6" w:rsidR="00D96D28" w:rsidRPr="00D96D28" w:rsidRDefault="0062796B" w:rsidP="0062796B">
      <w:r>
        <w:t>Flexibilita modelu Stable Diffusion poskytuje v rámci procesu image-to-image daleko rozsáhlejší schopnosti než pouhé generování obrazu</w:t>
      </w:r>
      <w:r w:rsidR="00D96D28">
        <w:t>.</w:t>
      </w:r>
    </w:p>
    <w:p w14:paraId="4BF0F51D" w14:textId="2619BC5D" w:rsidR="00152390" w:rsidRDefault="0062796B" w:rsidP="00152390">
      <w:proofErr w:type="spellStart"/>
      <w:r w:rsidRPr="0062796B">
        <w:t>Inpainting</w:t>
      </w:r>
      <w:proofErr w:type="spellEnd"/>
      <w:r w:rsidRPr="0062796B">
        <w:t>, známé také jako dokreslování, představuje schopnost úpravy obrázků, která uživatelům umožňuje modifikovat jednotlivé části a nahradit je jiným generovaným obsahem na základě textového vstupu</w:t>
      </w:r>
      <w:r w:rsidR="00152390" w:rsidRPr="00152390">
        <w:t xml:space="preserve">. </w:t>
      </w:r>
      <w:r w:rsidRPr="0062796B">
        <w:t>Model využívá informace z okolních pixelů k zajištění toho, aby generovaný obsah organicky zapadal do kontextu původního obrázku</w:t>
      </w:r>
      <w:r>
        <w:t>.</w:t>
      </w:r>
    </w:p>
    <w:p w14:paraId="3D1015C0" w14:textId="77777777" w:rsidR="002A2FD8" w:rsidRDefault="002A2FD8" w:rsidP="002A2FD8">
      <w:pPr>
        <w:pStyle w:val="ObrzekvMP"/>
        <w:keepNext/>
      </w:pPr>
      <w:r>
        <w:rPr>
          <w:noProof/>
        </w:rPr>
        <w:lastRenderedPageBreak/>
        <w:drawing>
          <wp:inline distT="0" distB="0" distL="0" distR="0" wp14:anchorId="67D96DBF" wp14:editId="6573D7BF">
            <wp:extent cx="5760262" cy="2769235"/>
            <wp:effectExtent l="0" t="0" r="0" b="0"/>
            <wp:docPr id="6193562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6248" name="Obrázek 1"/>
                    <pic:cNvPicPr/>
                  </pic:nvPicPr>
                  <pic:blipFill>
                    <a:blip r:embed="rId48" cstate="print">
                      <a:extLst>
                        <a:ext uri="{BEBA8EAE-BF5A-486C-A8C5-ECC9F3942E4B}">
                          <a14:imgProps xmlns:a14="http://schemas.microsoft.com/office/drawing/2010/main">
                            <a14:imgLayer r:embed="rId49">
                              <a14:imgEffect>
                                <a14:sharpenSoften amount="20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176D2C1E" w14:textId="064D87E3" w:rsidR="002A2FD8" w:rsidRDefault="002A2FD8" w:rsidP="002A2FD8">
      <w:pPr>
        <w:pStyle w:val="Titulek"/>
      </w:pPr>
      <w:r>
        <w:t xml:space="preserve">Obrázek </w:t>
      </w:r>
      <w:r>
        <w:fldChar w:fldCharType="begin"/>
      </w:r>
      <w:r>
        <w:instrText xml:space="preserve"> SEQ Obrázek \* ARABIC </w:instrText>
      </w:r>
      <w:r>
        <w:fldChar w:fldCharType="separate"/>
      </w:r>
      <w:r w:rsidR="00A564B5">
        <w:rPr>
          <w:noProof/>
        </w:rPr>
        <w:t>24</w:t>
      </w:r>
      <w:r>
        <w:fldChar w:fldCharType="end"/>
      </w:r>
      <w:r>
        <w:t xml:space="preserve"> </w:t>
      </w:r>
      <w:r w:rsidRPr="004A0F89">
        <w:t>Okno</w:t>
      </w:r>
      <w:r>
        <w:t xml:space="preserve"> </w:t>
      </w:r>
      <w:r w:rsidR="00966A7A">
        <w:t>technologie</w:t>
      </w:r>
      <w:r>
        <w:t xml:space="preserve"> </w:t>
      </w:r>
      <w:proofErr w:type="spellStart"/>
      <w:r>
        <w:t>i</w:t>
      </w:r>
      <w:r w:rsidR="00BC73C3">
        <w:t>n</w:t>
      </w:r>
      <w:r>
        <w:t>painting</w:t>
      </w:r>
      <w:proofErr w:type="spellEnd"/>
    </w:p>
    <w:p w14:paraId="3CF2F06D" w14:textId="6268E70D" w:rsidR="00BC73C3" w:rsidRDefault="00BC09B4" w:rsidP="00BC09B4">
      <w:commentRangeStart w:id="58"/>
      <w:r w:rsidRPr="00BC09B4">
        <w:t xml:space="preserve">Existuje mnoho nástrojů umožňujících změny v rámci samotného výstupu. Například pomocí „smazání“ určitých částí nebo aplikací masky na konkrétní oblasti obrázku, následně model tento prostor vyplní novým obsahem. </w:t>
      </w:r>
      <w:r>
        <w:t xml:space="preserve">Mimo kreslení </w:t>
      </w:r>
      <w:r w:rsidR="00A457A4">
        <w:t>lze</w:t>
      </w:r>
      <w:r w:rsidR="00A457A4">
        <w:t xml:space="preserve"> </w:t>
      </w:r>
      <w:r>
        <w:t>dokonce</w:t>
      </w:r>
      <w:r>
        <w:t xml:space="preserve"> samostatně masku importovat. </w:t>
      </w:r>
      <w:r w:rsidRPr="00BC09B4">
        <w:t xml:space="preserve">Funkce </w:t>
      </w:r>
      <w:proofErr w:type="spellStart"/>
      <w:r w:rsidRPr="00BC09B4">
        <w:t>inpaintingu</w:t>
      </w:r>
      <w:proofErr w:type="spellEnd"/>
      <w:r w:rsidRPr="00BC09B4">
        <w:t xml:space="preserve"> mohou být využity jak s reálnými obrázky ze skutečného světa, tak i s předem vygenerovanými.</w:t>
      </w:r>
      <w:commentRangeEnd w:id="58"/>
      <w:r w:rsidR="00F03310">
        <w:rPr>
          <w:rStyle w:val="Odkaznakoment"/>
        </w:rPr>
        <w:commentReference w:id="58"/>
      </w:r>
    </w:p>
    <w:p w14:paraId="3392E992" w14:textId="3A03C03E" w:rsidR="00BC73C3" w:rsidRDefault="00BC73C3" w:rsidP="00BC73C3">
      <w:pPr>
        <w:pStyle w:val="ObrzekvMP"/>
        <w:keepNext/>
      </w:pPr>
      <w:r w:rsidRPr="00BC73C3">
        <w:drawing>
          <wp:inline distT="0" distB="0" distL="0" distR="0" wp14:anchorId="6358C25D" wp14:editId="01080B06">
            <wp:extent cx="3599257" cy="1737360"/>
            <wp:effectExtent l="0" t="0" r="1270" b="0"/>
            <wp:docPr id="287506612" name="Obrázek 1" descr="Obsah obrázku text, číslo,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6612" name="Obrázek 1" descr="Obsah obrázku text, číslo, Písmo, software&#10;&#10;Popis byl vytvořen automaticky"/>
                    <pic:cNvPicPr/>
                  </pic:nvPicPr>
                  <pic:blipFill rotWithShape="1">
                    <a:blip r:embed="rId50"/>
                    <a:srcRect b="19459"/>
                    <a:stretch/>
                  </pic:blipFill>
                  <pic:spPr bwMode="auto">
                    <a:xfrm>
                      <a:off x="0" y="0"/>
                      <a:ext cx="3599257" cy="1737360"/>
                    </a:xfrm>
                    <a:prstGeom prst="rect">
                      <a:avLst/>
                    </a:prstGeom>
                    <a:ln>
                      <a:noFill/>
                    </a:ln>
                    <a:extLst>
                      <a:ext uri="{53640926-AAD7-44D8-BBD7-CCE9431645EC}">
                        <a14:shadowObscured xmlns:a14="http://schemas.microsoft.com/office/drawing/2010/main"/>
                      </a:ext>
                    </a:extLst>
                  </pic:spPr>
                </pic:pic>
              </a:graphicData>
            </a:graphic>
          </wp:inline>
        </w:drawing>
      </w:r>
    </w:p>
    <w:p w14:paraId="33C40E6E" w14:textId="35042893" w:rsidR="00BC73C3" w:rsidRDefault="00BC73C3" w:rsidP="00BC73C3">
      <w:pPr>
        <w:pStyle w:val="Titulek"/>
      </w:pPr>
      <w:r>
        <w:t xml:space="preserve">Obrázek </w:t>
      </w:r>
      <w:r>
        <w:fldChar w:fldCharType="begin"/>
      </w:r>
      <w:r>
        <w:instrText xml:space="preserve"> SEQ Obrázek \* ARABIC </w:instrText>
      </w:r>
      <w:r>
        <w:fldChar w:fldCharType="separate"/>
      </w:r>
      <w:r w:rsidR="00A564B5">
        <w:rPr>
          <w:noProof/>
        </w:rPr>
        <w:t>25</w:t>
      </w:r>
      <w:r>
        <w:fldChar w:fldCharType="end"/>
      </w:r>
      <w:r>
        <w:t xml:space="preserve"> Nástroje </w:t>
      </w:r>
      <w:r w:rsidR="00966A7A">
        <w:t>technologie</w:t>
      </w:r>
      <w:r>
        <w:t xml:space="preserve"> </w:t>
      </w:r>
      <w:proofErr w:type="spellStart"/>
      <w:r>
        <w:t>inpaintin</w:t>
      </w:r>
      <w:r w:rsidR="00966A7A">
        <w:t>g</w:t>
      </w:r>
      <w:proofErr w:type="spellEnd"/>
    </w:p>
    <w:p w14:paraId="3BC12423" w14:textId="45E98539" w:rsidR="00966A7A" w:rsidRDefault="009362C0" w:rsidP="00966A7A">
      <w:r>
        <w:t xml:space="preserve">Nyní je </w:t>
      </w:r>
      <w:r w:rsidRPr="009362C0">
        <w:t>př</w:t>
      </w:r>
      <w:r>
        <w:t>edstaven</w:t>
      </w:r>
      <w:r w:rsidRPr="009362C0">
        <w:t xml:space="preserve"> postup, jak využít techniku </w:t>
      </w:r>
      <w:r>
        <w:t>dokreslování</w:t>
      </w:r>
      <w:r w:rsidRPr="009362C0">
        <w:t xml:space="preserve"> k opravě drobných defektů. Konkrétně </w:t>
      </w:r>
      <w:r w:rsidR="003A3A0C">
        <w:t xml:space="preserve">dojde k </w:t>
      </w:r>
      <w:r w:rsidRPr="009362C0">
        <w:t xml:space="preserve">odstranění </w:t>
      </w:r>
      <w:r w:rsidR="001F2195">
        <w:t>automobilu</w:t>
      </w:r>
      <w:r w:rsidRPr="009362C0">
        <w:t xml:space="preserve"> z</w:t>
      </w:r>
      <w:r w:rsidR="003A3A0C">
        <w:t xml:space="preserve"> druhé </w:t>
      </w:r>
      <w:r>
        <w:t>digitální malby</w:t>
      </w:r>
      <w:r w:rsidRPr="009362C0">
        <w:t xml:space="preserve"> </w:t>
      </w:r>
      <w:r>
        <w:t>u</w:t>
      </w:r>
      <w:r w:rsidRPr="009362C0">
        <w:t>lice v New Yorku</w:t>
      </w:r>
      <w:r w:rsidR="003A3A0C">
        <w:t xml:space="preserve">, která </w:t>
      </w:r>
      <w:r w:rsidR="00A457A4">
        <w:t>je</w:t>
      </w:r>
      <w:r w:rsidR="003A3A0C">
        <w:t xml:space="preserve"> převzata z</w:t>
      </w:r>
      <w:r w:rsidRPr="009362C0">
        <w:t xml:space="preserve"> kapitol</w:t>
      </w:r>
      <w:r>
        <w:t>y</w:t>
      </w:r>
      <w:r w:rsidRPr="009362C0">
        <w:t xml:space="preserve"> </w:t>
      </w:r>
      <w:r>
        <w:fldChar w:fldCharType="begin"/>
      </w:r>
      <w:r>
        <w:instrText xml:space="preserve"> REF _Ref136037087 \r \h </w:instrText>
      </w:r>
      <w:r>
        <w:fldChar w:fldCharType="separate"/>
      </w:r>
      <w:r>
        <w:t>2.1.3</w:t>
      </w:r>
      <w:r>
        <w:fldChar w:fldCharType="end"/>
      </w:r>
      <w:r>
        <w:t xml:space="preserve"> </w:t>
      </w:r>
      <w:r w:rsidRPr="009362C0">
        <w:t xml:space="preserve">týkající se váhy klíčových slov. </w:t>
      </w:r>
      <w:r w:rsidR="001F2195" w:rsidRPr="001F2195">
        <w:t xml:space="preserve">V tomto případě </w:t>
      </w:r>
      <w:r w:rsidR="00A457A4">
        <w:t>se</w:t>
      </w:r>
      <w:r w:rsidR="001F2195" w:rsidRPr="001F2195">
        <w:t xml:space="preserve"> díky </w:t>
      </w:r>
      <w:proofErr w:type="spellStart"/>
      <w:r w:rsidR="001F2195" w:rsidRPr="001F2195">
        <w:t>inpaintingu</w:t>
      </w:r>
      <w:proofErr w:type="spellEnd"/>
      <w:r w:rsidR="001F2195" w:rsidRPr="001F2195">
        <w:t xml:space="preserve"> </w:t>
      </w:r>
      <w:r w:rsidR="00A457A4">
        <w:t>zajistí</w:t>
      </w:r>
      <w:r w:rsidR="001F2195" w:rsidRPr="001F2195">
        <w:t>, že celková scéna obrázku zůst</w:t>
      </w:r>
      <w:r w:rsidR="00A457A4">
        <w:t>ane</w:t>
      </w:r>
      <w:r w:rsidR="001F2195" w:rsidRPr="001F2195">
        <w:t xml:space="preserve"> nedotčena</w:t>
      </w:r>
      <w:r w:rsidR="001F2195">
        <w:t xml:space="preserve">, na rozdíl od </w:t>
      </w:r>
      <w:r w:rsidR="00230454">
        <w:t xml:space="preserve">pouhého </w:t>
      </w:r>
      <w:r w:rsidR="001F2195" w:rsidRPr="001F2195">
        <w:t xml:space="preserve">zvýšení váhy </w:t>
      </w:r>
      <w:r w:rsidR="00A457A4">
        <w:t xml:space="preserve">slova </w:t>
      </w:r>
      <w:r w:rsidR="001F2195" w:rsidRPr="00A222C1">
        <w:rPr>
          <w:rStyle w:val="Zdraznn"/>
        </w:rPr>
        <w:t>„</w:t>
      </w:r>
      <w:proofErr w:type="spellStart"/>
      <w:r w:rsidR="001F2195" w:rsidRPr="00A222C1">
        <w:rPr>
          <w:rStyle w:val="Zdraznn"/>
        </w:rPr>
        <w:t>cars</w:t>
      </w:r>
      <w:proofErr w:type="spellEnd"/>
      <w:r w:rsidR="001F2195" w:rsidRPr="00A222C1">
        <w:rPr>
          <w:rStyle w:val="Zdraznn"/>
        </w:rPr>
        <w:t>“</w:t>
      </w:r>
      <w:r w:rsidR="001F2195" w:rsidRPr="001F2195">
        <w:t xml:space="preserve"> v</w:t>
      </w:r>
      <w:r w:rsidR="003A3A0C">
        <w:t> negati</w:t>
      </w:r>
      <w:r w:rsidR="001F2195" w:rsidRPr="001F2195">
        <w:t xml:space="preserve">vním promptu, </w:t>
      </w:r>
      <w:r w:rsidR="001F2195">
        <w:t>jež</w:t>
      </w:r>
      <w:r w:rsidR="001F2195" w:rsidRPr="001F2195">
        <w:t xml:space="preserve"> scénu patrně mění.</w:t>
      </w:r>
      <w:r w:rsidR="00A222C1">
        <w:t xml:space="preserve"> </w:t>
      </w:r>
      <w:r w:rsidR="0046045A">
        <w:t>Většinou</w:t>
      </w:r>
      <w:r w:rsidR="00A222C1">
        <w:t xml:space="preserve"> stačí použít pouze prompt, který </w:t>
      </w:r>
      <w:r w:rsidR="00957C99">
        <w:t>o</w:t>
      </w:r>
      <w:r w:rsidR="00A222C1">
        <w:t>značuje, jak by upravený obrázek měl vypadat</w:t>
      </w:r>
      <w:r w:rsidR="0046045A">
        <w:t>.</w:t>
      </w:r>
    </w:p>
    <w:p w14:paraId="50F0A9AD" w14:textId="5098E457" w:rsidR="000351BE" w:rsidRDefault="000351BE" w:rsidP="00D507C7">
      <w:pPr>
        <w:pStyle w:val="Odstavecseseznamem"/>
        <w:numPr>
          <w:ilvl w:val="0"/>
          <w:numId w:val="23"/>
        </w:numPr>
        <w:spacing w:after="160"/>
        <w:rPr>
          <w:rStyle w:val="Zdraznn"/>
        </w:rPr>
      </w:pPr>
      <w:r w:rsidRPr="001A0913">
        <w:rPr>
          <w:rStyle w:val="Zdraznn"/>
        </w:rPr>
        <w:t xml:space="preserve">Prompt: </w:t>
      </w:r>
      <w:proofErr w:type="spellStart"/>
      <w:r w:rsidR="00957C99" w:rsidRPr="00957C99">
        <w:rPr>
          <w:rStyle w:val="Zdraznn"/>
          <w:b/>
          <w:bCs/>
        </w:rPr>
        <w:t>empty</w:t>
      </w:r>
      <w:proofErr w:type="spellEnd"/>
      <w:r w:rsidR="00957C99">
        <w:rPr>
          <w:rStyle w:val="Zdraznn"/>
        </w:rPr>
        <w:t xml:space="preserve"> </w:t>
      </w:r>
      <w:r w:rsidRPr="005C30C4">
        <w:rPr>
          <w:rStyle w:val="Zdraznn"/>
        </w:rPr>
        <w:t xml:space="preserve">street in New York, </w:t>
      </w:r>
      <w:proofErr w:type="spellStart"/>
      <w:r w:rsidRPr="005C30C4">
        <w:rPr>
          <w:rStyle w:val="Zdraznn"/>
        </w:rPr>
        <w:t>digital</w:t>
      </w:r>
      <w:proofErr w:type="spellEnd"/>
      <w:r w:rsidRPr="005C30C4">
        <w:rPr>
          <w:rStyle w:val="Zdraznn"/>
        </w:rPr>
        <w:t xml:space="preserve"> </w:t>
      </w:r>
      <w:proofErr w:type="spellStart"/>
      <w:r w:rsidRPr="005C30C4">
        <w:rPr>
          <w:rStyle w:val="Zdraznn"/>
        </w:rPr>
        <w:t>painting</w:t>
      </w:r>
      <w:proofErr w:type="spellEnd"/>
      <w:r w:rsidRPr="005C30C4">
        <w:rPr>
          <w:rStyle w:val="Zdraznn"/>
        </w:rPr>
        <w:t xml:space="preserve">, </w:t>
      </w:r>
      <w:proofErr w:type="spellStart"/>
      <w:r w:rsidRPr="005C30C4">
        <w:rPr>
          <w:rStyle w:val="Zdraznn"/>
        </w:rPr>
        <w:t>autumn</w:t>
      </w:r>
      <w:proofErr w:type="spellEnd"/>
      <w:r w:rsidRPr="005C30C4">
        <w:rPr>
          <w:rStyle w:val="Zdraznn"/>
        </w:rPr>
        <w:t xml:space="preserve">, </w:t>
      </w:r>
      <w:proofErr w:type="spellStart"/>
      <w:r w:rsidRPr="005C30C4">
        <w:rPr>
          <w:rStyle w:val="Zdraznn"/>
        </w:rPr>
        <w:t>vivid</w:t>
      </w:r>
      <w:proofErr w:type="spellEnd"/>
      <w:r w:rsidRPr="005C30C4">
        <w:rPr>
          <w:rStyle w:val="Zdraznn"/>
        </w:rPr>
        <w:t xml:space="preserve"> </w:t>
      </w:r>
      <w:proofErr w:type="spellStart"/>
      <w:r w:rsidRPr="005C30C4">
        <w:rPr>
          <w:rStyle w:val="Zdraznn"/>
        </w:rPr>
        <w:t>colors</w:t>
      </w:r>
      <w:proofErr w:type="spellEnd"/>
      <w:r w:rsidRPr="005C30C4">
        <w:rPr>
          <w:rStyle w:val="Zdraznn"/>
        </w:rPr>
        <w:t xml:space="preserve">, </w:t>
      </w:r>
      <w:proofErr w:type="spellStart"/>
      <w:r w:rsidRPr="005C30C4">
        <w:rPr>
          <w:rStyle w:val="Zdraznn"/>
        </w:rPr>
        <w:t>high</w:t>
      </w:r>
      <w:proofErr w:type="spellEnd"/>
      <w:r w:rsidRPr="005C30C4">
        <w:rPr>
          <w:rStyle w:val="Zdraznn"/>
        </w:rPr>
        <w:t xml:space="preserve"> </w:t>
      </w:r>
      <w:proofErr w:type="spellStart"/>
      <w:r w:rsidRPr="005C30C4">
        <w:rPr>
          <w:rStyle w:val="Zdraznn"/>
        </w:rPr>
        <w:t>detailed</w:t>
      </w:r>
      <w:proofErr w:type="spellEnd"/>
      <w:r w:rsidRPr="005C30C4">
        <w:rPr>
          <w:rStyle w:val="Zdraznn"/>
        </w:rPr>
        <w:t xml:space="preserve">, by </w:t>
      </w:r>
      <w:proofErr w:type="spellStart"/>
      <w:r w:rsidRPr="005C30C4">
        <w:rPr>
          <w:rStyle w:val="Zdraznn"/>
        </w:rPr>
        <w:t>Greg</w:t>
      </w:r>
      <w:proofErr w:type="spellEnd"/>
      <w:r w:rsidRPr="005C30C4">
        <w:rPr>
          <w:rStyle w:val="Zdraznn"/>
        </w:rPr>
        <w:t xml:space="preserve"> </w:t>
      </w:r>
      <w:proofErr w:type="spellStart"/>
      <w:r w:rsidRPr="005C30C4">
        <w:rPr>
          <w:rStyle w:val="Zdraznn"/>
        </w:rPr>
        <w:t>Rutkowski</w:t>
      </w:r>
      <w:proofErr w:type="spellEnd"/>
    </w:p>
    <w:p w14:paraId="6B630653" w14:textId="77777777" w:rsidR="0046045A" w:rsidRDefault="0046045A" w:rsidP="0046045A">
      <w:pPr>
        <w:pStyle w:val="ObrzekvMP"/>
        <w:keepNext/>
      </w:pPr>
      <w:r w:rsidRPr="0046045A">
        <w:lastRenderedPageBreak/>
        <w:drawing>
          <wp:inline distT="0" distB="0" distL="0" distR="0" wp14:anchorId="0E40E49E" wp14:editId="667CFDAC">
            <wp:extent cx="3600000" cy="2619841"/>
            <wp:effectExtent l="0" t="0" r="635" b="9525"/>
            <wp:docPr id="1739737654" name="Obrázek 1" descr="Obsah obrázku snímek obrazovky, venku, ulice,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37654" name="Obrázek 1" descr="Obsah obrázku snímek obrazovky, venku, ulice, umění&#10;&#10;Popis byl vytvořen automaticky"/>
                    <pic:cNvPicPr/>
                  </pic:nvPicPr>
                  <pic:blipFill>
                    <a:blip r:embed="rId51"/>
                    <a:stretch>
                      <a:fillRect/>
                    </a:stretch>
                  </pic:blipFill>
                  <pic:spPr>
                    <a:xfrm>
                      <a:off x="0" y="0"/>
                      <a:ext cx="3600000" cy="2619841"/>
                    </a:xfrm>
                    <a:prstGeom prst="rect">
                      <a:avLst/>
                    </a:prstGeom>
                  </pic:spPr>
                </pic:pic>
              </a:graphicData>
            </a:graphic>
          </wp:inline>
        </w:drawing>
      </w:r>
    </w:p>
    <w:p w14:paraId="1F43DC7A" w14:textId="12662FDC" w:rsidR="0046045A" w:rsidRDefault="0046045A" w:rsidP="0046045A">
      <w:pPr>
        <w:pStyle w:val="Titulek"/>
      </w:pPr>
      <w:r>
        <w:t xml:space="preserve">Obrázek </w:t>
      </w:r>
      <w:r>
        <w:fldChar w:fldCharType="begin"/>
      </w:r>
      <w:r>
        <w:instrText xml:space="preserve"> SEQ Obrázek \* ARABIC </w:instrText>
      </w:r>
      <w:r>
        <w:fldChar w:fldCharType="separate"/>
      </w:r>
      <w:r w:rsidR="00A564B5">
        <w:rPr>
          <w:noProof/>
        </w:rPr>
        <w:t>26</w:t>
      </w:r>
      <w:r>
        <w:fldChar w:fldCharType="end"/>
      </w:r>
      <w:r>
        <w:t xml:space="preserve"> Aplikace masky na oblast vozidla</w:t>
      </w:r>
    </w:p>
    <w:p w14:paraId="2726B811" w14:textId="37C7135D" w:rsidR="00957C99" w:rsidRDefault="00957C99" w:rsidP="00957C99">
      <w:r>
        <w:t>P</w:t>
      </w:r>
      <w:r w:rsidR="00EC0F94">
        <w:t>rotože</w:t>
      </w:r>
      <w:r>
        <w:t xml:space="preserve"> </w:t>
      </w:r>
      <w:r w:rsidR="00EC0F94">
        <w:t xml:space="preserve">po několika generování </w:t>
      </w:r>
      <w:r>
        <w:t>nedocház</w:t>
      </w:r>
      <w:r w:rsidR="00EC0F94">
        <w:t>elo</w:t>
      </w:r>
      <w:r>
        <w:t xml:space="preserve"> ke kompletní zamýšlené změně, </w:t>
      </w:r>
      <w:r w:rsidR="00EC0F94">
        <w:t>bylo</w:t>
      </w:r>
      <w:r>
        <w:t xml:space="preserve"> </w:t>
      </w:r>
      <w:r w:rsidRPr="00957C99">
        <w:t>nutn</w:t>
      </w:r>
      <w:r w:rsidR="00EC0F94">
        <w:t>é proces</w:t>
      </w:r>
      <w:r w:rsidRPr="00957C99">
        <w:t xml:space="preserve"> kombin</w:t>
      </w:r>
      <w:r w:rsidR="00EC0F94">
        <w:t>ovat</w:t>
      </w:r>
      <w:r>
        <w:t xml:space="preserve"> </w:t>
      </w:r>
      <w:r w:rsidRPr="00957C99">
        <w:t>se zintenzivněním „</w:t>
      </w:r>
      <w:proofErr w:type="spellStart"/>
      <w:r w:rsidRPr="00957C99">
        <w:t>denoising</w:t>
      </w:r>
      <w:proofErr w:type="spellEnd"/>
      <w:r w:rsidRPr="00957C99">
        <w:t xml:space="preserve"> </w:t>
      </w:r>
      <w:proofErr w:type="spellStart"/>
      <w:r w:rsidRPr="00957C99">
        <w:t>strength</w:t>
      </w:r>
      <w:proofErr w:type="spellEnd"/>
      <w:r w:rsidRPr="00957C99">
        <w:t xml:space="preserve">“, v překladu </w:t>
      </w:r>
      <w:proofErr w:type="spellStart"/>
      <w:r w:rsidRPr="00957C99">
        <w:t>odšum</w:t>
      </w:r>
      <w:r w:rsidR="00EC0F94">
        <w:t>ov</w:t>
      </w:r>
      <w:r w:rsidRPr="00957C99">
        <w:t>ací</w:t>
      </w:r>
      <w:proofErr w:type="spellEnd"/>
      <w:r w:rsidRPr="00957C99">
        <w:t xml:space="preserve"> síly</w:t>
      </w:r>
      <w:r>
        <w:t>. To znamená, že generátor b</w:t>
      </w:r>
      <w:r w:rsidR="00EC0F94">
        <w:t>ere</w:t>
      </w:r>
      <w:r>
        <w:t xml:space="preserve"> na </w:t>
      </w:r>
      <w:r w:rsidR="00EC0F94">
        <w:t>prvotní</w:t>
      </w:r>
      <w:r>
        <w:t xml:space="preserve"> obsah menší ohled a </w:t>
      </w:r>
      <w:r w:rsidR="00EC0F94">
        <w:t>pravděpodobněji</w:t>
      </w:r>
      <w:r>
        <w:t xml:space="preserve"> vygeneruje něco úplně nového. Původní hodnota proběhla změnou na</w:t>
      </w:r>
      <w:r w:rsidR="00EC0F94">
        <w:t xml:space="preserve"> výši</w:t>
      </w:r>
      <w:r>
        <w:t xml:space="preserve"> 0,9.</w:t>
      </w:r>
    </w:p>
    <w:p w14:paraId="5902B645" w14:textId="77777777" w:rsidR="00A564B5" w:rsidRDefault="00A564B5" w:rsidP="00A564B5">
      <w:pPr>
        <w:pStyle w:val="ObrzekvMP"/>
        <w:keepNext/>
      </w:pPr>
      <w:r>
        <w:rPr>
          <w:noProof/>
        </w:rPr>
        <w:drawing>
          <wp:inline distT="0" distB="0" distL="0" distR="0" wp14:anchorId="3E28FB90" wp14:editId="25365A86">
            <wp:extent cx="3600000" cy="1055556"/>
            <wp:effectExtent l="0" t="0" r="635" b="0"/>
            <wp:docPr id="913357133" name="Obrázek 1" descr="Obsah obrázku snímek obrazovky, řada/pruh, tex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57133" name="Obrázek 1" descr="Obsah obrázku snímek obrazovky, řada/pruh, text, Písmo&#10;&#10;Popis byl vytvořen automaticky"/>
                    <pic:cNvPicPr/>
                  </pic:nvPicPr>
                  <pic:blipFill>
                    <a:blip r:embed="rId52"/>
                    <a:stretch>
                      <a:fillRect/>
                    </a:stretch>
                  </pic:blipFill>
                  <pic:spPr>
                    <a:xfrm>
                      <a:off x="0" y="0"/>
                      <a:ext cx="3600000" cy="1055556"/>
                    </a:xfrm>
                    <a:prstGeom prst="rect">
                      <a:avLst/>
                    </a:prstGeom>
                  </pic:spPr>
                </pic:pic>
              </a:graphicData>
            </a:graphic>
          </wp:inline>
        </w:drawing>
      </w:r>
    </w:p>
    <w:p w14:paraId="0D63ABE4" w14:textId="08DCF1F0" w:rsidR="00A564B5" w:rsidRPr="00A564B5" w:rsidRDefault="00A564B5" w:rsidP="00A564B5">
      <w:pPr>
        <w:pStyle w:val="Titulek"/>
        <w:spacing w:after="480"/>
      </w:pPr>
      <w:r>
        <w:t xml:space="preserve">Obrázek </w:t>
      </w:r>
      <w:r>
        <w:fldChar w:fldCharType="begin"/>
      </w:r>
      <w:r>
        <w:instrText xml:space="preserve"> SEQ Obrázek \* ARABIC </w:instrText>
      </w:r>
      <w:r>
        <w:fldChar w:fldCharType="separate"/>
      </w:r>
      <w:r>
        <w:rPr>
          <w:noProof/>
        </w:rPr>
        <w:t>27</w:t>
      </w:r>
      <w:r>
        <w:fldChar w:fldCharType="end"/>
      </w:r>
      <w:r>
        <w:t xml:space="preserve"> Posuvník </w:t>
      </w:r>
      <w:proofErr w:type="spellStart"/>
      <w:r>
        <w:t>odšumovací</w:t>
      </w:r>
      <w:proofErr w:type="spellEnd"/>
      <w:r>
        <w:t xml:space="preserve"> síly</w:t>
      </w:r>
    </w:p>
    <w:p w14:paraId="350324A3" w14:textId="0D4CB6CA" w:rsidR="00A564B5" w:rsidRPr="00A564B5" w:rsidRDefault="00A564B5" w:rsidP="00A564B5">
      <w:pPr>
        <w:spacing w:after="160"/>
        <w:ind w:firstLine="0"/>
        <w:sectPr w:rsidR="00A564B5" w:rsidRPr="00A564B5" w:rsidSect="00EF2867">
          <w:type w:val="continuous"/>
          <w:pgSz w:w="11906" w:h="16838"/>
          <w:pgMar w:top="1417" w:right="1417" w:bottom="1417" w:left="1417" w:header="708" w:footer="708" w:gutter="0"/>
          <w:pgNumType w:start="1"/>
          <w:cols w:space="708"/>
          <w:docGrid w:linePitch="360"/>
        </w:sectPr>
      </w:pPr>
    </w:p>
    <w:p w14:paraId="68C254C1" w14:textId="77777777" w:rsidR="00D15F17" w:rsidRDefault="00D15F17" w:rsidP="00D15F17">
      <w:pPr>
        <w:pStyle w:val="ObrzekvMP"/>
        <w:keepNext/>
      </w:pPr>
      <w:r>
        <w:rPr>
          <w:noProof/>
        </w:rPr>
        <w:drawing>
          <wp:inline distT="0" distB="0" distL="0" distR="0" wp14:anchorId="33B57EE7" wp14:editId="6EE9396E">
            <wp:extent cx="2160000" cy="2160000"/>
            <wp:effectExtent l="0" t="0" r="0" b="0"/>
            <wp:docPr id="8016353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pic:spPr>
                </pic:pic>
              </a:graphicData>
            </a:graphic>
          </wp:inline>
        </w:drawing>
      </w:r>
    </w:p>
    <w:p w14:paraId="35C52B26" w14:textId="03B46E0E" w:rsidR="003A3A0C" w:rsidRDefault="00D15F17" w:rsidP="00D15F17">
      <w:pPr>
        <w:pStyle w:val="Titulek"/>
      </w:pPr>
      <w:r>
        <w:t xml:space="preserve">Obrázek </w:t>
      </w:r>
      <w:r>
        <w:fldChar w:fldCharType="begin"/>
      </w:r>
      <w:r>
        <w:instrText xml:space="preserve"> SEQ Obrázek \* ARABIC </w:instrText>
      </w:r>
      <w:r>
        <w:fldChar w:fldCharType="separate"/>
      </w:r>
      <w:r w:rsidR="00A564B5">
        <w:rPr>
          <w:noProof/>
        </w:rPr>
        <w:t>28</w:t>
      </w:r>
      <w:r>
        <w:fldChar w:fldCharType="end"/>
      </w:r>
      <w:r>
        <w:t xml:space="preserve"> </w:t>
      </w:r>
      <w:r w:rsidRPr="007D1923">
        <w:t xml:space="preserve">Digitální malba ulice v New Yorku </w:t>
      </w:r>
      <w:r w:rsidR="008C7340">
        <w:t>před</w:t>
      </w:r>
      <w:r>
        <w:t xml:space="preserve"> </w:t>
      </w:r>
      <w:r w:rsidR="0046045A">
        <w:t>použit</w:t>
      </w:r>
      <w:r>
        <w:t>í</w:t>
      </w:r>
      <w:r w:rsidR="008C7340">
        <w:t>m</w:t>
      </w:r>
      <w:r>
        <w:t xml:space="preserve"> </w:t>
      </w:r>
      <w:proofErr w:type="spellStart"/>
      <w:r>
        <w:t>i</w:t>
      </w:r>
      <w:r w:rsidR="00E76976">
        <w:t>n</w:t>
      </w:r>
      <w:r>
        <w:t>paintingu</w:t>
      </w:r>
      <w:proofErr w:type="spellEnd"/>
      <w:r w:rsidRPr="007D1923">
        <w:t xml:space="preserve"> vytvořená ve Stable Diffusion</w:t>
      </w:r>
    </w:p>
    <w:p w14:paraId="1978DEDC" w14:textId="77777777" w:rsidR="008C7340" w:rsidRDefault="00957C99" w:rsidP="008C7340">
      <w:pPr>
        <w:pStyle w:val="ObrzekvMP"/>
        <w:keepNext/>
      </w:pPr>
      <w:r>
        <w:rPr>
          <w:noProof/>
        </w:rPr>
        <w:drawing>
          <wp:inline distT="0" distB="0" distL="0" distR="0" wp14:anchorId="3CEF7400" wp14:editId="117C8136">
            <wp:extent cx="2160000" cy="2160000"/>
            <wp:effectExtent l="0" t="0" r="0" b="0"/>
            <wp:docPr id="200450248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0000" cy="2160000"/>
                    </a:xfrm>
                    <a:prstGeom prst="rect">
                      <a:avLst/>
                    </a:prstGeom>
                    <a:noFill/>
                  </pic:spPr>
                </pic:pic>
              </a:graphicData>
            </a:graphic>
          </wp:inline>
        </w:drawing>
      </w:r>
    </w:p>
    <w:p w14:paraId="33D515AC" w14:textId="3A7CA24B" w:rsidR="00957C99" w:rsidRPr="00957C99" w:rsidRDefault="008C7340" w:rsidP="008C7340">
      <w:pPr>
        <w:pStyle w:val="Titulek"/>
      </w:pPr>
      <w:r>
        <w:t xml:space="preserve">Obrázek </w:t>
      </w:r>
      <w:r>
        <w:fldChar w:fldCharType="begin"/>
      </w:r>
      <w:r>
        <w:instrText xml:space="preserve"> SEQ Obrázek \* ARABIC </w:instrText>
      </w:r>
      <w:r>
        <w:fldChar w:fldCharType="separate"/>
      </w:r>
      <w:r w:rsidR="00A564B5">
        <w:rPr>
          <w:noProof/>
        </w:rPr>
        <w:t>29</w:t>
      </w:r>
      <w:r>
        <w:fldChar w:fldCharType="end"/>
      </w:r>
      <w:r>
        <w:t xml:space="preserve"> </w:t>
      </w:r>
      <w:r w:rsidRPr="00634528">
        <w:t xml:space="preserve">Digitální malba ulice v New Yorku </w:t>
      </w:r>
      <w:r>
        <w:t>po</w:t>
      </w:r>
      <w:r w:rsidRPr="00634528">
        <w:t xml:space="preserve"> použití </w:t>
      </w:r>
      <w:proofErr w:type="spellStart"/>
      <w:r w:rsidRPr="00634528">
        <w:t>i</w:t>
      </w:r>
      <w:r w:rsidR="00E76976">
        <w:t>n</w:t>
      </w:r>
      <w:r w:rsidRPr="00634528">
        <w:t>paintingu</w:t>
      </w:r>
      <w:proofErr w:type="spellEnd"/>
      <w:r w:rsidRPr="00634528">
        <w:t xml:space="preserve"> vytvořená ve Stable Diffusion</w:t>
      </w:r>
    </w:p>
    <w:p w14:paraId="54A151B0" w14:textId="77777777" w:rsidR="008C7340" w:rsidRDefault="008C7340">
      <w:pPr>
        <w:pStyle w:val="Nadpis3"/>
        <w:sectPr w:rsidR="008C7340" w:rsidSect="008C7340">
          <w:type w:val="continuous"/>
          <w:pgSz w:w="11906" w:h="16838"/>
          <w:pgMar w:top="1417" w:right="1417" w:bottom="1417" w:left="1417" w:header="708" w:footer="708" w:gutter="0"/>
          <w:pgNumType w:start="1"/>
          <w:cols w:num="2" w:space="708"/>
          <w:docGrid w:linePitch="360"/>
        </w:sectPr>
      </w:pPr>
    </w:p>
    <w:p w14:paraId="6511C943" w14:textId="0AD55B9A" w:rsidR="00616376" w:rsidRDefault="00616376">
      <w:pPr>
        <w:pStyle w:val="Nadpis3"/>
      </w:pPr>
      <w:proofErr w:type="spellStart"/>
      <w:r>
        <w:lastRenderedPageBreak/>
        <w:t>Extras</w:t>
      </w:r>
      <w:proofErr w:type="spellEnd"/>
    </w:p>
    <w:p w14:paraId="2DEE2769" w14:textId="755E6A0D" w:rsidR="00A564B5" w:rsidRPr="00A564B5" w:rsidRDefault="00A564B5" w:rsidP="00A564B5">
      <w:pPr>
        <w:spacing w:after="160"/>
        <w:rPr>
          <w:color w:val="FF0000"/>
        </w:rPr>
      </w:pPr>
      <w:r w:rsidRPr="00EC0F94">
        <w:rPr>
          <w:color w:val="FF0000"/>
        </w:rPr>
        <w:t>Pokud nedochází ke kompletní zamýšlené změně, jako tomu je u tohoto obrázku, je nutná kombinace se zintenzivněním „</w:t>
      </w:r>
      <w:proofErr w:type="spellStart"/>
      <w:r w:rsidRPr="00EC0F94">
        <w:rPr>
          <w:color w:val="FF0000"/>
        </w:rPr>
        <w:t>denoising</w:t>
      </w:r>
      <w:proofErr w:type="spellEnd"/>
      <w:r w:rsidRPr="00EC0F94">
        <w:rPr>
          <w:color w:val="FF0000"/>
        </w:rPr>
        <w:t xml:space="preserve"> </w:t>
      </w:r>
      <w:proofErr w:type="spellStart"/>
      <w:r w:rsidRPr="00EC0F94">
        <w:rPr>
          <w:color w:val="FF0000"/>
        </w:rPr>
        <w:t>strength</w:t>
      </w:r>
      <w:proofErr w:type="spellEnd"/>
      <w:r w:rsidRPr="00EC0F94">
        <w:rPr>
          <w:color w:val="FF0000"/>
        </w:rPr>
        <w:t xml:space="preserve">“, v překladu </w:t>
      </w:r>
      <w:proofErr w:type="spellStart"/>
      <w:r w:rsidRPr="00EC0F94">
        <w:rPr>
          <w:color w:val="FF0000"/>
        </w:rPr>
        <w:t>odšumovací</w:t>
      </w:r>
      <w:proofErr w:type="spellEnd"/>
      <w:r w:rsidRPr="00EC0F94">
        <w:rPr>
          <w:color w:val="FF0000"/>
        </w:rPr>
        <w:t xml:space="preserve"> síly. To znamená, že bude generátor brát na p</w:t>
      </w:r>
      <w:r>
        <w:rPr>
          <w:color w:val="FF0000"/>
        </w:rPr>
        <w:t>rvotní</w:t>
      </w:r>
      <w:r w:rsidRPr="00EC0F94">
        <w:rPr>
          <w:color w:val="FF0000"/>
        </w:rPr>
        <w:t xml:space="preserve"> obsah menší ohled a spíše vygeneruje něco úplně nového. Původní hodnota proběhla změnou na výši 0,9.</w:t>
      </w:r>
    </w:p>
    <w:p w14:paraId="56AC92B6" w14:textId="3A0628CC" w:rsidR="00616376" w:rsidRDefault="00E040BD">
      <w:pPr>
        <w:pStyle w:val="Nadpis2"/>
      </w:pPr>
      <w:proofErr w:type="spellStart"/>
      <w:r>
        <w:t>Sampling</w:t>
      </w:r>
      <w:proofErr w:type="spellEnd"/>
      <w:r>
        <w:t xml:space="preserve"> </w:t>
      </w:r>
      <w:proofErr w:type="spellStart"/>
      <w:r>
        <w:t>Steps</w:t>
      </w:r>
      <w:proofErr w:type="spellEnd"/>
    </w:p>
    <w:p w14:paraId="60C0F7F5" w14:textId="1D760A81" w:rsidR="00E040BD" w:rsidRPr="00E040BD" w:rsidRDefault="00E040BD" w:rsidP="00E040BD">
      <w:pPr>
        <w:pStyle w:val="Nadpis2"/>
      </w:pPr>
      <w:proofErr w:type="spellStart"/>
      <w:r>
        <w:t>Sampling</w:t>
      </w:r>
      <w:proofErr w:type="spellEnd"/>
      <w:r>
        <w:t xml:space="preserve"> </w:t>
      </w:r>
      <w:proofErr w:type="spellStart"/>
      <w:r>
        <w:t>Method</w:t>
      </w:r>
      <w:proofErr w:type="spellEnd"/>
    </w:p>
    <w:p w14:paraId="65F554AF" w14:textId="0EFBA82A" w:rsidR="00E040BD" w:rsidRDefault="00E040BD" w:rsidP="00E040BD">
      <w:pPr>
        <w:pStyle w:val="Nadpis3"/>
      </w:pPr>
      <w:r w:rsidRPr="00E040BD">
        <w:t>Srovnání samplovacích metod</w:t>
      </w:r>
    </w:p>
    <w:p w14:paraId="27BB9EFB" w14:textId="520DF230" w:rsidR="00E040BD" w:rsidRPr="00E040BD" w:rsidRDefault="00E040BD" w:rsidP="00E040BD">
      <w:r>
        <w:t xml:space="preserve">Bylo vybráno dpm2, Euler a, </w:t>
      </w:r>
      <w:proofErr w:type="spellStart"/>
      <w:r w:rsidR="0068732C">
        <w:t>lms</w:t>
      </w:r>
      <w:proofErr w:type="spellEnd"/>
      <w:r w:rsidR="0068732C">
        <w:t xml:space="preserve"> </w:t>
      </w:r>
      <w:proofErr w:type="spellStart"/>
      <w:r w:rsidR="0068732C">
        <w:t>karras</w:t>
      </w:r>
      <w:proofErr w:type="spellEnd"/>
      <w:r w:rsidR="0068732C">
        <w:t>.</w:t>
      </w:r>
    </w:p>
    <w:p w14:paraId="22C696B6" w14:textId="57B106BF" w:rsidR="00A628E5" w:rsidRDefault="00A628E5">
      <w:pPr>
        <w:pStyle w:val="Nadpis2"/>
      </w:pPr>
      <w:r>
        <w:t>Rozměry</w:t>
      </w:r>
    </w:p>
    <w:p w14:paraId="3D5CC0C7" w14:textId="0C978E34" w:rsidR="00A628E5" w:rsidRDefault="00A628E5">
      <w:pPr>
        <w:pStyle w:val="Nadpis2"/>
      </w:pPr>
      <w:proofErr w:type="spellStart"/>
      <w:r>
        <w:t>Batch</w:t>
      </w:r>
      <w:proofErr w:type="spellEnd"/>
      <w:r>
        <w:t xml:space="preserve"> </w:t>
      </w:r>
      <w:proofErr w:type="spellStart"/>
      <w:r>
        <w:t>count</w:t>
      </w:r>
      <w:proofErr w:type="spellEnd"/>
    </w:p>
    <w:p w14:paraId="2D371917" w14:textId="2002C6C8" w:rsidR="00A628E5" w:rsidRDefault="00A628E5">
      <w:pPr>
        <w:pStyle w:val="Nadpis2"/>
      </w:pPr>
      <w:proofErr w:type="spellStart"/>
      <w:r>
        <w:t>Batch</w:t>
      </w:r>
      <w:proofErr w:type="spellEnd"/>
      <w:r>
        <w:t xml:space="preserve"> </w:t>
      </w:r>
      <w:proofErr w:type="spellStart"/>
      <w:r>
        <w:t>size</w:t>
      </w:r>
      <w:proofErr w:type="spellEnd"/>
    </w:p>
    <w:p w14:paraId="30E5E953" w14:textId="0DC3FB84" w:rsidR="00E06C24" w:rsidRDefault="00E06C24">
      <w:pPr>
        <w:pStyle w:val="Nadpis1"/>
      </w:pPr>
      <w:r w:rsidRPr="00E06C24">
        <w:lastRenderedPageBreak/>
        <w:t>Proces tvorby a optimalizace ilustrační grafiky</w:t>
      </w:r>
      <w:bookmarkEnd w:id="36"/>
    </w:p>
    <w:p w14:paraId="57D88890" w14:textId="3AC6820D" w:rsidR="001869DB" w:rsidRDefault="001869DB" w:rsidP="001869DB">
      <w:r>
        <w:t xml:space="preserve">Zaměřila jsem se na realistické fotografie…. </w:t>
      </w:r>
      <w:r w:rsidR="00C50890">
        <w:t>A</w:t>
      </w:r>
      <w:r>
        <w:t>td</w:t>
      </w:r>
      <w:r w:rsidR="00C50890">
        <w:t xml:space="preserve"> (dopíši úvod)</w:t>
      </w:r>
    </w:p>
    <w:p w14:paraId="7B1421A7" w14:textId="77777777" w:rsidR="00C72D41" w:rsidRDefault="00C72D41" w:rsidP="00C72D41">
      <w:r>
        <w:t>Návod na vytvoření dobrého promptu pro vygenerování obrázku:</w:t>
      </w:r>
    </w:p>
    <w:p w14:paraId="4E5C0D76" w14:textId="77777777" w:rsidR="00C72D41" w:rsidRDefault="00C72D41" w:rsidP="00C72D41"/>
    <w:p w14:paraId="3C7D4335" w14:textId="77777777" w:rsidR="00C72D41" w:rsidRDefault="00C72D41" w:rsidP="00C72D41">
      <w:r>
        <w:t>1. Určete téma: Začněte tím, že si vyberete téma, ke kterému chcete obrázek generovat. Může to být cokoli od přírody a zvířat po futuristické město nebo fantasy postavu. Zvolte něco, co vás zajímá a co chcete vidět na obraze.</w:t>
      </w:r>
    </w:p>
    <w:p w14:paraId="2C880BD7" w14:textId="77777777" w:rsidR="00C72D41" w:rsidRDefault="00C72D41" w:rsidP="00C72D41"/>
    <w:p w14:paraId="7A3B0ACC" w14:textId="77777777" w:rsidR="00C72D41" w:rsidRDefault="00C72D41" w:rsidP="00C72D41">
      <w:r>
        <w:t xml:space="preserve">2. Specifikujte detaily: Přemýšlejte o konkrétních </w:t>
      </w:r>
      <w:proofErr w:type="spellStart"/>
      <w:r>
        <w:t>detailách</w:t>
      </w:r>
      <w:proofErr w:type="spellEnd"/>
      <w:r>
        <w:t>, které chcete na obraze zahrnout. Může to být popis prostředí, charakteristiky postav, jejich pózy, barvy nebo atmosféra. Větší přesnost a specifikace pomohou generátoru při vytváření přesnějšího obrázku.</w:t>
      </w:r>
    </w:p>
    <w:p w14:paraId="461A3031" w14:textId="77777777" w:rsidR="00C72D41" w:rsidRDefault="00C72D41" w:rsidP="00C72D41"/>
    <w:p w14:paraId="75B799D8" w14:textId="77777777" w:rsidR="00C72D41" w:rsidRDefault="00C72D41" w:rsidP="00C72D41">
      <w:r>
        <w:t>3. Použijte srozumitelný jazyk: Při psaní promptu se snažte používat jednoduché a srozumitelné věty. Vyhněte se příliš technickému jazyku nebo slovům, která mohou vést k nejasnostem. Jasný a srozumitelný prompt pomůže generátoru přesněji porozumět vašim požadavkům.</w:t>
      </w:r>
    </w:p>
    <w:p w14:paraId="1F95EFB4" w14:textId="77777777" w:rsidR="00C72D41" w:rsidRDefault="00C72D41" w:rsidP="00C72D41"/>
    <w:p w14:paraId="56198629" w14:textId="77777777" w:rsidR="00C72D41" w:rsidRDefault="00C72D41" w:rsidP="00C72D41">
      <w:r>
        <w:t>4. Buďte konkrétní: Pokuste se být co nejkonkrétnější a detailní v popisu toho, co si přejete. Místo abyste řekli "chci obrázek stromu", můžete specifikovat "chci obrázek vysokého dubu se zeleným listím, který stojí na poli s kvetoucími kopretinami". Tím poskytnete generátoru více informací, aby mohl vytvořit přesnější obraz.</w:t>
      </w:r>
    </w:p>
    <w:p w14:paraId="2C3CAE75" w14:textId="77777777" w:rsidR="00C72D41" w:rsidRDefault="00C72D41" w:rsidP="00C72D41"/>
    <w:p w14:paraId="2EFD96FF" w14:textId="77777777" w:rsidR="00C72D41" w:rsidRDefault="00C72D41" w:rsidP="00C72D41">
      <w:r>
        <w:t>5. Experimentujte: Pokud se vám první vygenerovaný obrázek nelíbí nebo neodpovídá vašim očekáváním, zkuste upravit prompt a pokusit se být ještě specifičtější. Můžete také vyzkoušet různá klíčová slova nebo fráze, abyste ovlivnili výsledek generátoru.</w:t>
      </w:r>
    </w:p>
    <w:p w14:paraId="51967BF8" w14:textId="77777777" w:rsidR="00C72D41" w:rsidRDefault="00C72D41" w:rsidP="00C72D41"/>
    <w:p w14:paraId="151EAFF0" w14:textId="77777777" w:rsidR="00C72D41" w:rsidRDefault="00C72D41" w:rsidP="00C72D41">
      <w:r>
        <w:lastRenderedPageBreak/>
        <w:t>6. Buďte otevření novým nápadům: I když máte představu o tom, jak by obrázek měl vypadat, buďte otevření i novým a nečekaným nápadům. Někdy může generátor přijít s originálními a zajímavými obrázky, které byste si sami nevybrali.</w:t>
      </w:r>
    </w:p>
    <w:p w14:paraId="555051AB" w14:textId="77777777" w:rsidR="00C72D41" w:rsidRDefault="00C72D41" w:rsidP="00C72D41"/>
    <w:p w14:paraId="0559F1E7" w14:textId="77777777" w:rsidR="00C72D41" w:rsidRDefault="00C72D41" w:rsidP="00C72D41">
      <w:r>
        <w:t>7. Zkuste různé generátory: Existuje mnoho různých nástrojů a generátorů obrázků. Pokud v</w:t>
      </w:r>
    </w:p>
    <w:p w14:paraId="66A1EA28" w14:textId="77777777" w:rsidR="00C72D41" w:rsidRDefault="00C72D41" w:rsidP="00C72D41"/>
    <w:p w14:paraId="6CA0E60F" w14:textId="77777777" w:rsidR="00C72D41" w:rsidRDefault="00C72D41" w:rsidP="00C72D41">
      <w:proofErr w:type="spellStart"/>
      <w:r>
        <w:t>ám</w:t>
      </w:r>
      <w:proofErr w:type="spellEnd"/>
      <w:r>
        <w:t xml:space="preserve"> jeden generátor nedává požadované výsledky, zkuste jiný. Každý generátor má své vlastní algoritmy a techniky, takže můžete objevit nové možnosti a různorodost v generovaných obrazech.</w:t>
      </w:r>
    </w:p>
    <w:p w14:paraId="73A6AC02" w14:textId="77777777" w:rsidR="00C72D41" w:rsidRDefault="00C72D41" w:rsidP="00C72D41"/>
    <w:p w14:paraId="5C21AB8E" w14:textId="77777777" w:rsidR="00C72D41" w:rsidRDefault="00C72D41" w:rsidP="00C72D41">
      <w:r>
        <w:t>8. Získejte inspiraci: Pokud nemáte jasnou představu o tom, jaký obrázek chcete, prohlížejte si obrázky nebo fotografie související s vaším tématem. Inspirace z existujících obrázků vám může pomoci přesněji popsat to, co si přejete.</w:t>
      </w:r>
    </w:p>
    <w:p w14:paraId="12BF56E8" w14:textId="77777777" w:rsidR="00C72D41" w:rsidRDefault="00C72D41" w:rsidP="00C72D41"/>
    <w:p w14:paraId="5175C079" w14:textId="77777777" w:rsidR="00C72D41" w:rsidRDefault="00C72D41" w:rsidP="00C72D41">
      <w:r>
        <w:t xml:space="preserve">9. Buďte trpěliví: Ne vždy se </w:t>
      </w:r>
      <w:proofErr w:type="spellStart"/>
      <w:r>
        <w:t>generátorovi</w:t>
      </w:r>
      <w:proofErr w:type="spellEnd"/>
      <w:r>
        <w:t xml:space="preserve"> podaří na první pokus vytvořit přesně ten obrázek, který máte v mysli. Může to vyžadovat více pokusů a upřesnění promptu. Buďte trpěliví a zkoušejte různé kombinace slov a frází, abyste dosáhli požadovaného výsledku.</w:t>
      </w:r>
    </w:p>
    <w:p w14:paraId="2D65B2A8" w14:textId="77777777" w:rsidR="00C72D41" w:rsidRDefault="00C72D41" w:rsidP="00C72D41"/>
    <w:p w14:paraId="1C4542DF" w14:textId="3183A28F" w:rsidR="00581556" w:rsidRPr="001869DB" w:rsidRDefault="00C72D41" w:rsidP="00C72D41">
      <w:r>
        <w:t>10. Užijte si proces: Generování obrázků je zábavný proces, který vám umožňuje prozkoumat kreativitu a objevovat nové vizuální nápady. Užijte si experimentování s prompty a objevujte nekonečné možnosti, které generátor obrázků nabízí.</w:t>
      </w:r>
    </w:p>
    <w:p w14:paraId="450FB7FD" w14:textId="0199EB4F" w:rsidR="001869DB" w:rsidRDefault="00C50890" w:rsidP="001869DB">
      <w:pPr>
        <w:pStyle w:val="Nadpis2"/>
      </w:pPr>
      <w:bookmarkStart w:id="59" w:name="_Ref136036560"/>
      <w:bookmarkStart w:id="60" w:name="_Toc130646062"/>
      <w:r>
        <w:lastRenderedPageBreak/>
        <w:t>Č</w:t>
      </w:r>
      <w:r w:rsidR="001869DB">
        <w:t>lověk</w:t>
      </w:r>
      <w:bookmarkEnd w:id="59"/>
    </w:p>
    <w:p w14:paraId="11577C10" w14:textId="1F8ED5EF" w:rsidR="001869DB" w:rsidRDefault="001869DB" w:rsidP="001869DB">
      <w:pPr>
        <w:pStyle w:val="Nadpis2"/>
      </w:pPr>
      <w:r>
        <w:t>Zvíře</w:t>
      </w:r>
    </w:p>
    <w:p w14:paraId="3B25B602" w14:textId="4EC7203F" w:rsidR="001869DB" w:rsidRDefault="00C50890" w:rsidP="001869DB">
      <w:pPr>
        <w:pStyle w:val="Nadpis2"/>
      </w:pPr>
      <w:r>
        <w:t>Krajina</w:t>
      </w:r>
    </w:p>
    <w:p w14:paraId="0033405C" w14:textId="42FD5249" w:rsidR="001869DB" w:rsidRDefault="00C50890" w:rsidP="001869DB">
      <w:pPr>
        <w:pStyle w:val="Nadpis2"/>
      </w:pPr>
      <w:r>
        <w:t>Architektura</w:t>
      </w:r>
    </w:p>
    <w:p w14:paraId="44F59FB1" w14:textId="77777777" w:rsidR="0023432B" w:rsidRDefault="00440DE5" w:rsidP="00440DE5">
      <w:pPr>
        <w:pStyle w:val="Neslovannadpis"/>
      </w:pPr>
      <w:bookmarkStart w:id="61" w:name="_Toc130646063"/>
      <w:bookmarkEnd w:id="60"/>
      <w:r>
        <w:lastRenderedPageBreak/>
        <w:t>Závěr</w:t>
      </w:r>
      <w:bookmarkEnd w:id="20"/>
      <w:bookmarkEnd w:id="21"/>
      <w:bookmarkEnd w:id="61"/>
    </w:p>
    <w:p w14:paraId="522E5988" w14:textId="77777777" w:rsidR="006F01CC" w:rsidRDefault="00440DE5" w:rsidP="00F96D91">
      <w:r>
        <w:t>Tak jsem se dostal až na konec.</w:t>
      </w:r>
    </w:p>
    <w:p w14:paraId="1DFC3487" w14:textId="7F8FFEC9" w:rsidR="001E67F6" w:rsidRDefault="006F01CC" w:rsidP="00F96D91">
      <w:r w:rsidRPr="006F01CC">
        <w:t>Celkově lze konstatovat, že prostředí Stable Diffusion web UI poskytuje uživatelům mocný nástroj pro práci s rozsáhlými datovými sítěmi. Jeho uživatelsky přívětivé rozhraní, bohaté funkcionality a moderní technologické zázemí umožňují uživatelům efektivně analyzovat a spravovat data a dosáhnout většího porozumění prostřednictvím vizualizace.</w:t>
      </w:r>
    </w:p>
    <w:p w14:paraId="6F77CFBE" w14:textId="77777777" w:rsidR="006F508F" w:rsidRDefault="006F508F" w:rsidP="00440DE5">
      <w:pPr>
        <w:pStyle w:val="Neslovannadpis"/>
      </w:pPr>
      <w:bookmarkStart w:id="62" w:name="_Toc86047604"/>
      <w:bookmarkStart w:id="63" w:name="_Toc86055211"/>
      <w:bookmarkStart w:id="64" w:name="_Toc130646064"/>
      <w:r>
        <w:lastRenderedPageBreak/>
        <w:t>Seznam zkratek a odborných výrazů</w:t>
      </w:r>
      <w:bookmarkEnd w:id="62"/>
      <w:bookmarkEnd w:id="63"/>
      <w:bookmarkEnd w:id="64"/>
    </w:p>
    <w:p w14:paraId="6269AEC6" w14:textId="77777777" w:rsidR="006F508F" w:rsidRDefault="006F508F" w:rsidP="006F508F">
      <w:pPr>
        <w:pStyle w:val="Pojem"/>
      </w:pPr>
      <w:r>
        <w:t>HTML</w:t>
      </w:r>
    </w:p>
    <w:p w14:paraId="0B62BA6C" w14:textId="77777777" w:rsidR="006F508F" w:rsidRPr="006F508F" w:rsidRDefault="006F508F" w:rsidP="006F508F">
      <w:pPr>
        <w:pStyle w:val="Vysvtlenpojmu"/>
      </w:pPr>
      <w:proofErr w:type="spellStart"/>
      <w:r>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65968890" w14:textId="77777777" w:rsidR="00440DE5" w:rsidRDefault="00440DE5" w:rsidP="00440DE5">
      <w:pPr>
        <w:pStyle w:val="Neslovannadpis"/>
      </w:pPr>
      <w:bookmarkStart w:id="65" w:name="_Toc86047605"/>
      <w:bookmarkStart w:id="66" w:name="_Toc86055212"/>
      <w:bookmarkStart w:id="67" w:name="_Toc130646065"/>
      <w:r>
        <w:lastRenderedPageBreak/>
        <w:t>Seznam obrázků</w:t>
      </w:r>
      <w:bookmarkEnd w:id="65"/>
      <w:bookmarkEnd w:id="66"/>
      <w:bookmarkEnd w:id="67"/>
    </w:p>
    <w:p w14:paraId="5B01F984" w14:textId="77777777" w:rsidR="000316FC" w:rsidRDefault="00440DE5">
      <w:pPr>
        <w:pStyle w:val="Seznamobrzk"/>
        <w:tabs>
          <w:tab w:val="right" w:leader="dot" w:pos="9062"/>
        </w:tabs>
        <w:rPr>
          <w:rFonts w:eastAsiaTheme="minorEastAsia"/>
          <w:noProof/>
          <w:lang w:eastAsia="cs-CZ"/>
        </w:rPr>
      </w:pPr>
      <w:r>
        <w:rPr>
          <w:sz w:val="22"/>
        </w:rPr>
        <w:fldChar w:fldCharType="begin"/>
      </w:r>
      <w:r>
        <w:instrText xml:space="preserve"> TOC \h \z \c "Obrázek" </w:instrText>
      </w:r>
      <w:r>
        <w:rPr>
          <w:sz w:val="22"/>
        </w:rPr>
        <w:fldChar w:fldCharType="separate"/>
      </w:r>
      <w:hyperlink w:anchor="_Toc86059903" w:history="1">
        <w:r w:rsidR="000316FC" w:rsidRPr="00407C99">
          <w:rPr>
            <w:rStyle w:val="Hypertextovodkaz"/>
            <w:noProof/>
          </w:rPr>
          <w:t>Obrázek 1 Úplně bez legrace, mě tohle kotě docela děsí.</w:t>
        </w:r>
        <w:r w:rsidR="000316FC">
          <w:rPr>
            <w:noProof/>
            <w:webHidden/>
          </w:rPr>
          <w:tab/>
        </w:r>
        <w:r w:rsidR="000316FC">
          <w:rPr>
            <w:noProof/>
            <w:webHidden/>
          </w:rPr>
          <w:fldChar w:fldCharType="begin"/>
        </w:r>
        <w:r w:rsidR="000316FC">
          <w:rPr>
            <w:noProof/>
            <w:webHidden/>
          </w:rPr>
          <w:instrText xml:space="preserve"> PAGEREF _Toc86059903 \h </w:instrText>
        </w:r>
        <w:r w:rsidR="000316FC">
          <w:rPr>
            <w:noProof/>
            <w:webHidden/>
          </w:rPr>
        </w:r>
        <w:r w:rsidR="000316FC">
          <w:rPr>
            <w:noProof/>
            <w:webHidden/>
          </w:rPr>
          <w:fldChar w:fldCharType="separate"/>
        </w:r>
        <w:r w:rsidR="000316FC">
          <w:rPr>
            <w:noProof/>
            <w:webHidden/>
          </w:rPr>
          <w:t>3</w:t>
        </w:r>
        <w:r w:rsidR="000316FC">
          <w:rPr>
            <w:noProof/>
            <w:webHidden/>
          </w:rPr>
          <w:fldChar w:fldCharType="end"/>
        </w:r>
      </w:hyperlink>
    </w:p>
    <w:p w14:paraId="75CE2ACC" w14:textId="77777777" w:rsidR="000316FC" w:rsidRDefault="00F03310">
      <w:pPr>
        <w:pStyle w:val="Seznamobrzk"/>
        <w:tabs>
          <w:tab w:val="right" w:leader="dot" w:pos="9062"/>
        </w:tabs>
        <w:rPr>
          <w:rFonts w:eastAsiaTheme="minorEastAsia"/>
          <w:noProof/>
          <w:lang w:eastAsia="cs-CZ"/>
        </w:rPr>
      </w:pPr>
      <w:hyperlink w:anchor="_Toc86059904" w:history="1">
        <w:r w:rsidR="000316FC" w:rsidRPr="00407C99">
          <w:rPr>
            <w:rStyle w:val="Hypertextovodkaz"/>
            <w:noProof/>
          </w:rPr>
          <w:t>Obrázek 2 Modré borůvky</w:t>
        </w:r>
        <w:r w:rsidR="000316FC">
          <w:rPr>
            <w:noProof/>
            <w:webHidden/>
          </w:rPr>
          <w:tab/>
        </w:r>
        <w:r w:rsidR="000316FC">
          <w:rPr>
            <w:noProof/>
            <w:webHidden/>
          </w:rPr>
          <w:fldChar w:fldCharType="begin"/>
        </w:r>
        <w:r w:rsidR="000316FC">
          <w:rPr>
            <w:noProof/>
            <w:webHidden/>
          </w:rPr>
          <w:instrText xml:space="preserve"> PAGEREF _Toc86059904 \h </w:instrText>
        </w:r>
        <w:r w:rsidR="000316FC">
          <w:rPr>
            <w:noProof/>
            <w:webHidden/>
          </w:rPr>
        </w:r>
        <w:r w:rsidR="000316FC">
          <w:rPr>
            <w:noProof/>
            <w:webHidden/>
          </w:rPr>
          <w:fldChar w:fldCharType="separate"/>
        </w:r>
        <w:r w:rsidR="000316FC">
          <w:rPr>
            <w:noProof/>
            <w:webHidden/>
          </w:rPr>
          <w:t>3</w:t>
        </w:r>
        <w:r w:rsidR="000316FC">
          <w:rPr>
            <w:noProof/>
            <w:webHidden/>
          </w:rPr>
          <w:fldChar w:fldCharType="end"/>
        </w:r>
      </w:hyperlink>
    </w:p>
    <w:p w14:paraId="014CB8E4" w14:textId="77777777" w:rsidR="002570DC" w:rsidRDefault="00440DE5" w:rsidP="00394D8A">
      <w:r>
        <w:fldChar w:fldCharType="end"/>
      </w:r>
      <w:bookmarkStart w:id="68" w:name="_Toc86047606"/>
    </w:p>
    <w:bookmarkStart w:id="69" w:name="_Toc86055213" w:displacedByCustomXml="next"/>
    <w:bookmarkStart w:id="70" w:name="_Toc130646066"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775DC224" w14:textId="77777777" w:rsidR="00440DE5" w:rsidRPr="00394D8A" w:rsidRDefault="002570DC" w:rsidP="00394D8A">
          <w:pPr>
            <w:pStyle w:val="Neslovannadpis"/>
          </w:pPr>
          <w:r w:rsidRPr="00394D8A">
            <w:t>Použité zdroje</w:t>
          </w:r>
          <w:bookmarkEnd w:id="68"/>
          <w:bookmarkEnd w:id="70"/>
          <w:bookmarkEnd w:id="69"/>
        </w:p>
        <w:p w14:paraId="62EDCB93" w14:textId="77777777" w:rsidR="00394D8A" w:rsidRDefault="00440DE5" w:rsidP="00394D8A">
          <w:pPr>
            <w:pStyle w:val="Bibliografie"/>
            <w:rPr>
              <w:noProof/>
              <w:szCs w:val="24"/>
            </w:rPr>
          </w:pPr>
          <w:r>
            <w:fldChar w:fldCharType="begin"/>
          </w:r>
          <w:r>
            <w:instrText>BIBLIOGRAPHY</w:instrText>
          </w:r>
          <w:r>
            <w:fldChar w:fldCharType="separate"/>
          </w:r>
          <w:r w:rsidR="00394D8A">
            <w:rPr>
              <w:noProof/>
            </w:rPr>
            <w:t xml:space="preserve">1. </w:t>
          </w:r>
          <w:r w:rsidR="00394D8A">
            <w:rPr>
              <w:b/>
              <w:bCs/>
              <w:noProof/>
            </w:rPr>
            <w:t>Stehlík, Michal.</w:t>
          </w:r>
          <w:r w:rsidR="00394D8A">
            <w:rPr>
              <w:noProof/>
            </w:rPr>
            <w:t xml:space="preserve"> </w:t>
          </w:r>
          <w:r w:rsidR="00394D8A">
            <w:rPr>
              <w:i/>
              <w:iCs/>
              <w:noProof/>
            </w:rPr>
            <w:t xml:space="preserve">Návod k maturitním pracím 2020. </w:t>
          </w:r>
          <w:r w:rsidR="00394D8A">
            <w:rPr>
              <w:noProof/>
            </w:rPr>
            <w:t>Liberec : Albatros, 2020.</w:t>
          </w:r>
        </w:p>
        <w:p w14:paraId="57A7AC61" w14:textId="77777777" w:rsidR="00440DE5" w:rsidRDefault="00440DE5" w:rsidP="00394D8A">
          <w:pPr>
            <w:sectPr w:rsidR="00440DE5" w:rsidSect="00EF2867">
              <w:type w:val="continuous"/>
              <w:pgSz w:w="11906" w:h="16838"/>
              <w:pgMar w:top="1417" w:right="1417" w:bottom="1417" w:left="1417" w:header="708" w:footer="708" w:gutter="0"/>
              <w:pgNumType w:start="1"/>
              <w:cols w:space="708"/>
              <w:docGrid w:linePitch="360"/>
            </w:sectPr>
          </w:pPr>
          <w:r>
            <w:rPr>
              <w:b/>
              <w:bCs/>
            </w:rPr>
            <w:fldChar w:fldCharType="end"/>
          </w:r>
        </w:p>
      </w:sdtContent>
    </w:sdt>
    <w:p w14:paraId="568CE73E" w14:textId="77777777" w:rsidR="00440DE5" w:rsidRDefault="00440DE5" w:rsidP="00440DE5">
      <w:pPr>
        <w:pStyle w:val="Nadpisplohy"/>
      </w:pPr>
      <w:bookmarkStart w:id="71" w:name="_Toc86047607"/>
      <w:bookmarkStart w:id="72" w:name="_Toc86055214"/>
      <w:bookmarkStart w:id="73" w:name="_Toc130646067"/>
      <w:r>
        <w:lastRenderedPageBreak/>
        <w:t>Seznam přiložených souborů</w:t>
      </w:r>
      <w:bookmarkEnd w:id="71"/>
      <w:bookmarkEnd w:id="72"/>
      <w:bookmarkEnd w:id="73"/>
    </w:p>
    <w:p w14:paraId="769025D7" w14:textId="77777777" w:rsidR="00F846B4" w:rsidRDefault="00F846B4" w:rsidP="00394D8A">
      <w:r>
        <w:t>Na přiloženém datovém nosiči se nacházejí následující soubory a složky:</w:t>
      </w:r>
    </w:p>
    <w:p w14:paraId="13088DAA" w14:textId="77777777" w:rsidR="00F846B4" w:rsidRDefault="00F846B4" w:rsidP="00394D8A">
      <w:pPr>
        <w:pStyle w:val="Odstavecseseznamem"/>
        <w:numPr>
          <w:ilvl w:val="0"/>
          <w:numId w:val="24"/>
        </w:numPr>
      </w:pPr>
      <w:r w:rsidRPr="00394D8A">
        <w:rPr>
          <w:b/>
          <w:bCs/>
        </w:rPr>
        <w:t>MP2010-Novák-Jan-L4-Tepelné_čerpadlo.docx</w:t>
      </w:r>
      <w:r>
        <w:t xml:space="preserve"> – editovatelná verze dokumentace maturitní práce</w:t>
      </w:r>
    </w:p>
    <w:p w14:paraId="4A2F5D3E" w14:textId="77777777" w:rsidR="00DB614E" w:rsidRDefault="00F846B4" w:rsidP="00394D8A">
      <w:pPr>
        <w:pStyle w:val="Odstavecseseznamem"/>
        <w:numPr>
          <w:ilvl w:val="0"/>
          <w:numId w:val="24"/>
        </w:numPr>
      </w:pPr>
      <w:r w:rsidRPr="00394D8A">
        <w:rPr>
          <w:b/>
          <w:bCs/>
        </w:rPr>
        <w:t>MP2010-Novák-Jan-L4-Tepelné_čerpadlo.pdf</w:t>
      </w:r>
      <w:r>
        <w:t xml:space="preserve"> – tisknutelná verze dokumentace maturitní práce</w:t>
      </w:r>
    </w:p>
    <w:p w14:paraId="1618ECFE" w14:textId="77777777" w:rsidR="00F846B4" w:rsidRDefault="00F846B4" w:rsidP="00394D8A">
      <w:pPr>
        <w:pStyle w:val="Odstavecseseznamem"/>
        <w:numPr>
          <w:ilvl w:val="0"/>
          <w:numId w:val="24"/>
        </w:numPr>
      </w:pPr>
      <w:r w:rsidRPr="00394D8A">
        <w:rPr>
          <w:b/>
          <w:bCs/>
        </w:rPr>
        <w:t xml:space="preserve">Výkresy </w:t>
      </w:r>
      <w:r>
        <w:t>– kompletní výkresová dokumentace</w:t>
      </w:r>
    </w:p>
    <w:p w14:paraId="55487B1A" w14:textId="77777777" w:rsidR="001E67F6" w:rsidRPr="00F846B4" w:rsidRDefault="00F846B4" w:rsidP="00394D8A">
      <w:pPr>
        <w:pStyle w:val="Odstavecseseznamem"/>
        <w:numPr>
          <w:ilvl w:val="0"/>
          <w:numId w:val="24"/>
        </w:numPr>
      </w:pPr>
      <w:r w:rsidRPr="00394D8A">
        <w:rPr>
          <w:b/>
          <w:bCs/>
        </w:rPr>
        <w:t>Aplikace</w:t>
      </w:r>
      <w:r>
        <w:t xml:space="preserve"> – zdrojové kódy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Ryšavá Natálie (2020)" w:date="2023-03-25T16:36:00Z" w:initials="RN(">
    <w:p w14:paraId="1AAEE3AA" w14:textId="77777777" w:rsidR="000E75B9" w:rsidRDefault="000E75B9" w:rsidP="00B90532">
      <w:pPr>
        <w:pStyle w:val="Textkomente"/>
        <w:ind w:firstLine="0"/>
        <w:jc w:val="left"/>
      </w:pPr>
      <w:r>
        <w:rPr>
          <w:rStyle w:val="Odkaznakoment"/>
        </w:rPr>
        <w:annotationRef/>
      </w:r>
      <w:hyperlink r:id="rId1" w:history="1">
        <w:r w:rsidRPr="004C5C3A">
          <w:rPr>
            <w:rStyle w:val="Hypertextovodkaz"/>
          </w:rPr>
          <w:t>Stable Diffusion - Wikipedia</w:t>
        </w:r>
      </w:hyperlink>
      <w:r>
        <w:t xml:space="preserve"> </w:t>
      </w:r>
    </w:p>
  </w:comment>
  <w:comment w:id="4" w:author="Ryšavá Natálie (2020)" w:date="2023-03-25T16:36:00Z" w:initials="RN(">
    <w:p w14:paraId="7FE7A2C3" w14:textId="77777777" w:rsidR="000E75B9" w:rsidRDefault="000E75B9" w:rsidP="00B90532">
      <w:pPr>
        <w:pStyle w:val="Textkomente"/>
        <w:ind w:firstLine="0"/>
        <w:jc w:val="left"/>
      </w:pPr>
      <w:r>
        <w:rPr>
          <w:rStyle w:val="Odkaznakoment"/>
        </w:rPr>
        <w:annotationRef/>
      </w:r>
      <w:hyperlink r:id="rId2" w:history="1">
        <w:r w:rsidRPr="00BA5356">
          <w:rPr>
            <w:rStyle w:val="Hypertextovodkaz"/>
          </w:rPr>
          <w:t>How to Run Stable Diffusion on Your PC to Generate AI Images (howtogeek.com)</w:t>
        </w:r>
      </w:hyperlink>
      <w:r>
        <w:t xml:space="preserve"> </w:t>
      </w:r>
    </w:p>
  </w:comment>
  <w:comment w:id="6" w:author="Ryšavá Natálie (2020)" w:date="2023-04-09T22:05:00Z" w:initials="RN(">
    <w:p w14:paraId="4280FB22" w14:textId="77777777" w:rsidR="0000227C" w:rsidRDefault="0000227C">
      <w:pPr>
        <w:pStyle w:val="Textkomente"/>
        <w:ind w:firstLine="0"/>
        <w:jc w:val="left"/>
      </w:pPr>
      <w:r>
        <w:rPr>
          <w:rStyle w:val="Odkaznakoment"/>
        </w:rPr>
        <w:annotationRef/>
      </w:r>
      <w:hyperlink r:id="rId3" w:history="1">
        <w:r w:rsidRPr="00B06C4F">
          <w:rPr>
            <w:rStyle w:val="Hypertextovodkaz"/>
          </w:rPr>
          <w:t>https://it-slovnik.cz/pojem/neuronova-sit</w:t>
        </w:r>
      </w:hyperlink>
    </w:p>
    <w:p w14:paraId="692F0F35" w14:textId="77777777" w:rsidR="0000227C" w:rsidRDefault="0000227C">
      <w:pPr>
        <w:pStyle w:val="Textkomente"/>
        <w:ind w:firstLine="0"/>
        <w:jc w:val="left"/>
      </w:pPr>
    </w:p>
    <w:p w14:paraId="79170E25" w14:textId="77777777" w:rsidR="0000227C" w:rsidRDefault="00F03310" w:rsidP="00B90532">
      <w:pPr>
        <w:pStyle w:val="Textkomente"/>
        <w:ind w:firstLine="0"/>
        <w:jc w:val="left"/>
      </w:pPr>
      <w:hyperlink r:id="rId4" w:history="1">
        <w:r w:rsidR="0000227C" w:rsidRPr="00B06C4F">
          <w:rPr>
            <w:rStyle w:val="Hypertextovodkaz"/>
          </w:rPr>
          <w:t>https://bing.com/search?q=co+je+neuronov%c3%a1+s%c3%ad%c5%a5</w:t>
        </w:r>
      </w:hyperlink>
    </w:p>
  </w:comment>
  <w:comment w:id="7" w:author="Ryšavá Natálie (2020)" w:date="2023-04-09T22:07:00Z" w:initials="RN(">
    <w:p w14:paraId="38D12A26" w14:textId="77777777" w:rsidR="008D1B91" w:rsidRDefault="008D1B91">
      <w:pPr>
        <w:pStyle w:val="Textkomente"/>
        <w:ind w:firstLine="0"/>
        <w:jc w:val="left"/>
      </w:pPr>
      <w:r>
        <w:rPr>
          <w:rStyle w:val="Odkaznakoment"/>
        </w:rPr>
        <w:annotationRef/>
      </w:r>
      <w:hyperlink r:id="rId5" w:history="1">
        <w:r w:rsidRPr="00173A2C">
          <w:rPr>
            <w:rStyle w:val="Hypertextovodkaz"/>
          </w:rPr>
          <w:t>https://cs.joecomp.com/what-is-deep-learning-and-neural-network</w:t>
        </w:r>
      </w:hyperlink>
    </w:p>
    <w:p w14:paraId="4B4AD057" w14:textId="77777777" w:rsidR="008D1B91" w:rsidRDefault="008D1B91">
      <w:pPr>
        <w:pStyle w:val="Textkomente"/>
        <w:ind w:firstLine="0"/>
        <w:jc w:val="left"/>
      </w:pPr>
    </w:p>
    <w:p w14:paraId="10277FF6" w14:textId="77777777" w:rsidR="008D1B91" w:rsidRDefault="00F03310">
      <w:pPr>
        <w:pStyle w:val="Textkomente"/>
        <w:ind w:firstLine="0"/>
        <w:jc w:val="left"/>
      </w:pPr>
      <w:hyperlink r:id="rId6" w:history="1">
        <w:r w:rsidR="008D1B91" w:rsidRPr="00173A2C">
          <w:rPr>
            <w:rStyle w:val="Hypertextovodkaz"/>
          </w:rPr>
          <w:t>https://cs.wikipedia.org/wiki/Um%C4%9Bl%C3%A1_neuronov%C3%A1_s%C3%AD%C5%A5</w:t>
        </w:r>
      </w:hyperlink>
    </w:p>
    <w:p w14:paraId="5664B87D" w14:textId="77777777" w:rsidR="008D1B91" w:rsidRDefault="008D1B91">
      <w:pPr>
        <w:pStyle w:val="Textkomente"/>
        <w:ind w:firstLine="0"/>
        <w:jc w:val="left"/>
      </w:pPr>
    </w:p>
    <w:p w14:paraId="3674368D" w14:textId="77777777" w:rsidR="008D1B91" w:rsidRDefault="00F03310" w:rsidP="00B90532">
      <w:pPr>
        <w:pStyle w:val="Textkomente"/>
        <w:ind w:firstLine="0"/>
        <w:jc w:val="left"/>
      </w:pPr>
      <w:hyperlink r:id="rId7" w:history="1">
        <w:r w:rsidR="008D1B91" w:rsidRPr="00173A2C">
          <w:rPr>
            <w:rStyle w:val="Hypertextovodkaz"/>
          </w:rPr>
          <w:t>https://cs.education-wiki.com/3361458-what-is-neural-networks</w:t>
        </w:r>
      </w:hyperlink>
    </w:p>
  </w:comment>
  <w:comment w:id="11" w:author="Ryšavá Natálie (2020)" w:date="2023-05-22T21:59:00Z" w:initials="RN(">
    <w:p w14:paraId="6936621C" w14:textId="77777777" w:rsidR="00E75851" w:rsidRDefault="00E75851" w:rsidP="00B90532">
      <w:pPr>
        <w:pStyle w:val="Textkomente"/>
        <w:ind w:firstLine="0"/>
        <w:jc w:val="left"/>
      </w:pPr>
      <w:r>
        <w:rPr>
          <w:rStyle w:val="Odkaznakoment"/>
        </w:rPr>
        <w:annotationRef/>
      </w:r>
      <w:hyperlink r:id="rId8" w:history="1">
        <w:r w:rsidRPr="006606FE">
          <w:rPr>
            <w:rStyle w:val="Hypertextovodkaz"/>
          </w:rPr>
          <w:t>machine learning - Can people use neural networks without providing the set of training data? - Artificial Intelligence Stack Exchange</w:t>
        </w:r>
      </w:hyperlink>
      <w:r>
        <w:t xml:space="preserve"> </w:t>
      </w:r>
    </w:p>
  </w:comment>
  <w:comment w:id="12" w:author="Ryšavá Natálie (2020)" w:date="2023-04-19T00:58:00Z" w:initials="RN(">
    <w:p w14:paraId="54A94037" w14:textId="77777777" w:rsidR="00131220" w:rsidRDefault="00BA1FAE">
      <w:pPr>
        <w:pStyle w:val="Textkomente"/>
        <w:ind w:firstLine="0"/>
        <w:jc w:val="left"/>
      </w:pPr>
      <w:r>
        <w:rPr>
          <w:rStyle w:val="Odkaznakoment"/>
        </w:rPr>
        <w:annotationRef/>
      </w:r>
      <w:hyperlink r:id="rId9" w:history="1">
        <w:r w:rsidR="00131220" w:rsidRPr="001D4221">
          <w:rPr>
            <w:rStyle w:val="Hypertextovodkaz"/>
          </w:rPr>
          <w:t>Co je hluboké učení a neuronová síť - Windows 2023 (joecomp.com)</w:t>
        </w:r>
      </w:hyperlink>
    </w:p>
    <w:p w14:paraId="6C8EB598" w14:textId="77777777" w:rsidR="00131220" w:rsidRDefault="00F03310" w:rsidP="00B90532">
      <w:pPr>
        <w:pStyle w:val="Textkomente"/>
        <w:ind w:firstLine="0"/>
        <w:jc w:val="left"/>
      </w:pPr>
      <w:hyperlink r:id="rId10" w:history="1">
        <w:r w:rsidR="00131220" w:rsidRPr="001D4221">
          <w:rPr>
            <w:rStyle w:val="Hypertextovodkaz"/>
          </w:rPr>
          <w:t>Co je to strojové učení? | Definice, typy a příklady | SAP Insights</w:t>
        </w:r>
      </w:hyperlink>
      <w:r w:rsidR="00131220">
        <w:t xml:space="preserve"> </w:t>
      </w:r>
    </w:p>
  </w:comment>
  <w:comment w:id="13" w:author="Ryšavá Natálie (2020)" w:date="2023-05-22T22:07:00Z" w:initials="RN(">
    <w:p w14:paraId="6C1795A4" w14:textId="3F5A70DC" w:rsidR="00C92FCF" w:rsidRDefault="00C92FCF">
      <w:pPr>
        <w:pStyle w:val="Textkomente"/>
        <w:ind w:firstLine="0"/>
        <w:jc w:val="left"/>
      </w:pPr>
      <w:r>
        <w:rPr>
          <w:rStyle w:val="Odkaznakoment"/>
        </w:rPr>
        <w:annotationRef/>
      </w:r>
      <w:hyperlink r:id="rId11" w:history="1">
        <w:r w:rsidRPr="00A06822">
          <w:rPr>
            <w:rStyle w:val="Hypertextovodkaz"/>
          </w:rPr>
          <w:t>https://cs.wikipedia.org/wiki/Strojov%C3%A9_u%C4%8Den%C3%AD</w:t>
        </w:r>
      </w:hyperlink>
    </w:p>
    <w:p w14:paraId="5FD4B84D" w14:textId="77777777" w:rsidR="00C92FCF" w:rsidRDefault="00F03310">
      <w:pPr>
        <w:pStyle w:val="Textkomente"/>
        <w:ind w:firstLine="0"/>
        <w:jc w:val="left"/>
      </w:pPr>
      <w:hyperlink r:id="rId12" w:history="1">
        <w:r w:rsidR="00C92FCF" w:rsidRPr="00A06822">
          <w:rPr>
            <w:rStyle w:val="Hypertextovodkaz"/>
          </w:rPr>
          <w:t>https://www.kiv.zcu.cz/studies/predmety/uzi/Folie_ZS/Stroj_uceni.pdf</w:t>
        </w:r>
      </w:hyperlink>
    </w:p>
    <w:p w14:paraId="5760735D" w14:textId="77777777" w:rsidR="00C92FCF" w:rsidRDefault="00C92FCF" w:rsidP="00B90532">
      <w:pPr>
        <w:pStyle w:val="Textkomente"/>
        <w:ind w:firstLine="0"/>
        <w:jc w:val="left"/>
      </w:pPr>
    </w:p>
  </w:comment>
  <w:comment w:id="15" w:author="Ryšavá Natálie (2020)" w:date="2023-05-11T23:22:00Z" w:initials="RN(">
    <w:p w14:paraId="72F38CE3" w14:textId="25795682" w:rsidR="0001793A" w:rsidRDefault="0001793A">
      <w:pPr>
        <w:pStyle w:val="Textkomente"/>
        <w:ind w:firstLine="0"/>
        <w:jc w:val="left"/>
      </w:pPr>
      <w:r>
        <w:rPr>
          <w:rStyle w:val="Odkaznakoment"/>
        </w:rPr>
        <w:annotationRef/>
      </w:r>
      <w:hyperlink r:id="rId13" w:history="1">
        <w:r w:rsidRPr="00D673DB">
          <w:rPr>
            <w:rStyle w:val="Hypertextovodkaz"/>
          </w:rPr>
          <w:t>Učení s učitelem – Wikipedie (wikipedia.org)</w:t>
        </w:r>
      </w:hyperlink>
    </w:p>
    <w:p w14:paraId="0470DA14" w14:textId="77777777" w:rsidR="0001793A" w:rsidRDefault="00F03310">
      <w:pPr>
        <w:pStyle w:val="Textkomente"/>
        <w:ind w:firstLine="0"/>
        <w:jc w:val="left"/>
      </w:pPr>
      <w:hyperlink r:id="rId14" w:history="1">
        <w:r w:rsidR="0001793A" w:rsidRPr="00D673DB">
          <w:rPr>
            <w:rStyle w:val="Hypertextovodkaz"/>
          </w:rPr>
          <w:t>Co je strojové učení a jak souvisí s umělou inteligencí? (rascasone.com)</w:t>
        </w:r>
      </w:hyperlink>
      <w:r w:rsidR="0001793A">
        <w:t xml:space="preserve"> </w:t>
      </w:r>
    </w:p>
    <w:p w14:paraId="786ADD3F" w14:textId="77777777" w:rsidR="0001793A" w:rsidRDefault="00F03310">
      <w:pPr>
        <w:pStyle w:val="Textkomente"/>
        <w:ind w:firstLine="0"/>
        <w:jc w:val="left"/>
      </w:pPr>
      <w:hyperlink r:id="rId15" w:history="1">
        <w:r w:rsidR="0001793A" w:rsidRPr="00D673DB">
          <w:rPr>
            <w:rStyle w:val="Hypertextovodkaz"/>
          </w:rPr>
          <w:t>Co je strojové učení a jak souvisí s umělou inteligencí? (rascasone.com)</w:t>
        </w:r>
      </w:hyperlink>
      <w:r w:rsidR="0001793A">
        <w:t xml:space="preserve"> </w:t>
      </w:r>
    </w:p>
    <w:p w14:paraId="266856E2" w14:textId="77777777" w:rsidR="0001793A" w:rsidRDefault="00F03310" w:rsidP="00B90532">
      <w:pPr>
        <w:pStyle w:val="Textkomente"/>
        <w:ind w:firstLine="0"/>
        <w:jc w:val="left"/>
      </w:pPr>
      <w:hyperlink r:id="rId16" w:history="1">
        <w:r w:rsidR="0001793A" w:rsidRPr="00D673DB">
          <w:rPr>
            <w:rStyle w:val="Hypertextovodkaz"/>
          </w:rPr>
          <w:t>Strojové učení ve firemním IT - Computerworld</w:t>
        </w:r>
      </w:hyperlink>
      <w:r w:rsidR="0001793A">
        <w:t xml:space="preserve"> </w:t>
      </w:r>
    </w:p>
  </w:comment>
  <w:comment w:id="17" w:author="Ryšavá Natálie (2020)" w:date="2023-05-22T22:12:00Z" w:initials="RN(">
    <w:p w14:paraId="03A09099" w14:textId="77777777" w:rsidR="00131220" w:rsidRDefault="00131220" w:rsidP="00B90532">
      <w:pPr>
        <w:pStyle w:val="Textkomente"/>
        <w:ind w:firstLine="0"/>
        <w:jc w:val="left"/>
      </w:pPr>
      <w:r>
        <w:rPr>
          <w:rStyle w:val="Odkaznakoment"/>
        </w:rPr>
        <w:annotationRef/>
      </w:r>
      <w:hyperlink r:id="rId17" w:history="1">
        <w:r w:rsidRPr="00BF0444">
          <w:rPr>
            <w:rStyle w:val="Hypertextovodkaz"/>
          </w:rPr>
          <w:t>https://is.muni.cz/th/rr91b/Stastny_Petr.pdf</w:t>
        </w:r>
      </w:hyperlink>
    </w:p>
  </w:comment>
  <w:comment w:id="18" w:author="Ryšavá Natálie (2020)" w:date="2023-05-11T23:30:00Z" w:initials="RN(">
    <w:p w14:paraId="37479C0D" w14:textId="2B1C33C8" w:rsidR="00A57C35" w:rsidRDefault="00A57C35">
      <w:pPr>
        <w:pStyle w:val="Textkomente"/>
        <w:ind w:firstLine="0"/>
        <w:jc w:val="left"/>
      </w:pPr>
      <w:r>
        <w:rPr>
          <w:rStyle w:val="Odkaznakoment"/>
        </w:rPr>
        <w:annotationRef/>
      </w:r>
      <w:hyperlink r:id="rId18" w:history="1">
        <w:r w:rsidRPr="007474AD">
          <w:rPr>
            <w:rStyle w:val="Hypertextovodkaz"/>
          </w:rPr>
          <w:t>Co je strojové učení a jak souvisí s umělou inteligencí? (rascasone.com)</w:t>
        </w:r>
      </w:hyperlink>
    </w:p>
    <w:p w14:paraId="7CC0F91C" w14:textId="77777777" w:rsidR="00A57C35" w:rsidRDefault="00F03310" w:rsidP="00B90532">
      <w:pPr>
        <w:pStyle w:val="Textkomente"/>
        <w:ind w:firstLine="0"/>
        <w:jc w:val="left"/>
      </w:pPr>
      <w:hyperlink r:id="rId19" w:history="1">
        <w:r w:rsidR="00A57C35" w:rsidRPr="007474AD">
          <w:rPr>
            <w:rStyle w:val="Hypertextovodkaz"/>
          </w:rPr>
          <w:t>Strojové učení – Wikipedie (wikipedia.org)</w:t>
        </w:r>
      </w:hyperlink>
      <w:r w:rsidR="00A57C35">
        <w:t xml:space="preserve">  </w:t>
      </w:r>
    </w:p>
  </w:comment>
  <w:comment w:id="22" w:author="Ryšavá Natálie (2020)" w:date="2023-05-20T14:26:00Z" w:initials="RN(">
    <w:p w14:paraId="4C93D0F7" w14:textId="77777777" w:rsidR="00453D03" w:rsidRDefault="00453D03">
      <w:pPr>
        <w:pStyle w:val="Textkomente"/>
        <w:ind w:firstLine="0"/>
        <w:jc w:val="left"/>
      </w:pPr>
      <w:r>
        <w:rPr>
          <w:rStyle w:val="Odkaznakoment"/>
        </w:rPr>
        <w:annotationRef/>
      </w:r>
      <w:hyperlink r:id="rId20" w:history="1">
        <w:r w:rsidRPr="006F5670">
          <w:rPr>
            <w:rStyle w:val="Hypertextovodkaz"/>
          </w:rPr>
          <w:t>Strojové učení – Wikipedie (wikipedia.org)</w:t>
        </w:r>
      </w:hyperlink>
      <w:r>
        <w:t xml:space="preserve"> </w:t>
      </w:r>
    </w:p>
    <w:p w14:paraId="62DBDD9D" w14:textId="77777777" w:rsidR="00453D03" w:rsidRDefault="00F03310" w:rsidP="00B90532">
      <w:pPr>
        <w:pStyle w:val="Textkomente"/>
        <w:ind w:firstLine="0"/>
        <w:jc w:val="left"/>
      </w:pPr>
      <w:hyperlink r:id="rId21" w:history="1">
        <w:r w:rsidR="00453D03" w:rsidRPr="006F5670">
          <w:rPr>
            <w:rStyle w:val="Hypertextovodkaz"/>
          </w:rPr>
          <w:t>Co je strojové učení a jak souvisí s umělou inteligencí? (rascasone.com)</w:t>
        </w:r>
      </w:hyperlink>
      <w:r w:rsidR="00453D03">
        <w:t xml:space="preserve"> </w:t>
      </w:r>
    </w:p>
  </w:comment>
  <w:comment w:id="24" w:author="Ryšavá Natálie (2020)" w:date="2023-05-22T22:36:00Z" w:initials="RN(">
    <w:p w14:paraId="6C42F5CD" w14:textId="77777777" w:rsidR="00C8031A" w:rsidRDefault="00A850CA">
      <w:pPr>
        <w:pStyle w:val="Textkomente"/>
        <w:ind w:firstLine="0"/>
        <w:jc w:val="left"/>
      </w:pPr>
      <w:r>
        <w:rPr>
          <w:rStyle w:val="Odkaznakoment"/>
        </w:rPr>
        <w:annotationRef/>
      </w:r>
      <w:hyperlink r:id="rId22" w:history="1">
        <w:r w:rsidR="00C8031A" w:rsidRPr="00722DA7">
          <w:rPr>
            <w:rStyle w:val="Hypertextovodkaz"/>
          </w:rPr>
          <w:t>gwang-kim/DiffusionCLIP: [CVPR 2022] Official PyTorch Implementation for DiffusionCLIP: Text-guided Image Manipulation Using Diffusion Models (github.com)</w:t>
        </w:r>
      </w:hyperlink>
      <w:r w:rsidR="00C8031A">
        <w:br/>
      </w:r>
      <w:hyperlink r:id="rId23" w:history="1">
        <w:r w:rsidR="00C8031A" w:rsidRPr="00722DA7">
          <w:rPr>
            <w:rStyle w:val="Hypertextovodkaz"/>
          </w:rPr>
          <w:t>[2110.02711] DiffusionCLIP: Text-Guided Diffusion Models for Robust Image Manipulation (arxiv.org)</w:t>
        </w:r>
      </w:hyperlink>
    </w:p>
    <w:p w14:paraId="34B47264" w14:textId="77777777" w:rsidR="00C8031A" w:rsidRDefault="00F03310" w:rsidP="00B90532">
      <w:pPr>
        <w:pStyle w:val="Textkomente"/>
        <w:ind w:firstLine="0"/>
        <w:jc w:val="left"/>
      </w:pPr>
      <w:hyperlink r:id="rId24" w:history="1">
        <w:r w:rsidR="00C8031A" w:rsidRPr="00722DA7">
          <w:rPr>
            <w:rStyle w:val="Hypertextovodkaz"/>
          </w:rPr>
          <w:t>How to Try CLIP: OpenAI's Zero-Shot Image Classifier (roboflow.com)</w:t>
        </w:r>
      </w:hyperlink>
      <w:r w:rsidR="00C8031A">
        <w:br/>
      </w:r>
      <w:hyperlink r:id="rId25" w:history="1">
        <w:r w:rsidR="00C8031A" w:rsidRPr="00722DA7">
          <w:rPr>
            <w:rStyle w:val="Hypertextovodkaz"/>
          </w:rPr>
          <w:t>CLIP: Connecting text and images (openai.com)</w:t>
        </w:r>
      </w:hyperlink>
      <w:r w:rsidR="00C8031A">
        <w:t xml:space="preserve"> </w:t>
      </w:r>
      <w:r w:rsidR="00C8031A">
        <w:br/>
      </w:r>
      <w:hyperlink r:id="rId26" w:history="1">
        <w:r w:rsidR="00C8031A" w:rsidRPr="00722DA7">
          <w:rPr>
            <w:rStyle w:val="Hypertextovodkaz"/>
          </w:rPr>
          <w:t>https://github.com/openai/CLIP</w:t>
        </w:r>
      </w:hyperlink>
    </w:p>
  </w:comment>
  <w:comment w:id="25" w:author="Ryšavá Natálie (2020)" w:date="2023-04-18T23:37:00Z" w:initials="RN(">
    <w:p w14:paraId="1DB4178E" w14:textId="2D202965" w:rsidR="00377BC0" w:rsidRDefault="008666AA">
      <w:pPr>
        <w:pStyle w:val="Textkomente"/>
        <w:ind w:firstLine="0"/>
        <w:jc w:val="left"/>
      </w:pPr>
      <w:r>
        <w:rPr>
          <w:rStyle w:val="Odkaznakoment"/>
        </w:rPr>
        <w:annotationRef/>
      </w:r>
      <w:r w:rsidR="00377BC0">
        <w:t>(</w:t>
      </w:r>
      <w:hyperlink r:id="rId27" w:history="1">
        <w:r w:rsidR="00377BC0" w:rsidRPr="00FA6A9D">
          <w:rPr>
            <w:rStyle w:val="Hypertextovodkaz"/>
          </w:rPr>
          <w:t>https://lilianweng.github.io/posts/2021-07-11-diffusion-models/</w:t>
        </w:r>
      </w:hyperlink>
      <w:r w:rsidR="00377BC0">
        <w:t>)</w:t>
      </w:r>
    </w:p>
    <w:p w14:paraId="0BA10F93" w14:textId="77777777" w:rsidR="00377BC0" w:rsidRDefault="00F03310" w:rsidP="00B90532">
      <w:pPr>
        <w:pStyle w:val="Textkomente"/>
        <w:ind w:firstLine="0"/>
        <w:jc w:val="left"/>
      </w:pPr>
      <w:hyperlink r:id="rId28" w:history="1">
        <w:r w:rsidR="00377BC0" w:rsidRPr="00FA6A9D">
          <w:rPr>
            <w:rStyle w:val="Hypertextovodkaz"/>
          </w:rPr>
          <w:t>Introduction to Diffusion Models for Machine Learning (assemblyai.com)</w:t>
        </w:r>
      </w:hyperlink>
      <w:r w:rsidR="00377BC0">
        <w:t xml:space="preserve"> </w:t>
      </w:r>
    </w:p>
  </w:comment>
  <w:comment w:id="26" w:author="Ryšavá Natálie (2020)" w:date="2023-05-23T00:08:00Z" w:initials="RN(">
    <w:p w14:paraId="397BE4E4" w14:textId="728BCFA9" w:rsidR="007D302B" w:rsidRDefault="00024515" w:rsidP="00B90532">
      <w:pPr>
        <w:pStyle w:val="Textkomente"/>
        <w:ind w:firstLine="0"/>
        <w:jc w:val="left"/>
      </w:pPr>
      <w:r>
        <w:rPr>
          <w:rStyle w:val="Odkaznakoment"/>
        </w:rPr>
        <w:annotationRef/>
      </w:r>
      <w:hyperlink r:id="rId29" w:history="1">
        <w:r w:rsidR="007D302B" w:rsidRPr="003001EA">
          <w:rPr>
            <w:rStyle w:val="Hypertextovodkaz"/>
          </w:rPr>
          <w:t>Introduction to Diffusion Models for Machine Learning (assemblyai.com)</w:t>
        </w:r>
      </w:hyperlink>
      <w:r w:rsidR="007D302B">
        <w:br/>
      </w:r>
      <w:hyperlink r:id="rId30" w:history="1">
        <w:r w:rsidR="007D302B" w:rsidRPr="003001EA">
          <w:rPr>
            <w:rStyle w:val="Hypertextovodkaz"/>
          </w:rPr>
          <w:t>https://aidetem.cz/slovnicek-pojmu-umele-inteligence/</w:t>
        </w:r>
      </w:hyperlink>
    </w:p>
  </w:comment>
  <w:comment w:id="27" w:author="Ryšavá Natálie (2020)" w:date="2023-05-20T14:33:00Z" w:initials="RN(">
    <w:p w14:paraId="35656FE3" w14:textId="77777777" w:rsidR="000D790B" w:rsidRDefault="00131220">
      <w:pPr>
        <w:pStyle w:val="Textkomente"/>
        <w:ind w:firstLine="0"/>
        <w:jc w:val="left"/>
      </w:pPr>
      <w:r>
        <w:rPr>
          <w:rStyle w:val="Odkaznakoment"/>
        </w:rPr>
        <w:annotationRef/>
      </w:r>
      <w:hyperlink r:id="rId31" w:history="1">
        <w:r w:rsidR="000D790B" w:rsidRPr="00011271">
          <w:rPr>
            <w:rStyle w:val="Hypertextovodkaz"/>
          </w:rPr>
          <w:t>Obrázky generované AI - K čemu jsou dobré a o co jde? - TechFeed.cz</w:t>
        </w:r>
      </w:hyperlink>
      <w:r w:rsidR="000D790B">
        <w:t xml:space="preserve"> </w:t>
      </w:r>
    </w:p>
    <w:p w14:paraId="0F822ED6" w14:textId="77777777" w:rsidR="000D790B" w:rsidRDefault="00F03310">
      <w:pPr>
        <w:pStyle w:val="Textkomente"/>
        <w:ind w:firstLine="0"/>
        <w:jc w:val="left"/>
      </w:pPr>
      <w:hyperlink r:id="rId32" w:history="1">
        <w:r w:rsidR="000D790B" w:rsidRPr="00011271">
          <w:rPr>
            <w:rStyle w:val="Hypertextovodkaz"/>
          </w:rPr>
          <w:t>https://mpost.io/cs/chatgpt-can-solve-simple-machine-learning-tasks-as-classification-and-categorization/</w:t>
        </w:r>
      </w:hyperlink>
    </w:p>
    <w:p w14:paraId="2C559B59" w14:textId="77777777" w:rsidR="000D790B" w:rsidRDefault="00F03310" w:rsidP="00B90532">
      <w:pPr>
        <w:pStyle w:val="Textkomente"/>
        <w:ind w:firstLine="0"/>
        <w:jc w:val="left"/>
      </w:pPr>
      <w:hyperlink r:id="rId33" w:history="1">
        <w:r w:rsidR="000D790B" w:rsidRPr="00011271">
          <w:rPr>
            <w:rStyle w:val="Hypertextovodkaz"/>
          </w:rPr>
          <w:t>Diffusion Models: A Practical Guide | Scale AI</w:t>
        </w:r>
      </w:hyperlink>
      <w:r w:rsidR="000D790B">
        <w:t xml:space="preserve"> </w:t>
      </w:r>
    </w:p>
  </w:comment>
  <w:comment w:id="28" w:author="Ryšavá Natálie (2020)" w:date="2023-05-23T01:47:00Z" w:initials="RN(">
    <w:p w14:paraId="52D76697" w14:textId="77777777" w:rsidR="005215AA" w:rsidRDefault="00C030A0">
      <w:pPr>
        <w:pStyle w:val="Textkomente"/>
        <w:ind w:firstLine="0"/>
        <w:jc w:val="left"/>
      </w:pPr>
      <w:r>
        <w:rPr>
          <w:rStyle w:val="Odkaznakoment"/>
        </w:rPr>
        <w:annotationRef/>
      </w:r>
      <w:hyperlink r:id="rId34" w:history="1">
        <w:r w:rsidR="005215AA" w:rsidRPr="00C434A1">
          <w:rPr>
            <w:rStyle w:val="Hypertextovodkaz"/>
          </w:rPr>
          <w:t>DALL·E 2 (openai.com)</w:t>
        </w:r>
      </w:hyperlink>
      <w:r w:rsidR="005215AA">
        <w:t xml:space="preserve"> </w:t>
      </w:r>
    </w:p>
    <w:p w14:paraId="2C87A0E6" w14:textId="77777777" w:rsidR="005215AA" w:rsidRDefault="00F03310">
      <w:pPr>
        <w:pStyle w:val="Textkomente"/>
        <w:ind w:firstLine="0"/>
        <w:jc w:val="left"/>
      </w:pPr>
      <w:hyperlink r:id="rId35" w:anchor="what-are-diffusion-models?" w:history="1">
        <w:r w:rsidR="005215AA" w:rsidRPr="00C434A1">
          <w:rPr>
            <w:rStyle w:val="Hypertextovodkaz"/>
          </w:rPr>
          <w:t>Diffusion Models: A Practical Guide | Scale AI</w:t>
        </w:r>
      </w:hyperlink>
      <w:r w:rsidR="005215AA">
        <w:t xml:space="preserve"> </w:t>
      </w:r>
    </w:p>
    <w:p w14:paraId="60598D93" w14:textId="77777777" w:rsidR="005215AA" w:rsidRDefault="00F03310" w:rsidP="00B90532">
      <w:pPr>
        <w:pStyle w:val="Textkomente"/>
        <w:ind w:firstLine="0"/>
        <w:jc w:val="left"/>
      </w:pPr>
      <w:hyperlink r:id="rId36" w:history="1">
        <w:r w:rsidR="005215AA" w:rsidRPr="00C434A1">
          <w:rPr>
            <w:rStyle w:val="Hypertextovodkaz"/>
          </w:rPr>
          <w:t>DALL-E 2 se otevírá všem. Zkuste AI, která vám nakreslí, na co si vzpomenete – Živě.cz (zive.cz)</w:t>
        </w:r>
      </w:hyperlink>
      <w:r w:rsidR="005215AA">
        <w:t xml:space="preserve"> </w:t>
      </w:r>
    </w:p>
  </w:comment>
  <w:comment w:id="29" w:author="Ryšavá Natálie (2020)" w:date="2023-05-23T02:13:00Z" w:initials="RN(">
    <w:p w14:paraId="7EB4FAE6" w14:textId="77777777" w:rsidR="009E12AF" w:rsidRDefault="000D5E7C">
      <w:pPr>
        <w:pStyle w:val="Textkomente"/>
        <w:ind w:firstLine="0"/>
        <w:jc w:val="left"/>
      </w:pPr>
      <w:r>
        <w:rPr>
          <w:rStyle w:val="Odkaznakoment"/>
        </w:rPr>
        <w:annotationRef/>
      </w:r>
      <w:hyperlink r:id="rId37" w:history="1">
        <w:r w:rsidR="009E12AF" w:rsidRPr="0093551F">
          <w:rPr>
            <w:rStyle w:val="Hypertextovodkaz"/>
          </w:rPr>
          <w:t>Google claims its text-to-image AI delivers 'unprecedented photorealism' | Engadget</w:t>
        </w:r>
      </w:hyperlink>
      <w:r w:rsidR="009E12AF">
        <w:t xml:space="preserve"> </w:t>
      </w:r>
    </w:p>
    <w:p w14:paraId="000A45DD" w14:textId="77777777" w:rsidR="009E12AF" w:rsidRDefault="00F03310">
      <w:pPr>
        <w:pStyle w:val="Textkomente"/>
        <w:ind w:firstLine="0"/>
        <w:jc w:val="left"/>
      </w:pPr>
      <w:hyperlink r:id="rId38" w:history="1">
        <w:r w:rsidR="009E12AF" w:rsidRPr="0093551F">
          <w:rPr>
            <w:rStyle w:val="Hypertextovodkaz"/>
          </w:rPr>
          <w:t>What Is Google Imagen AI? How to Use it? (gadgetstouse.com)</w:t>
        </w:r>
      </w:hyperlink>
    </w:p>
    <w:p w14:paraId="15632F30" w14:textId="77777777" w:rsidR="009E12AF" w:rsidRDefault="00F03310" w:rsidP="00B90532">
      <w:pPr>
        <w:pStyle w:val="Textkomente"/>
        <w:ind w:firstLine="0"/>
        <w:jc w:val="left"/>
      </w:pPr>
      <w:hyperlink r:id="rId39" w:anchor="what-are-diffusion-models?" w:history="1">
        <w:r w:rsidR="009E12AF" w:rsidRPr="0093551F">
          <w:rPr>
            <w:rStyle w:val="Hypertextovodkaz"/>
          </w:rPr>
          <w:t>Diffusion Models: A Practical Guide | Scale AI</w:t>
        </w:r>
      </w:hyperlink>
      <w:r w:rsidR="009E12AF">
        <w:t xml:space="preserve"> </w:t>
      </w:r>
    </w:p>
  </w:comment>
  <w:comment w:id="30" w:author="Ryšavá Natálie (2020)" w:date="2023-05-24T12:44:00Z" w:initials="RN(">
    <w:p w14:paraId="60BBA9EA" w14:textId="77777777" w:rsidR="00E63FDC" w:rsidRDefault="00E63FDC">
      <w:pPr>
        <w:pStyle w:val="Textkomente"/>
        <w:ind w:firstLine="0"/>
        <w:jc w:val="left"/>
      </w:pPr>
      <w:r>
        <w:rPr>
          <w:rStyle w:val="Odkaznakoment"/>
        </w:rPr>
        <w:annotationRef/>
      </w:r>
      <w:hyperlink r:id="rId40" w:history="1">
        <w:r w:rsidRPr="00D17CF4">
          <w:rPr>
            <w:rStyle w:val="Hypertextovodkaz"/>
          </w:rPr>
          <w:t>https://cs.wikipedia.org/wiki/Midjourney</w:t>
        </w:r>
      </w:hyperlink>
    </w:p>
    <w:p w14:paraId="1A727038" w14:textId="77777777" w:rsidR="00E63FDC" w:rsidRDefault="00F03310">
      <w:pPr>
        <w:pStyle w:val="Textkomente"/>
        <w:ind w:firstLine="0"/>
        <w:jc w:val="left"/>
      </w:pPr>
      <w:hyperlink r:id="rId41" w:history="1">
        <w:r w:rsidR="00E63FDC" w:rsidRPr="00D17CF4">
          <w:rPr>
            <w:rStyle w:val="Hypertextovodkaz"/>
          </w:rPr>
          <w:t>Stable Diffusion vs. MidJourney vs. Dall-E-2 (buildspace.so)</w:t>
        </w:r>
      </w:hyperlink>
      <w:r w:rsidR="00E63FDC">
        <w:t xml:space="preserve"> </w:t>
      </w:r>
    </w:p>
    <w:p w14:paraId="11CDE1C0" w14:textId="77777777" w:rsidR="00E63FDC" w:rsidRDefault="00F03310" w:rsidP="00B90532">
      <w:pPr>
        <w:pStyle w:val="Textkomente"/>
        <w:ind w:firstLine="0"/>
        <w:jc w:val="left"/>
      </w:pPr>
      <w:hyperlink r:id="rId42" w:history="1">
        <w:r w:rsidR="00E63FDC" w:rsidRPr="00D17CF4">
          <w:rPr>
            <w:rStyle w:val="Hypertextovodkaz"/>
          </w:rPr>
          <w:t>https://www.androidauthority.com/how-to-use-midjourney-3324547/</w:t>
        </w:r>
      </w:hyperlink>
    </w:p>
  </w:comment>
  <w:comment w:id="32" w:author="Ryšavá Natálie (2020)" w:date="2023-05-24T11:15:00Z" w:initials="RN(">
    <w:p w14:paraId="41AFD6FD" w14:textId="77777777" w:rsidR="003755E6" w:rsidRDefault="008A3054">
      <w:pPr>
        <w:pStyle w:val="Textkomente"/>
        <w:ind w:firstLine="0"/>
        <w:jc w:val="left"/>
      </w:pPr>
      <w:r>
        <w:rPr>
          <w:rStyle w:val="Odkaznakoment"/>
        </w:rPr>
        <w:annotationRef/>
      </w:r>
      <w:hyperlink r:id="rId43" w:history="1">
        <w:r w:rsidR="003755E6" w:rsidRPr="00EE5919">
          <w:rPr>
            <w:rStyle w:val="Hypertextovodkaz"/>
          </w:rPr>
          <w:t>Stable Diffusion vs. MidJourney vs. Dall-E-2 (buildspace.so)</w:t>
        </w:r>
      </w:hyperlink>
    </w:p>
    <w:p w14:paraId="11D78905" w14:textId="77777777" w:rsidR="003755E6" w:rsidRDefault="00F03310">
      <w:pPr>
        <w:pStyle w:val="Textkomente"/>
        <w:ind w:firstLine="0"/>
        <w:jc w:val="left"/>
      </w:pPr>
      <w:hyperlink r:id="rId44" w:anchor="what-are-diffusion-models?" w:history="1">
        <w:r w:rsidR="003755E6" w:rsidRPr="00EE5919">
          <w:rPr>
            <w:rStyle w:val="Hypertextovodkaz"/>
          </w:rPr>
          <w:t>Diffusion Models: A Practical Guide | Scale AI</w:t>
        </w:r>
      </w:hyperlink>
    </w:p>
    <w:p w14:paraId="14B047E1" w14:textId="77777777" w:rsidR="003755E6" w:rsidRDefault="00F03310">
      <w:pPr>
        <w:pStyle w:val="Textkomente"/>
        <w:ind w:firstLine="0"/>
        <w:jc w:val="left"/>
      </w:pPr>
      <w:hyperlink r:id="rId45" w:history="1">
        <w:r w:rsidR="003755E6" w:rsidRPr="00EE5919">
          <w:rPr>
            <w:rStyle w:val="Hypertextovodkaz"/>
          </w:rPr>
          <w:t>https://en.wikipedia.org/wiki/Stable_Diffusion</w:t>
        </w:r>
      </w:hyperlink>
    </w:p>
    <w:p w14:paraId="7FD2E59C" w14:textId="77777777" w:rsidR="003755E6" w:rsidRDefault="00F03310" w:rsidP="00B90532">
      <w:pPr>
        <w:pStyle w:val="Textkomente"/>
        <w:ind w:firstLine="0"/>
        <w:jc w:val="left"/>
      </w:pPr>
      <w:hyperlink r:id="rId46" w:history="1">
        <w:r w:rsidR="003755E6" w:rsidRPr="00EE5919">
          <w:rPr>
            <w:rStyle w:val="Hypertextovodkaz"/>
          </w:rPr>
          <w:t>https://youtu.be/b8xWjrzTAPY</w:t>
        </w:r>
      </w:hyperlink>
    </w:p>
  </w:comment>
  <w:comment w:id="33" w:author="Ryšavá Natálie (2020)" w:date="2023-05-24T11:14:00Z" w:initials="RN(">
    <w:p w14:paraId="77753D7B" w14:textId="3DEB2805" w:rsidR="008A3054" w:rsidRDefault="008A3054" w:rsidP="00B90532">
      <w:pPr>
        <w:pStyle w:val="Textkomente"/>
        <w:ind w:firstLine="0"/>
        <w:jc w:val="left"/>
      </w:pPr>
      <w:r>
        <w:rPr>
          <w:rStyle w:val="Odkaznakoment"/>
        </w:rPr>
        <w:annotationRef/>
      </w:r>
      <w:hyperlink r:id="rId47" w:history="1">
        <w:r w:rsidRPr="00E834B9">
          <w:rPr>
            <w:rStyle w:val="Hypertextovodkaz"/>
          </w:rPr>
          <w:t>Stable Diffusion vs. MidJourney vs. Dall-E-2 (buildspace.so)</w:t>
        </w:r>
      </w:hyperlink>
    </w:p>
  </w:comment>
  <w:comment w:id="35" w:author="Ryšavá Natálie (2020)" w:date="2023-05-27T19:06:00Z" w:initials="RN(">
    <w:p w14:paraId="7BDADE76" w14:textId="77777777" w:rsidR="008C6517" w:rsidRDefault="008C6517">
      <w:pPr>
        <w:pStyle w:val="Textkomente"/>
        <w:ind w:firstLine="0"/>
        <w:jc w:val="left"/>
      </w:pPr>
      <w:r>
        <w:rPr>
          <w:rStyle w:val="Odkaznakoment"/>
        </w:rPr>
        <w:annotationRef/>
      </w:r>
      <w:hyperlink r:id="rId48" w:history="1">
        <w:r w:rsidRPr="005438E1">
          <w:rPr>
            <w:rStyle w:val="Hypertextovodkaz"/>
          </w:rPr>
          <w:t>https://github.com/AUTOMATIC1111/stable-diffusion-webui</w:t>
        </w:r>
      </w:hyperlink>
    </w:p>
    <w:p w14:paraId="20BA880A" w14:textId="77777777" w:rsidR="008C6517" w:rsidRDefault="00F03310" w:rsidP="005438E1">
      <w:pPr>
        <w:pStyle w:val="Textkomente"/>
        <w:ind w:firstLine="0"/>
        <w:jc w:val="left"/>
      </w:pPr>
      <w:hyperlink r:id="rId49" w:history="1">
        <w:r w:rsidR="008C6517" w:rsidRPr="005438E1">
          <w:rPr>
            <w:rStyle w:val="Hypertextovodkaz"/>
          </w:rPr>
          <w:t>https://en.wikipedia.org/wiki/Stable_Diffusion</w:t>
        </w:r>
      </w:hyperlink>
    </w:p>
  </w:comment>
  <w:comment w:id="37" w:author="Ryšavá Natálie (2020)" w:date="2023-05-24T20:36:00Z" w:initials="RN(">
    <w:p w14:paraId="6D8FFE36" w14:textId="787D75D6" w:rsidR="0058481C" w:rsidRDefault="0058481C">
      <w:pPr>
        <w:pStyle w:val="Textkomente"/>
        <w:ind w:firstLine="0"/>
        <w:jc w:val="left"/>
      </w:pPr>
      <w:r>
        <w:rPr>
          <w:rStyle w:val="Odkaznakoment"/>
        </w:rPr>
        <w:annotationRef/>
      </w:r>
      <w:hyperlink r:id="rId50" w:history="1">
        <w:r w:rsidRPr="00467002">
          <w:rPr>
            <w:rStyle w:val="Hypertextovodkaz"/>
          </w:rPr>
          <w:t>https://stable-diffusion-art.com/prompt-guide/</w:t>
        </w:r>
      </w:hyperlink>
    </w:p>
    <w:p w14:paraId="1B3F441B" w14:textId="77777777" w:rsidR="0058481C" w:rsidRDefault="00F03310" w:rsidP="00B90532">
      <w:pPr>
        <w:pStyle w:val="Textkomente"/>
        <w:ind w:firstLine="0"/>
        <w:jc w:val="left"/>
      </w:pPr>
      <w:hyperlink r:id="rId51" w:history="1">
        <w:r w:rsidR="0058481C" w:rsidRPr="00467002">
          <w:rPr>
            <w:rStyle w:val="Hypertextovodkaz"/>
          </w:rPr>
          <w:t>https://www.youtube.com/watch?v=b8xWjrzTAPY</w:t>
        </w:r>
      </w:hyperlink>
    </w:p>
  </w:comment>
  <w:comment w:id="38" w:author="Ryšavá Natálie (2020)" w:date="2023-05-24T20:29:00Z" w:initials="RN(">
    <w:p w14:paraId="4964038B" w14:textId="69F3B1B0" w:rsidR="0062407D" w:rsidRDefault="0062407D">
      <w:pPr>
        <w:pStyle w:val="Textkomente"/>
        <w:ind w:firstLine="0"/>
        <w:jc w:val="left"/>
      </w:pPr>
      <w:r>
        <w:rPr>
          <w:rStyle w:val="Odkaznakoment"/>
        </w:rPr>
        <w:annotationRef/>
      </w:r>
      <w:hyperlink r:id="rId52" w:history="1">
        <w:r w:rsidRPr="009D4443">
          <w:rPr>
            <w:rStyle w:val="Hypertextovodkaz"/>
          </w:rPr>
          <w:t>https://www.fotor.com/blog/stable-diffusion-prompts/</w:t>
        </w:r>
      </w:hyperlink>
    </w:p>
    <w:p w14:paraId="1CE8C1E4" w14:textId="77777777" w:rsidR="0062407D" w:rsidRDefault="00F03310">
      <w:pPr>
        <w:pStyle w:val="Textkomente"/>
        <w:ind w:firstLine="0"/>
        <w:jc w:val="left"/>
      </w:pPr>
      <w:hyperlink r:id="rId53" w:history="1">
        <w:r w:rsidR="0062407D" w:rsidRPr="009D4443">
          <w:rPr>
            <w:rStyle w:val="Hypertextovodkaz"/>
          </w:rPr>
          <w:t>https://www.youtube.com/watch?v=b8xWjrzTAPY</w:t>
        </w:r>
      </w:hyperlink>
    </w:p>
    <w:p w14:paraId="6D00D61A" w14:textId="77777777" w:rsidR="0062407D" w:rsidRDefault="00F03310" w:rsidP="00B90532">
      <w:pPr>
        <w:pStyle w:val="Textkomente"/>
        <w:ind w:firstLine="0"/>
        <w:jc w:val="left"/>
      </w:pPr>
      <w:hyperlink r:id="rId54" w:history="1">
        <w:r w:rsidR="0062407D" w:rsidRPr="009D4443">
          <w:rPr>
            <w:rStyle w:val="Hypertextovodkaz"/>
          </w:rPr>
          <w:t>https://www.howtogeek.com/833169/how-to-write-an-awesome-stable-diffusion-prompt/</w:t>
        </w:r>
      </w:hyperlink>
    </w:p>
  </w:comment>
  <w:comment w:id="39" w:author="Ryšavá Natálie (2020)" w:date="2023-05-24T20:31:00Z" w:initials="RN(">
    <w:p w14:paraId="570FDCF4" w14:textId="77777777" w:rsidR="0062407D" w:rsidRDefault="0062407D" w:rsidP="00B90532">
      <w:pPr>
        <w:pStyle w:val="Textkomente"/>
        <w:ind w:firstLine="0"/>
        <w:jc w:val="left"/>
      </w:pPr>
      <w:r>
        <w:rPr>
          <w:rStyle w:val="Odkaznakoment"/>
        </w:rPr>
        <w:annotationRef/>
      </w:r>
      <w:hyperlink r:id="rId55" w:history="1">
        <w:r w:rsidRPr="00526B18">
          <w:rPr>
            <w:rStyle w:val="Hypertextovodkaz"/>
          </w:rPr>
          <w:t>https://www.fotor.com/blog/stable-diffusion-prompts/</w:t>
        </w:r>
      </w:hyperlink>
    </w:p>
  </w:comment>
  <w:comment w:id="40" w:author="Ryšavá Natálie (2020)" w:date="2023-05-24T20:31:00Z" w:initials="RN(">
    <w:p w14:paraId="50721297" w14:textId="77777777" w:rsidR="0062407D" w:rsidRDefault="0062407D" w:rsidP="00B90532">
      <w:pPr>
        <w:pStyle w:val="Textkomente"/>
        <w:ind w:firstLine="0"/>
        <w:jc w:val="left"/>
      </w:pPr>
      <w:r>
        <w:rPr>
          <w:rStyle w:val="Odkaznakoment"/>
        </w:rPr>
        <w:annotationRef/>
      </w:r>
      <w:hyperlink r:id="rId56" w:history="1">
        <w:r w:rsidRPr="00C135C4">
          <w:rPr>
            <w:rStyle w:val="Hypertextovodkaz"/>
          </w:rPr>
          <w:t>https://www.fotor.com/blog/stable-diffusion-prompts/</w:t>
        </w:r>
      </w:hyperlink>
    </w:p>
  </w:comment>
  <w:comment w:id="41" w:author="Ryšavá Natálie (2020)" w:date="2023-05-24T21:05:00Z" w:initials="RN(">
    <w:p w14:paraId="6FA94CDD" w14:textId="77777777" w:rsidR="00293277" w:rsidRDefault="00293277">
      <w:pPr>
        <w:pStyle w:val="Textkomente"/>
        <w:ind w:firstLine="0"/>
        <w:jc w:val="left"/>
      </w:pPr>
      <w:r>
        <w:rPr>
          <w:rStyle w:val="Odkaznakoment"/>
        </w:rPr>
        <w:annotationRef/>
      </w:r>
      <w:hyperlink r:id="rId57" w:history="1">
        <w:r w:rsidRPr="009F7685">
          <w:rPr>
            <w:rStyle w:val="Hypertextovodkaz"/>
          </w:rPr>
          <w:t>https://stable-diffusion-art.com/prompt-guide/</w:t>
        </w:r>
      </w:hyperlink>
    </w:p>
    <w:p w14:paraId="616C8A6A" w14:textId="77777777" w:rsidR="00293277" w:rsidRDefault="00F03310" w:rsidP="00B90532">
      <w:pPr>
        <w:pStyle w:val="Textkomente"/>
        <w:ind w:firstLine="0"/>
        <w:jc w:val="left"/>
      </w:pPr>
      <w:hyperlink r:id="rId58" w:anchor="diffusion-model-prompt-engineering" w:history="1">
        <w:r w:rsidR="00293277" w:rsidRPr="009F7685">
          <w:rPr>
            <w:rStyle w:val="Hypertextovodkaz"/>
          </w:rPr>
          <w:t>Diffusion Models: A Practical Guide | Scale AI</w:t>
        </w:r>
      </w:hyperlink>
    </w:p>
  </w:comment>
  <w:comment w:id="42" w:author="Ryšavá Natálie (2020)" w:date="2023-05-24T21:06:00Z" w:initials="RN(">
    <w:p w14:paraId="1E82CFB4" w14:textId="77777777" w:rsidR="00293277" w:rsidRDefault="00293277" w:rsidP="00B90532">
      <w:pPr>
        <w:pStyle w:val="Textkomente"/>
        <w:ind w:firstLine="0"/>
        <w:jc w:val="left"/>
      </w:pPr>
      <w:r>
        <w:rPr>
          <w:rStyle w:val="Odkaznakoment"/>
        </w:rPr>
        <w:annotationRef/>
      </w:r>
      <w:hyperlink r:id="rId59" w:history="1">
        <w:r w:rsidRPr="00D050A8">
          <w:rPr>
            <w:rStyle w:val="Hypertextovodkaz"/>
          </w:rPr>
          <w:t>https://stable-diffusion-art.com/prompt-guide/</w:t>
        </w:r>
      </w:hyperlink>
    </w:p>
  </w:comment>
  <w:comment w:id="43" w:author="Ryšavá Natálie (2020)" w:date="2023-05-25T00:18:00Z" w:initials="RN(">
    <w:p w14:paraId="032A5B38" w14:textId="77777777" w:rsidR="006440F1" w:rsidRDefault="006440F1" w:rsidP="00B90532">
      <w:pPr>
        <w:pStyle w:val="Textkomente"/>
        <w:ind w:firstLine="0"/>
        <w:jc w:val="left"/>
      </w:pPr>
      <w:r>
        <w:rPr>
          <w:rStyle w:val="Odkaznakoment"/>
        </w:rPr>
        <w:annotationRef/>
      </w:r>
      <w:hyperlink r:id="rId60" w:history="1">
        <w:r w:rsidRPr="00D11B08">
          <w:rPr>
            <w:rStyle w:val="Hypertextovodkaz"/>
          </w:rPr>
          <w:t>https://stable-diffusion-art.com/prompt-guide/</w:t>
        </w:r>
      </w:hyperlink>
    </w:p>
  </w:comment>
  <w:comment w:id="44" w:author="Ryšavá Natálie (2020)" w:date="2023-05-25T00:18:00Z" w:initials="RN(">
    <w:p w14:paraId="7DE9B440" w14:textId="77777777" w:rsidR="006440F1" w:rsidRDefault="006440F1" w:rsidP="00B90532">
      <w:pPr>
        <w:pStyle w:val="Textkomente"/>
        <w:ind w:firstLine="0"/>
        <w:jc w:val="left"/>
      </w:pPr>
      <w:r>
        <w:rPr>
          <w:rStyle w:val="Odkaznakoment"/>
        </w:rPr>
        <w:annotationRef/>
      </w:r>
      <w:hyperlink r:id="rId61" w:history="1">
        <w:r w:rsidRPr="00856AD3">
          <w:rPr>
            <w:rStyle w:val="Hypertextovodkaz"/>
          </w:rPr>
          <w:t>https://stable-diffusion-art.com/prompt-guide/</w:t>
        </w:r>
      </w:hyperlink>
    </w:p>
  </w:comment>
  <w:comment w:id="45" w:author="Ryšavá Natálie (2020)" w:date="2023-05-25T00:19:00Z" w:initials="RN(">
    <w:p w14:paraId="172F9011" w14:textId="093F17C8" w:rsidR="006440F1" w:rsidRDefault="006440F1" w:rsidP="00B90532">
      <w:pPr>
        <w:pStyle w:val="Textkomente"/>
        <w:ind w:firstLine="0"/>
        <w:jc w:val="left"/>
      </w:pPr>
      <w:r>
        <w:rPr>
          <w:rStyle w:val="Odkaznakoment"/>
        </w:rPr>
        <w:annotationRef/>
      </w:r>
      <w:hyperlink r:id="rId62" w:history="1">
        <w:r w:rsidRPr="00C359CC">
          <w:rPr>
            <w:rStyle w:val="Hypertextovodkaz"/>
          </w:rPr>
          <w:t>https://stable-diffusion-art.com/prompt-guide/</w:t>
        </w:r>
      </w:hyperlink>
    </w:p>
  </w:comment>
  <w:comment w:id="46" w:author="Ryšavá Natálie (2020)" w:date="2023-05-25T00:16:00Z" w:initials="RN(">
    <w:p w14:paraId="2E9D664A" w14:textId="272E03EB" w:rsidR="006440F1" w:rsidRDefault="006440F1">
      <w:pPr>
        <w:pStyle w:val="Textkomente"/>
        <w:ind w:firstLine="0"/>
        <w:jc w:val="left"/>
      </w:pPr>
      <w:r>
        <w:rPr>
          <w:rStyle w:val="Odkaznakoment"/>
        </w:rPr>
        <w:annotationRef/>
      </w:r>
      <w:hyperlink r:id="rId63" w:history="1">
        <w:r w:rsidRPr="008E0319">
          <w:rPr>
            <w:rStyle w:val="Hypertextovodkaz"/>
          </w:rPr>
          <w:t>https://stable-diffusion-art.com/prompt-guide/</w:t>
        </w:r>
      </w:hyperlink>
    </w:p>
    <w:p w14:paraId="7CD59473" w14:textId="77777777" w:rsidR="006440F1" w:rsidRDefault="00F03310" w:rsidP="00B90532">
      <w:pPr>
        <w:pStyle w:val="Textkomente"/>
        <w:ind w:firstLine="0"/>
        <w:jc w:val="left"/>
      </w:pPr>
      <w:hyperlink r:id="rId64" w:history="1">
        <w:r w:rsidR="006440F1" w:rsidRPr="008E0319">
          <w:rPr>
            <w:rStyle w:val="Hypertextovodkaz"/>
          </w:rPr>
          <w:t>https://www.fotor.com/blog/stable-diffusion-prompts/</w:t>
        </w:r>
      </w:hyperlink>
    </w:p>
  </w:comment>
  <w:comment w:id="47" w:author="Ryšavá Natálie (2020)" w:date="2023-05-25T00:13:00Z" w:initials="RN(">
    <w:p w14:paraId="12FE2625" w14:textId="67D3D716" w:rsidR="0003318E" w:rsidRDefault="0003318E">
      <w:pPr>
        <w:pStyle w:val="Textkomente"/>
        <w:ind w:firstLine="0"/>
        <w:jc w:val="left"/>
      </w:pPr>
      <w:r>
        <w:rPr>
          <w:rStyle w:val="Odkaznakoment"/>
        </w:rPr>
        <w:annotationRef/>
      </w:r>
      <w:hyperlink r:id="rId65" w:history="1">
        <w:r w:rsidRPr="00552184">
          <w:rPr>
            <w:rStyle w:val="Hypertextovodkaz"/>
          </w:rPr>
          <w:t>https://www.kooness.com/posts/magazine/what-does-medium-mean-in-art</w:t>
        </w:r>
      </w:hyperlink>
    </w:p>
    <w:p w14:paraId="429395D0" w14:textId="77777777" w:rsidR="0003318E" w:rsidRDefault="00F03310" w:rsidP="00B90532">
      <w:pPr>
        <w:pStyle w:val="Textkomente"/>
        <w:ind w:firstLine="0"/>
        <w:jc w:val="left"/>
      </w:pPr>
      <w:hyperlink r:id="rId66" w:history="1">
        <w:r w:rsidR="0003318E" w:rsidRPr="00552184">
          <w:rPr>
            <w:rStyle w:val="Hypertextovodkaz"/>
          </w:rPr>
          <w:t>https://stable-diffusion-art.com/prompt-guide/</w:t>
        </w:r>
      </w:hyperlink>
    </w:p>
  </w:comment>
  <w:comment w:id="48" w:author="Ryšavá Natálie (2020)" w:date="2023-05-25T02:01:00Z" w:initials="RN(">
    <w:p w14:paraId="404510A7" w14:textId="77777777" w:rsidR="00293B1C" w:rsidRDefault="00293B1C" w:rsidP="00B90532">
      <w:pPr>
        <w:pStyle w:val="Textkomente"/>
        <w:ind w:firstLine="0"/>
        <w:jc w:val="left"/>
      </w:pPr>
      <w:r>
        <w:rPr>
          <w:rStyle w:val="Odkaznakoment"/>
        </w:rPr>
        <w:annotationRef/>
      </w:r>
      <w:hyperlink r:id="rId67" w:history="1">
        <w:r w:rsidRPr="005D1D92">
          <w:rPr>
            <w:rStyle w:val="Hypertextovodkaz"/>
          </w:rPr>
          <w:t>https://stable-diffusion-art.com/prompt-guide/</w:t>
        </w:r>
      </w:hyperlink>
    </w:p>
  </w:comment>
  <w:comment w:id="49" w:author="Ryšavá Natálie (2020)" w:date="2023-05-25T22:50:00Z" w:initials="RN(">
    <w:p w14:paraId="2C82697F" w14:textId="77777777" w:rsidR="00FD042F" w:rsidRDefault="00FD042F">
      <w:pPr>
        <w:pStyle w:val="Textkomente"/>
        <w:ind w:firstLine="0"/>
        <w:jc w:val="left"/>
      </w:pPr>
      <w:r>
        <w:rPr>
          <w:rStyle w:val="Odkaznakoment"/>
        </w:rPr>
        <w:annotationRef/>
      </w:r>
      <w:hyperlink r:id="rId68" w:history="1">
        <w:r w:rsidRPr="00A0265F">
          <w:rPr>
            <w:rStyle w:val="Hypertextovodkaz"/>
          </w:rPr>
          <w:t>Tento umělec dominuje umění generovanému umělou inteligencí. A není z toho nadšený. | MIT Technology Review</w:t>
        </w:r>
      </w:hyperlink>
      <w:r>
        <w:t xml:space="preserve"> </w:t>
      </w:r>
    </w:p>
    <w:p w14:paraId="2215FB84" w14:textId="77777777" w:rsidR="00FD042F" w:rsidRDefault="00F03310">
      <w:pPr>
        <w:pStyle w:val="Textkomente"/>
        <w:ind w:firstLine="0"/>
        <w:jc w:val="left"/>
      </w:pPr>
      <w:hyperlink r:id="rId69" w:history="1">
        <w:r w:rsidR="00FD042F" w:rsidRPr="00A0265F">
          <w:rPr>
            <w:rStyle w:val="Hypertextovodkaz"/>
          </w:rPr>
          <w:t>https://stable-diffusion-art.com/prompt-guide/</w:t>
        </w:r>
      </w:hyperlink>
    </w:p>
    <w:p w14:paraId="1DFD3F77" w14:textId="77777777" w:rsidR="00FD042F" w:rsidRDefault="00F03310" w:rsidP="00B90532">
      <w:pPr>
        <w:pStyle w:val="Textkomente"/>
        <w:ind w:firstLine="0"/>
        <w:jc w:val="left"/>
      </w:pPr>
      <w:hyperlink r:id="rId70" w:anchor="Famous_Photographers" w:history="1">
        <w:r w:rsidR="00FD042F" w:rsidRPr="00A0265F">
          <w:rPr>
            <w:rStyle w:val="Hypertextovodkaz"/>
          </w:rPr>
          <w:t>https://www.greataiprompts.com/imageprompt/ai-prompts-for-high-quality-realistic-photography-portraits/#Famous_Photographers</w:t>
        </w:r>
      </w:hyperlink>
    </w:p>
  </w:comment>
  <w:comment w:id="50" w:author="Ryšavá Natálie (2020)" w:date="2023-05-25T23:12:00Z" w:initials="RN(">
    <w:p w14:paraId="19CDCF4E" w14:textId="77777777" w:rsidR="00D840D9" w:rsidRDefault="00D840D9">
      <w:pPr>
        <w:pStyle w:val="Textkomente"/>
        <w:ind w:firstLine="0"/>
        <w:jc w:val="left"/>
      </w:pPr>
      <w:r>
        <w:rPr>
          <w:rStyle w:val="Odkaznakoment"/>
        </w:rPr>
        <w:annotationRef/>
      </w:r>
      <w:hyperlink r:id="rId71" w:history="1">
        <w:r w:rsidRPr="00F62A88">
          <w:rPr>
            <w:rStyle w:val="Hypertextovodkaz"/>
          </w:rPr>
          <w:t>https://stable-diffusion-art.com/prompt-guide/</w:t>
        </w:r>
      </w:hyperlink>
    </w:p>
    <w:p w14:paraId="3273D74C" w14:textId="77777777" w:rsidR="00D840D9" w:rsidRDefault="00F03310" w:rsidP="00B90532">
      <w:pPr>
        <w:pStyle w:val="Textkomente"/>
        <w:ind w:firstLine="0"/>
        <w:jc w:val="left"/>
      </w:pPr>
      <w:hyperlink r:id="rId72" w:anchor="Famous_Photographers" w:history="1">
        <w:r w:rsidR="00D840D9" w:rsidRPr="00F62A88">
          <w:rPr>
            <w:rStyle w:val="Hypertextovodkaz"/>
          </w:rPr>
          <w:t>https://www.greataiprompts.com/imageprompt/ai-prompts-for-high-quality-realistic-photography-portraits/#Famous_Photographers</w:t>
        </w:r>
      </w:hyperlink>
    </w:p>
  </w:comment>
  <w:comment w:id="51" w:author="Ryšavá Natálie (2020)" w:date="2023-05-27T17:29:00Z" w:initials="RN(">
    <w:p w14:paraId="4317DEB9" w14:textId="77777777" w:rsidR="00785BD4" w:rsidRDefault="00785BD4">
      <w:pPr>
        <w:pStyle w:val="Textkomente"/>
        <w:ind w:firstLine="0"/>
        <w:jc w:val="left"/>
      </w:pPr>
      <w:r>
        <w:rPr>
          <w:rStyle w:val="Odkaznakoment"/>
        </w:rPr>
        <w:annotationRef/>
      </w:r>
      <w:hyperlink r:id="rId73" w:anchor="Universal_negative_prompt" w:history="1">
        <w:r w:rsidRPr="008054F1">
          <w:rPr>
            <w:rStyle w:val="Hypertextovodkaz"/>
          </w:rPr>
          <w:t>https://stable-diffusion-art.com/how-to-use-negative-prompts/#Universal_negative_prompt</w:t>
        </w:r>
      </w:hyperlink>
    </w:p>
    <w:p w14:paraId="05C83C92" w14:textId="77777777" w:rsidR="00785BD4" w:rsidRDefault="00F03310">
      <w:pPr>
        <w:pStyle w:val="Textkomente"/>
        <w:ind w:firstLine="0"/>
        <w:jc w:val="left"/>
      </w:pPr>
      <w:hyperlink r:id="rId74" w:history="1">
        <w:r w:rsidR="00785BD4" w:rsidRPr="008054F1">
          <w:rPr>
            <w:rStyle w:val="Hypertextovodkaz"/>
          </w:rPr>
          <w:t>https://en.wikipedia.org/wiki/Stable_Diffusion</w:t>
        </w:r>
      </w:hyperlink>
    </w:p>
    <w:p w14:paraId="2D73D11A" w14:textId="77777777" w:rsidR="00785BD4" w:rsidRDefault="00F03310" w:rsidP="008054F1">
      <w:pPr>
        <w:pStyle w:val="Textkomente"/>
        <w:ind w:firstLine="0"/>
        <w:jc w:val="left"/>
      </w:pPr>
      <w:hyperlink r:id="rId75" w:history="1">
        <w:r w:rsidR="00785BD4" w:rsidRPr="008054F1">
          <w:rPr>
            <w:rStyle w:val="Hypertextovodkaz"/>
          </w:rPr>
          <w:t>https://stable-diffusion-art.com/how-negative-prompt-work/</w:t>
        </w:r>
      </w:hyperlink>
    </w:p>
  </w:comment>
  <w:comment w:id="54" w:author="Ryšavá Natálie (2020)" w:date="2023-05-27T16:23:00Z" w:initials="RN(">
    <w:p w14:paraId="38AF0FE2" w14:textId="3D08A428" w:rsidR="00785BD4" w:rsidRDefault="001B5C60">
      <w:pPr>
        <w:pStyle w:val="Textkomente"/>
        <w:ind w:firstLine="0"/>
        <w:jc w:val="left"/>
      </w:pPr>
      <w:r>
        <w:rPr>
          <w:rStyle w:val="Odkaznakoment"/>
        </w:rPr>
        <w:annotationRef/>
      </w:r>
      <w:hyperlink r:id="rId76" w:history="1">
        <w:r w:rsidR="00785BD4" w:rsidRPr="003D1076">
          <w:rPr>
            <w:rStyle w:val="Hypertextovodkaz"/>
          </w:rPr>
          <w:t>https://stable-diffusion-art.com/prompt-guide/</w:t>
        </w:r>
      </w:hyperlink>
    </w:p>
    <w:p w14:paraId="2F0111B1" w14:textId="77777777" w:rsidR="00785BD4" w:rsidRDefault="00F03310">
      <w:pPr>
        <w:pStyle w:val="Textkomente"/>
        <w:ind w:firstLine="0"/>
        <w:jc w:val="left"/>
      </w:pPr>
      <w:hyperlink r:id="rId77" w:history="1">
        <w:r w:rsidR="00785BD4" w:rsidRPr="003D1076">
          <w:rPr>
            <w:rStyle w:val="Hypertextovodkaz"/>
          </w:rPr>
          <w:t>https://www.howtogeek.com/833169/how-to-write-an-awesome-stable-diffusion-prompt/</w:t>
        </w:r>
      </w:hyperlink>
    </w:p>
    <w:p w14:paraId="57107CCE" w14:textId="77777777" w:rsidR="00785BD4" w:rsidRDefault="00F03310">
      <w:pPr>
        <w:pStyle w:val="Textkomente"/>
        <w:ind w:firstLine="0"/>
        <w:jc w:val="left"/>
      </w:pPr>
      <w:hyperlink r:id="rId78" w:history="1">
        <w:r w:rsidR="00785BD4" w:rsidRPr="003D1076">
          <w:rPr>
            <w:rStyle w:val="Hypertextovodkaz"/>
          </w:rPr>
          <w:t>https://stable-diffusion-art.com/how-to-use-negative-prompts/</w:t>
        </w:r>
      </w:hyperlink>
    </w:p>
    <w:p w14:paraId="1E883089" w14:textId="77777777" w:rsidR="00785BD4" w:rsidRDefault="00F03310" w:rsidP="003D1076">
      <w:pPr>
        <w:pStyle w:val="Textkomente"/>
        <w:ind w:firstLine="0"/>
        <w:jc w:val="left"/>
      </w:pPr>
      <w:hyperlink r:id="rId79" w:history="1">
        <w:r w:rsidR="00785BD4" w:rsidRPr="003D1076">
          <w:rPr>
            <w:rStyle w:val="Hypertextovodkaz"/>
          </w:rPr>
          <w:t>https://en.wikipedia.org/wiki/Stable_Diffusion</w:t>
        </w:r>
      </w:hyperlink>
    </w:p>
  </w:comment>
  <w:comment w:id="55" w:author="Ryšavá Natálie (2020)" w:date="2023-05-24T13:39:00Z" w:initials="RN(">
    <w:p w14:paraId="077F3DBF" w14:textId="03ECC5FB" w:rsidR="00761561" w:rsidRDefault="00761561">
      <w:pPr>
        <w:pStyle w:val="Textkomente"/>
        <w:ind w:firstLine="0"/>
        <w:jc w:val="left"/>
      </w:pPr>
      <w:r>
        <w:rPr>
          <w:rStyle w:val="Odkaznakoment"/>
        </w:rPr>
        <w:annotationRef/>
      </w:r>
      <w:hyperlink r:id="rId80" w:history="1">
        <w:r w:rsidRPr="0028172A">
          <w:rPr>
            <w:rStyle w:val="Hypertextovodkaz"/>
          </w:rPr>
          <w:t>https://en.wikipedia.org/wiki/Text-to-image_model</w:t>
        </w:r>
      </w:hyperlink>
    </w:p>
    <w:p w14:paraId="36B6CABC" w14:textId="77777777" w:rsidR="00761561" w:rsidRDefault="00F03310" w:rsidP="00B90532">
      <w:pPr>
        <w:pStyle w:val="Textkomente"/>
        <w:ind w:firstLine="0"/>
        <w:jc w:val="left"/>
      </w:pPr>
      <w:hyperlink r:id="rId81" w:history="1">
        <w:r w:rsidR="00761561" w:rsidRPr="0028172A">
          <w:rPr>
            <w:rStyle w:val="Hypertextovodkaz"/>
          </w:rPr>
          <w:t>https://huggingface.co/docs/diffusers/api/pipelines/stable_diffusion/text2img</w:t>
        </w:r>
      </w:hyperlink>
    </w:p>
  </w:comment>
  <w:comment w:id="56" w:author="Ryšavá Natálie (2020)" w:date="2023-05-24T15:46:00Z" w:initials="RN(">
    <w:p w14:paraId="4C8438DE" w14:textId="77777777" w:rsidR="00D273EE" w:rsidRDefault="00D273EE">
      <w:pPr>
        <w:pStyle w:val="Textkomente"/>
        <w:ind w:firstLine="0"/>
        <w:jc w:val="left"/>
      </w:pPr>
      <w:r>
        <w:rPr>
          <w:rStyle w:val="Odkaznakoment"/>
        </w:rPr>
        <w:annotationRef/>
      </w:r>
      <w:hyperlink r:id="rId82" w:history="1">
        <w:r w:rsidRPr="003133B7">
          <w:rPr>
            <w:rStyle w:val="Hypertextovodkaz"/>
          </w:rPr>
          <w:t>https://www.sciencedirect.com/topics/engineering/image-translation</w:t>
        </w:r>
      </w:hyperlink>
    </w:p>
    <w:p w14:paraId="078676CA" w14:textId="77777777" w:rsidR="00D273EE" w:rsidRDefault="00F03310">
      <w:pPr>
        <w:pStyle w:val="Textkomente"/>
        <w:ind w:firstLine="0"/>
        <w:jc w:val="left"/>
      </w:pPr>
      <w:hyperlink r:id="rId83" w:history="1">
        <w:r w:rsidR="00D273EE" w:rsidRPr="003133B7">
          <w:rPr>
            <w:rStyle w:val="Hypertextovodkaz"/>
          </w:rPr>
          <w:t>https://blog.roboflow.com/stable-diffusion-image-to-image-pipeline/</w:t>
        </w:r>
      </w:hyperlink>
    </w:p>
    <w:p w14:paraId="008C1C94" w14:textId="77777777" w:rsidR="00D273EE" w:rsidRDefault="00F03310" w:rsidP="00B90532">
      <w:pPr>
        <w:pStyle w:val="Textkomente"/>
        <w:ind w:firstLine="0"/>
        <w:jc w:val="left"/>
      </w:pPr>
      <w:hyperlink r:id="rId84" w:history="1">
        <w:r w:rsidR="00D273EE" w:rsidRPr="003133B7">
          <w:rPr>
            <w:rStyle w:val="Hypertextovodkaz"/>
          </w:rPr>
          <w:t>https://arxiv.org/pdf/2105.06219.pdf</w:t>
        </w:r>
      </w:hyperlink>
    </w:p>
  </w:comment>
  <w:comment w:id="58" w:author="Ryšavá Natálie (2020)" w:date="2023-05-28T00:57:00Z" w:initials="RN(">
    <w:p w14:paraId="67CC2452" w14:textId="77777777" w:rsidR="00F03310" w:rsidRDefault="00F03310">
      <w:pPr>
        <w:pStyle w:val="Textkomente"/>
        <w:ind w:firstLine="0"/>
        <w:jc w:val="left"/>
      </w:pPr>
      <w:r>
        <w:rPr>
          <w:rStyle w:val="Odkaznakoment"/>
        </w:rPr>
        <w:annotationRef/>
      </w:r>
      <w:hyperlink r:id="rId85" w:history="1">
        <w:r w:rsidRPr="00AB051C">
          <w:rPr>
            <w:rStyle w:val="Hypertextovodkaz"/>
          </w:rPr>
          <w:t>https://stable-diffusion-art.com/inpainting_basics/</w:t>
        </w:r>
      </w:hyperlink>
    </w:p>
    <w:p w14:paraId="1D9A463E" w14:textId="77777777" w:rsidR="00F03310" w:rsidRDefault="00F03310">
      <w:pPr>
        <w:pStyle w:val="Textkomente"/>
        <w:ind w:firstLine="0"/>
        <w:jc w:val="left"/>
      </w:pPr>
      <w:hyperlink r:id="rId86" w:history="1">
        <w:r w:rsidRPr="00AB051C">
          <w:rPr>
            <w:rStyle w:val="Hypertextovodkaz"/>
          </w:rPr>
          <w:t>https://scale.com/guides/diffusion-models-guide#diffusion-models:-additional-capabilities-and-tooling</w:t>
        </w:r>
      </w:hyperlink>
    </w:p>
    <w:p w14:paraId="20DB1230" w14:textId="77777777" w:rsidR="00F03310" w:rsidRDefault="00F03310" w:rsidP="00AB051C">
      <w:pPr>
        <w:pStyle w:val="Textkomente"/>
        <w:ind w:firstLine="0"/>
        <w:jc w:val="left"/>
      </w:pPr>
      <w:hyperlink r:id="rId87" w:history="1">
        <w:r w:rsidRPr="00AB051C">
          <w:rPr>
            <w:rStyle w:val="Hypertextovodkaz"/>
          </w:rPr>
          <w:t>https://en.wikipedia.org/wiki/Inpainting</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AEE3AA" w15:done="0"/>
  <w15:commentEx w15:paraId="7FE7A2C3" w15:done="0"/>
  <w15:commentEx w15:paraId="79170E25" w15:done="0"/>
  <w15:commentEx w15:paraId="3674368D" w15:done="0"/>
  <w15:commentEx w15:paraId="6936621C" w15:done="0"/>
  <w15:commentEx w15:paraId="6C8EB598" w15:done="0"/>
  <w15:commentEx w15:paraId="5760735D" w15:done="0"/>
  <w15:commentEx w15:paraId="266856E2" w15:done="0"/>
  <w15:commentEx w15:paraId="03A09099" w15:done="0"/>
  <w15:commentEx w15:paraId="7CC0F91C" w15:done="0"/>
  <w15:commentEx w15:paraId="62DBDD9D" w15:done="0"/>
  <w15:commentEx w15:paraId="34B47264" w15:done="0"/>
  <w15:commentEx w15:paraId="0BA10F93" w15:done="0"/>
  <w15:commentEx w15:paraId="397BE4E4" w15:done="0"/>
  <w15:commentEx w15:paraId="2C559B59" w15:done="0"/>
  <w15:commentEx w15:paraId="60598D93" w15:done="0"/>
  <w15:commentEx w15:paraId="15632F30" w15:done="0"/>
  <w15:commentEx w15:paraId="11CDE1C0" w15:done="0"/>
  <w15:commentEx w15:paraId="7FD2E59C" w15:done="0"/>
  <w15:commentEx w15:paraId="77753D7B" w15:done="0"/>
  <w15:commentEx w15:paraId="20BA880A" w15:done="0"/>
  <w15:commentEx w15:paraId="1B3F441B" w15:done="0"/>
  <w15:commentEx w15:paraId="6D00D61A" w15:done="0"/>
  <w15:commentEx w15:paraId="570FDCF4" w15:done="0"/>
  <w15:commentEx w15:paraId="50721297" w15:done="0"/>
  <w15:commentEx w15:paraId="616C8A6A" w15:done="0"/>
  <w15:commentEx w15:paraId="1E82CFB4" w15:done="0"/>
  <w15:commentEx w15:paraId="032A5B38" w15:done="0"/>
  <w15:commentEx w15:paraId="7DE9B440" w15:done="0"/>
  <w15:commentEx w15:paraId="172F9011" w15:done="0"/>
  <w15:commentEx w15:paraId="7CD59473" w15:done="0"/>
  <w15:commentEx w15:paraId="429395D0" w15:done="0"/>
  <w15:commentEx w15:paraId="404510A7" w15:done="0"/>
  <w15:commentEx w15:paraId="1DFD3F77" w15:done="0"/>
  <w15:commentEx w15:paraId="3273D74C" w15:done="0"/>
  <w15:commentEx w15:paraId="2D73D11A" w15:done="0"/>
  <w15:commentEx w15:paraId="1E883089" w15:done="0"/>
  <w15:commentEx w15:paraId="36B6CABC" w15:done="0"/>
  <w15:commentEx w15:paraId="008C1C94" w15:done="0"/>
  <w15:commentEx w15:paraId="20DB12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9A192" w16cex:dateUtc="2023-03-25T15:36:00Z"/>
  <w16cex:commentExtensible w16cex:durableId="27C9A198" w16cex:dateUtc="2023-03-25T15:36:00Z"/>
  <w16cex:commentExtensible w16cex:durableId="27DDB53E" w16cex:dateUtc="2023-04-09T20:05:00Z"/>
  <w16cex:commentExtensible w16cex:durableId="27DDB59D" w16cex:dateUtc="2023-04-09T20:07:00Z"/>
  <w16cex:commentExtensible w16cex:durableId="2816644D" w16cex:dateUtc="2023-05-22T19:59:00Z"/>
  <w16cex:commentExtensible w16cex:durableId="27E9BB49" w16cex:dateUtc="2023-04-18T22:58:00Z"/>
  <w16cex:commentExtensible w16cex:durableId="28166629" w16cex:dateUtc="2023-05-22T20:07:00Z"/>
  <w16cex:commentExtensible w16cex:durableId="2807F727" w16cex:dateUtc="2023-05-11T21:22:00Z"/>
  <w16cex:commentExtensible w16cex:durableId="28166739" w16cex:dateUtc="2023-05-22T20:12:00Z"/>
  <w16cex:commentExtensible w16cex:durableId="2807F908" w16cex:dateUtc="2023-05-11T21:30:00Z"/>
  <w16cex:commentExtensible w16cex:durableId="28135731" w16cex:dateUtc="2023-05-20T12:26:00Z"/>
  <w16cex:commentExtensible w16cex:durableId="28166D09" w16cex:dateUtc="2023-05-22T20:36:00Z"/>
  <w16cex:commentExtensible w16cex:durableId="27E9A848" w16cex:dateUtc="2023-04-18T21:37:00Z"/>
  <w16cex:commentExtensible w16cex:durableId="28168263" w16cex:dateUtc="2023-05-22T22:08:00Z"/>
  <w16cex:commentExtensible w16cex:durableId="281358CA" w16cex:dateUtc="2023-05-20T12:33:00Z"/>
  <w16cex:commentExtensible w16cex:durableId="2816999A" w16cex:dateUtc="2023-05-22T23:47:00Z"/>
  <w16cex:commentExtensible w16cex:durableId="28169FD9" w16cex:dateUtc="2023-05-23T00:13:00Z"/>
  <w16cex:commentExtensible w16cex:durableId="28188525" w16cex:dateUtc="2023-05-24T10:44:00Z"/>
  <w16cex:commentExtensible w16cex:durableId="28187052" w16cex:dateUtc="2023-05-24T09:15:00Z"/>
  <w16cex:commentExtensible w16cex:durableId="2818701B" w16cex:dateUtc="2023-05-24T09:14:00Z"/>
  <w16cex:commentExtensible w16cex:durableId="281CD351" w16cex:dateUtc="2023-05-27T17:06:00Z"/>
  <w16cex:commentExtensible w16cex:durableId="2818F3EA" w16cex:dateUtc="2023-05-24T18:36:00Z"/>
  <w16cex:commentExtensible w16cex:durableId="2818F20C" w16cex:dateUtc="2023-05-24T18:29:00Z"/>
  <w16cex:commentExtensible w16cex:durableId="2818F28F" w16cex:dateUtc="2023-05-24T18:31:00Z"/>
  <w16cex:commentExtensible w16cex:durableId="2818F2A1" w16cex:dateUtc="2023-05-24T18:31:00Z"/>
  <w16cex:commentExtensible w16cex:durableId="2818FAAF" w16cex:dateUtc="2023-05-24T19:05:00Z"/>
  <w16cex:commentExtensible w16cex:durableId="2818FAB8" w16cex:dateUtc="2023-05-24T19:06:00Z"/>
  <w16cex:commentExtensible w16cex:durableId="281927E4" w16cex:dateUtc="2023-05-24T22:18:00Z"/>
  <w16cex:commentExtensible w16cex:durableId="281927F0" w16cex:dateUtc="2023-05-24T22:18:00Z"/>
  <w16cex:commentExtensible w16cex:durableId="2819281C" w16cex:dateUtc="2023-05-24T22:19:00Z"/>
  <w16cex:commentExtensible w16cex:durableId="2819277A" w16cex:dateUtc="2023-05-24T22:16:00Z"/>
  <w16cex:commentExtensible w16cex:durableId="28192698" w16cex:dateUtc="2023-05-24T22:13:00Z"/>
  <w16cex:commentExtensible w16cex:durableId="28193FE6" w16cex:dateUtc="2023-05-25T00:01:00Z"/>
  <w16cex:commentExtensible w16cex:durableId="281A64A9" w16cex:dateUtc="2023-05-25T20:50:00Z"/>
  <w16cex:commentExtensible w16cex:durableId="281A69D0" w16cex:dateUtc="2023-05-25T21:12:00Z"/>
  <w16cex:commentExtensible w16cex:durableId="281CBC68" w16cex:dateUtc="2023-05-27T15:29:00Z"/>
  <w16cex:commentExtensible w16cex:durableId="281CACE4" w16cex:dateUtc="2023-05-27T14:23:00Z"/>
  <w16cex:commentExtensible w16cex:durableId="2818922D" w16cex:dateUtc="2023-05-24T11:39:00Z"/>
  <w16cex:commentExtensible w16cex:durableId="2818AFC0" w16cex:dateUtc="2023-05-24T13:46:00Z"/>
  <w16cex:commentExtensible w16cex:durableId="281D2571" w16cex:dateUtc="2023-05-27T22: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AEE3AA" w16cid:durableId="27C9A192"/>
  <w16cid:commentId w16cid:paraId="7FE7A2C3" w16cid:durableId="27C9A198"/>
  <w16cid:commentId w16cid:paraId="79170E25" w16cid:durableId="27DDB53E"/>
  <w16cid:commentId w16cid:paraId="3674368D" w16cid:durableId="27DDB59D"/>
  <w16cid:commentId w16cid:paraId="6936621C" w16cid:durableId="2816644D"/>
  <w16cid:commentId w16cid:paraId="6C8EB598" w16cid:durableId="27E9BB49"/>
  <w16cid:commentId w16cid:paraId="5760735D" w16cid:durableId="28166629"/>
  <w16cid:commentId w16cid:paraId="266856E2" w16cid:durableId="2807F727"/>
  <w16cid:commentId w16cid:paraId="03A09099" w16cid:durableId="28166739"/>
  <w16cid:commentId w16cid:paraId="7CC0F91C" w16cid:durableId="2807F908"/>
  <w16cid:commentId w16cid:paraId="62DBDD9D" w16cid:durableId="28135731"/>
  <w16cid:commentId w16cid:paraId="34B47264" w16cid:durableId="28166D09"/>
  <w16cid:commentId w16cid:paraId="0BA10F93" w16cid:durableId="27E9A848"/>
  <w16cid:commentId w16cid:paraId="397BE4E4" w16cid:durableId="28168263"/>
  <w16cid:commentId w16cid:paraId="2C559B59" w16cid:durableId="281358CA"/>
  <w16cid:commentId w16cid:paraId="60598D93" w16cid:durableId="2816999A"/>
  <w16cid:commentId w16cid:paraId="15632F30" w16cid:durableId="28169FD9"/>
  <w16cid:commentId w16cid:paraId="11CDE1C0" w16cid:durableId="28188525"/>
  <w16cid:commentId w16cid:paraId="7FD2E59C" w16cid:durableId="28187052"/>
  <w16cid:commentId w16cid:paraId="77753D7B" w16cid:durableId="2818701B"/>
  <w16cid:commentId w16cid:paraId="20BA880A" w16cid:durableId="281CD351"/>
  <w16cid:commentId w16cid:paraId="1B3F441B" w16cid:durableId="2818F3EA"/>
  <w16cid:commentId w16cid:paraId="6D00D61A" w16cid:durableId="2818F20C"/>
  <w16cid:commentId w16cid:paraId="570FDCF4" w16cid:durableId="2818F28F"/>
  <w16cid:commentId w16cid:paraId="50721297" w16cid:durableId="2818F2A1"/>
  <w16cid:commentId w16cid:paraId="616C8A6A" w16cid:durableId="2818FAAF"/>
  <w16cid:commentId w16cid:paraId="1E82CFB4" w16cid:durableId="2818FAB8"/>
  <w16cid:commentId w16cid:paraId="032A5B38" w16cid:durableId="281927E4"/>
  <w16cid:commentId w16cid:paraId="7DE9B440" w16cid:durableId="281927F0"/>
  <w16cid:commentId w16cid:paraId="172F9011" w16cid:durableId="2819281C"/>
  <w16cid:commentId w16cid:paraId="7CD59473" w16cid:durableId="2819277A"/>
  <w16cid:commentId w16cid:paraId="429395D0" w16cid:durableId="28192698"/>
  <w16cid:commentId w16cid:paraId="404510A7" w16cid:durableId="28193FE6"/>
  <w16cid:commentId w16cid:paraId="1DFD3F77" w16cid:durableId="281A64A9"/>
  <w16cid:commentId w16cid:paraId="3273D74C" w16cid:durableId="281A69D0"/>
  <w16cid:commentId w16cid:paraId="2D73D11A" w16cid:durableId="281CBC68"/>
  <w16cid:commentId w16cid:paraId="1E883089" w16cid:durableId="281CACE4"/>
  <w16cid:commentId w16cid:paraId="36B6CABC" w16cid:durableId="2818922D"/>
  <w16cid:commentId w16cid:paraId="008C1C94" w16cid:durableId="2818AFC0"/>
  <w16cid:commentId w16cid:paraId="20DB1230" w16cid:durableId="281D25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2B30B" w14:textId="77777777" w:rsidR="00B83EF5" w:rsidRDefault="00B83EF5" w:rsidP="00A758D8">
      <w:pPr>
        <w:spacing w:line="240" w:lineRule="auto"/>
      </w:pPr>
      <w:r>
        <w:separator/>
      </w:r>
    </w:p>
  </w:endnote>
  <w:endnote w:type="continuationSeparator" w:id="0">
    <w:p w14:paraId="7E2CDE24" w14:textId="77777777" w:rsidR="00B83EF5" w:rsidRDefault="00B83EF5"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4E1A" w14:textId="77777777" w:rsidR="00566029" w:rsidRDefault="00566029">
    <w:pPr>
      <w:pStyle w:val="Zpat"/>
      <w:jc w:val="right"/>
    </w:pPr>
  </w:p>
  <w:p w14:paraId="7BC2F79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8C76B" w14:textId="77777777" w:rsidR="00EA593D" w:rsidRDefault="00EA593D">
    <w:pPr>
      <w:pStyle w:val="Zpat"/>
      <w:jc w:val="right"/>
    </w:pPr>
  </w:p>
  <w:p w14:paraId="3F573341"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72B6AAE" w14:textId="77777777" w:rsidR="001D4A0E" w:rsidRDefault="001D4A0E">
        <w:pPr>
          <w:pStyle w:val="Zpat"/>
          <w:jc w:val="right"/>
        </w:pPr>
        <w:r>
          <w:fldChar w:fldCharType="begin"/>
        </w:r>
        <w:r>
          <w:instrText>PAGE   \* MERGEFORMAT</w:instrText>
        </w:r>
        <w:r>
          <w:fldChar w:fldCharType="separate"/>
        </w:r>
        <w:r>
          <w:t>2</w:t>
        </w:r>
        <w:r>
          <w:fldChar w:fldCharType="end"/>
        </w:r>
      </w:p>
    </w:sdtContent>
  </w:sdt>
  <w:p w14:paraId="57A87F29" w14:textId="77777777" w:rsidR="001D4A0E" w:rsidRDefault="001D4A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845DF" w14:textId="77777777" w:rsidR="00B83EF5" w:rsidRDefault="00B83EF5" w:rsidP="00A758D8">
      <w:pPr>
        <w:spacing w:line="240" w:lineRule="auto"/>
      </w:pPr>
      <w:r>
        <w:separator/>
      </w:r>
    </w:p>
  </w:footnote>
  <w:footnote w:type="continuationSeparator" w:id="0">
    <w:p w14:paraId="3485AABB" w14:textId="77777777" w:rsidR="00B83EF5" w:rsidRDefault="00B83EF5"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709E895963DE4C20B9FDF2CE856C9F2D"/>
      </w:placeholder>
      <w:dataBinding w:prefixMappings="xmlns:ns0='http://purl.org/dc/elements/1.1/' xmlns:ns1='http://schemas.openxmlformats.org/package/2006/metadata/core-properties' " w:xpath="/ns1:coreProperties[1]/ns0:title[1]" w:storeItemID="{6C3C8BC8-F283-45AE-878A-BAB7291924A1}"/>
      <w:text/>
    </w:sdtPr>
    <w:sdtEndPr/>
    <w:sdtContent>
      <w:p w14:paraId="42425BA3" w14:textId="775C10B8" w:rsidR="00A758D8" w:rsidRPr="00A758D8" w:rsidRDefault="00D6641E" w:rsidP="00A758D8">
        <w:pPr>
          <w:pStyle w:val="Zhlav"/>
        </w:pPr>
        <w:r>
          <w:t>Využití Stable Diffusion pro vytváření ilustrační grafiky</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897283017">
    <w:abstractNumId w:val="11"/>
  </w:num>
  <w:num w:numId="2" w16cid:durableId="813765356">
    <w:abstractNumId w:val="17"/>
  </w:num>
  <w:num w:numId="3" w16cid:durableId="10868053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149586">
    <w:abstractNumId w:val="14"/>
  </w:num>
  <w:num w:numId="5" w16cid:durableId="198518528">
    <w:abstractNumId w:val="9"/>
  </w:num>
  <w:num w:numId="6" w16cid:durableId="1539658548">
    <w:abstractNumId w:val="7"/>
  </w:num>
  <w:num w:numId="7" w16cid:durableId="2031297090">
    <w:abstractNumId w:val="6"/>
  </w:num>
  <w:num w:numId="8" w16cid:durableId="92632608">
    <w:abstractNumId w:val="5"/>
  </w:num>
  <w:num w:numId="9" w16cid:durableId="2046438624">
    <w:abstractNumId w:val="4"/>
  </w:num>
  <w:num w:numId="10" w16cid:durableId="2051107177">
    <w:abstractNumId w:val="20"/>
  </w:num>
  <w:num w:numId="11" w16cid:durableId="152524385">
    <w:abstractNumId w:val="22"/>
  </w:num>
  <w:num w:numId="12" w16cid:durableId="480853203">
    <w:abstractNumId w:val="13"/>
  </w:num>
  <w:num w:numId="13" w16cid:durableId="508912109">
    <w:abstractNumId w:val="12"/>
  </w:num>
  <w:num w:numId="14" w16cid:durableId="1812863295">
    <w:abstractNumId w:val="10"/>
  </w:num>
  <w:num w:numId="15" w16cid:durableId="69235199">
    <w:abstractNumId w:val="16"/>
  </w:num>
  <w:num w:numId="16" w16cid:durableId="221253195">
    <w:abstractNumId w:val="8"/>
  </w:num>
  <w:num w:numId="17" w16cid:durableId="608316499">
    <w:abstractNumId w:val="3"/>
  </w:num>
  <w:num w:numId="18" w16cid:durableId="1382559897">
    <w:abstractNumId w:val="2"/>
  </w:num>
  <w:num w:numId="19" w16cid:durableId="1944603915">
    <w:abstractNumId w:val="1"/>
  </w:num>
  <w:num w:numId="20" w16cid:durableId="495416267">
    <w:abstractNumId w:val="0"/>
  </w:num>
  <w:num w:numId="21" w16cid:durableId="1917350737">
    <w:abstractNumId w:val="21"/>
  </w:num>
  <w:num w:numId="22" w16cid:durableId="1890723349">
    <w:abstractNumId w:val="15"/>
  </w:num>
  <w:num w:numId="23" w16cid:durableId="822426890">
    <w:abstractNumId w:val="19"/>
  </w:num>
  <w:num w:numId="24" w16cid:durableId="497624626">
    <w:abstractNumId w:val="18"/>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yšavá Natálie (2020)">
    <w15:presenceInfo w15:providerId="AD" w15:userId="S::natalie.rysava.020@pslib.cz::752919ea-2441-4d14-adeb-8b7e5525dc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41E"/>
    <w:rsid w:val="0000227C"/>
    <w:rsid w:val="00011C30"/>
    <w:rsid w:val="0001793A"/>
    <w:rsid w:val="00024515"/>
    <w:rsid w:val="000316FC"/>
    <w:rsid w:val="0003318E"/>
    <w:rsid w:val="000351BE"/>
    <w:rsid w:val="00042C2E"/>
    <w:rsid w:val="00045EAF"/>
    <w:rsid w:val="000468DA"/>
    <w:rsid w:val="000625B6"/>
    <w:rsid w:val="00062B68"/>
    <w:rsid w:val="00070EBE"/>
    <w:rsid w:val="0007435D"/>
    <w:rsid w:val="000A134D"/>
    <w:rsid w:val="000A4411"/>
    <w:rsid w:val="000C12C2"/>
    <w:rsid w:val="000C51E1"/>
    <w:rsid w:val="000D5E7C"/>
    <w:rsid w:val="000D790B"/>
    <w:rsid w:val="000E33F4"/>
    <w:rsid w:val="000E3A34"/>
    <w:rsid w:val="000E75B9"/>
    <w:rsid w:val="000F23AA"/>
    <w:rsid w:val="000F2B0B"/>
    <w:rsid w:val="000F34C4"/>
    <w:rsid w:val="00111D5F"/>
    <w:rsid w:val="0011220E"/>
    <w:rsid w:val="00116DBA"/>
    <w:rsid w:val="00117D67"/>
    <w:rsid w:val="00123857"/>
    <w:rsid w:val="00123CA5"/>
    <w:rsid w:val="00127331"/>
    <w:rsid w:val="00127D28"/>
    <w:rsid w:val="00131220"/>
    <w:rsid w:val="00132925"/>
    <w:rsid w:val="0013391F"/>
    <w:rsid w:val="001373D6"/>
    <w:rsid w:val="00144D6D"/>
    <w:rsid w:val="00146461"/>
    <w:rsid w:val="001508F2"/>
    <w:rsid w:val="00152390"/>
    <w:rsid w:val="0015354F"/>
    <w:rsid w:val="00164204"/>
    <w:rsid w:val="00164CEE"/>
    <w:rsid w:val="0016581E"/>
    <w:rsid w:val="001860A3"/>
    <w:rsid w:val="001869DB"/>
    <w:rsid w:val="00192099"/>
    <w:rsid w:val="00196629"/>
    <w:rsid w:val="00196D80"/>
    <w:rsid w:val="001A0913"/>
    <w:rsid w:val="001A0C0C"/>
    <w:rsid w:val="001B5C60"/>
    <w:rsid w:val="001B6A92"/>
    <w:rsid w:val="001C121B"/>
    <w:rsid w:val="001C78C2"/>
    <w:rsid w:val="001D4A0E"/>
    <w:rsid w:val="001D6430"/>
    <w:rsid w:val="001E67F6"/>
    <w:rsid w:val="001F2195"/>
    <w:rsid w:val="001F2B84"/>
    <w:rsid w:val="001F5946"/>
    <w:rsid w:val="00212D09"/>
    <w:rsid w:val="00213ECB"/>
    <w:rsid w:val="00215017"/>
    <w:rsid w:val="00230454"/>
    <w:rsid w:val="00232874"/>
    <w:rsid w:val="00233636"/>
    <w:rsid w:val="0023432B"/>
    <w:rsid w:val="00234E61"/>
    <w:rsid w:val="00236BCF"/>
    <w:rsid w:val="00240092"/>
    <w:rsid w:val="0024204E"/>
    <w:rsid w:val="0024736C"/>
    <w:rsid w:val="002476D7"/>
    <w:rsid w:val="00256074"/>
    <w:rsid w:val="002570DC"/>
    <w:rsid w:val="0026299F"/>
    <w:rsid w:val="00266EAC"/>
    <w:rsid w:val="00284B52"/>
    <w:rsid w:val="00293277"/>
    <w:rsid w:val="00293B1C"/>
    <w:rsid w:val="00294613"/>
    <w:rsid w:val="002A2FD8"/>
    <w:rsid w:val="002A3A98"/>
    <w:rsid w:val="002B1D82"/>
    <w:rsid w:val="002B671A"/>
    <w:rsid w:val="002C4112"/>
    <w:rsid w:val="002C7858"/>
    <w:rsid w:val="002E4458"/>
    <w:rsid w:val="002F667D"/>
    <w:rsid w:val="002F6F9B"/>
    <w:rsid w:val="003001E8"/>
    <w:rsid w:val="00302317"/>
    <w:rsid w:val="00303216"/>
    <w:rsid w:val="0031512B"/>
    <w:rsid w:val="00321EF5"/>
    <w:rsid w:val="0032309E"/>
    <w:rsid w:val="00327C8F"/>
    <w:rsid w:val="00332E8E"/>
    <w:rsid w:val="003368F0"/>
    <w:rsid w:val="00341B93"/>
    <w:rsid w:val="00352F9D"/>
    <w:rsid w:val="003661BC"/>
    <w:rsid w:val="003755E6"/>
    <w:rsid w:val="003778EA"/>
    <w:rsid w:val="00377BC0"/>
    <w:rsid w:val="003916DA"/>
    <w:rsid w:val="00394171"/>
    <w:rsid w:val="00394D8A"/>
    <w:rsid w:val="003968DE"/>
    <w:rsid w:val="00397E2A"/>
    <w:rsid w:val="003A3A0C"/>
    <w:rsid w:val="003A67A4"/>
    <w:rsid w:val="003B13C6"/>
    <w:rsid w:val="003B258B"/>
    <w:rsid w:val="003C025B"/>
    <w:rsid w:val="003C161E"/>
    <w:rsid w:val="003C6BCA"/>
    <w:rsid w:val="003D27A3"/>
    <w:rsid w:val="003E00EA"/>
    <w:rsid w:val="003E4AD0"/>
    <w:rsid w:val="003E5764"/>
    <w:rsid w:val="003F286B"/>
    <w:rsid w:val="003F556D"/>
    <w:rsid w:val="003F5AC4"/>
    <w:rsid w:val="00410014"/>
    <w:rsid w:val="00423765"/>
    <w:rsid w:val="004263D0"/>
    <w:rsid w:val="00426AC4"/>
    <w:rsid w:val="00436126"/>
    <w:rsid w:val="00440DE5"/>
    <w:rsid w:val="00441D12"/>
    <w:rsid w:val="00453D03"/>
    <w:rsid w:val="0045471C"/>
    <w:rsid w:val="00455EC2"/>
    <w:rsid w:val="00456CE5"/>
    <w:rsid w:val="0046045A"/>
    <w:rsid w:val="00465659"/>
    <w:rsid w:val="00465C9C"/>
    <w:rsid w:val="004875CF"/>
    <w:rsid w:val="00487EBB"/>
    <w:rsid w:val="004974DB"/>
    <w:rsid w:val="004A18BE"/>
    <w:rsid w:val="004B2D5D"/>
    <w:rsid w:val="004B311B"/>
    <w:rsid w:val="004B4668"/>
    <w:rsid w:val="004B63A9"/>
    <w:rsid w:val="004C1E0F"/>
    <w:rsid w:val="004D2F1B"/>
    <w:rsid w:val="004D4BD8"/>
    <w:rsid w:val="00500FC5"/>
    <w:rsid w:val="0050437D"/>
    <w:rsid w:val="00510C29"/>
    <w:rsid w:val="00516CB0"/>
    <w:rsid w:val="005215AA"/>
    <w:rsid w:val="00524E7F"/>
    <w:rsid w:val="005458A7"/>
    <w:rsid w:val="00557B06"/>
    <w:rsid w:val="00566029"/>
    <w:rsid w:val="00566A19"/>
    <w:rsid w:val="00575FD3"/>
    <w:rsid w:val="00581556"/>
    <w:rsid w:val="005827D3"/>
    <w:rsid w:val="0058481C"/>
    <w:rsid w:val="00584945"/>
    <w:rsid w:val="005A4716"/>
    <w:rsid w:val="005A6CC5"/>
    <w:rsid w:val="005B54DB"/>
    <w:rsid w:val="005C30C4"/>
    <w:rsid w:val="005D333B"/>
    <w:rsid w:val="00604552"/>
    <w:rsid w:val="00606D13"/>
    <w:rsid w:val="00615EA9"/>
    <w:rsid w:val="00616376"/>
    <w:rsid w:val="0062234F"/>
    <w:rsid w:val="0062407D"/>
    <w:rsid w:val="00626A22"/>
    <w:rsid w:val="0062796B"/>
    <w:rsid w:val="0063450B"/>
    <w:rsid w:val="00643D8C"/>
    <w:rsid w:val="006440F1"/>
    <w:rsid w:val="00646600"/>
    <w:rsid w:val="006517DD"/>
    <w:rsid w:val="00666DA8"/>
    <w:rsid w:val="00671F9D"/>
    <w:rsid w:val="00672A39"/>
    <w:rsid w:val="0067539F"/>
    <w:rsid w:val="006803EF"/>
    <w:rsid w:val="0068064C"/>
    <w:rsid w:val="00682B0D"/>
    <w:rsid w:val="0068732C"/>
    <w:rsid w:val="006938DB"/>
    <w:rsid w:val="006A53F4"/>
    <w:rsid w:val="006B001A"/>
    <w:rsid w:val="006B068B"/>
    <w:rsid w:val="006C187B"/>
    <w:rsid w:val="006C40D7"/>
    <w:rsid w:val="006D749C"/>
    <w:rsid w:val="006D7926"/>
    <w:rsid w:val="006E068D"/>
    <w:rsid w:val="006E3C74"/>
    <w:rsid w:val="006F01CC"/>
    <w:rsid w:val="006F25AE"/>
    <w:rsid w:val="006F3C15"/>
    <w:rsid w:val="006F3E2A"/>
    <w:rsid w:val="006F508F"/>
    <w:rsid w:val="00701C51"/>
    <w:rsid w:val="00710B40"/>
    <w:rsid w:val="00712666"/>
    <w:rsid w:val="00720C91"/>
    <w:rsid w:val="00726674"/>
    <w:rsid w:val="007270B1"/>
    <w:rsid w:val="00743A75"/>
    <w:rsid w:val="007531C8"/>
    <w:rsid w:val="00757A93"/>
    <w:rsid w:val="00761561"/>
    <w:rsid w:val="007622C0"/>
    <w:rsid w:val="007754D2"/>
    <w:rsid w:val="00785BD4"/>
    <w:rsid w:val="007863A6"/>
    <w:rsid w:val="00793FE8"/>
    <w:rsid w:val="007B060F"/>
    <w:rsid w:val="007B299B"/>
    <w:rsid w:val="007B44DA"/>
    <w:rsid w:val="007C7A24"/>
    <w:rsid w:val="007D302B"/>
    <w:rsid w:val="007F3D5C"/>
    <w:rsid w:val="007F5D22"/>
    <w:rsid w:val="007F5F90"/>
    <w:rsid w:val="00807D0F"/>
    <w:rsid w:val="008112D6"/>
    <w:rsid w:val="00833FA6"/>
    <w:rsid w:val="0083671B"/>
    <w:rsid w:val="008510D0"/>
    <w:rsid w:val="00852B7A"/>
    <w:rsid w:val="00860B28"/>
    <w:rsid w:val="008666AA"/>
    <w:rsid w:val="008717D6"/>
    <w:rsid w:val="00880145"/>
    <w:rsid w:val="00882BB5"/>
    <w:rsid w:val="00882DB9"/>
    <w:rsid w:val="008A3054"/>
    <w:rsid w:val="008B142A"/>
    <w:rsid w:val="008C127D"/>
    <w:rsid w:val="008C6517"/>
    <w:rsid w:val="008C7340"/>
    <w:rsid w:val="008D1B91"/>
    <w:rsid w:val="008F10AF"/>
    <w:rsid w:val="00907E5F"/>
    <w:rsid w:val="0092410C"/>
    <w:rsid w:val="009362C0"/>
    <w:rsid w:val="00941475"/>
    <w:rsid w:val="00942117"/>
    <w:rsid w:val="00957C99"/>
    <w:rsid w:val="00966A7A"/>
    <w:rsid w:val="009A05C2"/>
    <w:rsid w:val="009A157B"/>
    <w:rsid w:val="009A5B34"/>
    <w:rsid w:val="009A7211"/>
    <w:rsid w:val="009B5E6D"/>
    <w:rsid w:val="009C3201"/>
    <w:rsid w:val="009C5D78"/>
    <w:rsid w:val="009D57FB"/>
    <w:rsid w:val="009E12AF"/>
    <w:rsid w:val="009E4807"/>
    <w:rsid w:val="009F4460"/>
    <w:rsid w:val="009F669A"/>
    <w:rsid w:val="009F6C98"/>
    <w:rsid w:val="00A028F6"/>
    <w:rsid w:val="00A112E4"/>
    <w:rsid w:val="00A222C1"/>
    <w:rsid w:val="00A22535"/>
    <w:rsid w:val="00A41150"/>
    <w:rsid w:val="00A457A4"/>
    <w:rsid w:val="00A45F5C"/>
    <w:rsid w:val="00A511C4"/>
    <w:rsid w:val="00A5172B"/>
    <w:rsid w:val="00A564B5"/>
    <w:rsid w:val="00A56E9C"/>
    <w:rsid w:val="00A57C35"/>
    <w:rsid w:val="00A628E5"/>
    <w:rsid w:val="00A651FD"/>
    <w:rsid w:val="00A66465"/>
    <w:rsid w:val="00A70B3D"/>
    <w:rsid w:val="00A70C45"/>
    <w:rsid w:val="00A758D8"/>
    <w:rsid w:val="00A76D01"/>
    <w:rsid w:val="00A850CA"/>
    <w:rsid w:val="00AA08A1"/>
    <w:rsid w:val="00AA2E67"/>
    <w:rsid w:val="00AC654E"/>
    <w:rsid w:val="00AD4A58"/>
    <w:rsid w:val="00AE3C4A"/>
    <w:rsid w:val="00AE462C"/>
    <w:rsid w:val="00AF3463"/>
    <w:rsid w:val="00B06BFF"/>
    <w:rsid w:val="00B14276"/>
    <w:rsid w:val="00B22078"/>
    <w:rsid w:val="00B3519D"/>
    <w:rsid w:val="00B4604C"/>
    <w:rsid w:val="00B6276F"/>
    <w:rsid w:val="00B6350B"/>
    <w:rsid w:val="00B83EF5"/>
    <w:rsid w:val="00B84CD9"/>
    <w:rsid w:val="00B90532"/>
    <w:rsid w:val="00B953F8"/>
    <w:rsid w:val="00B96196"/>
    <w:rsid w:val="00BA1FAE"/>
    <w:rsid w:val="00BA365E"/>
    <w:rsid w:val="00BC09B4"/>
    <w:rsid w:val="00BC34D5"/>
    <w:rsid w:val="00BC4094"/>
    <w:rsid w:val="00BC738B"/>
    <w:rsid w:val="00BC73C3"/>
    <w:rsid w:val="00BD314B"/>
    <w:rsid w:val="00BD6D10"/>
    <w:rsid w:val="00C00B63"/>
    <w:rsid w:val="00C010CD"/>
    <w:rsid w:val="00C02C71"/>
    <w:rsid w:val="00C030A0"/>
    <w:rsid w:val="00C12898"/>
    <w:rsid w:val="00C341F7"/>
    <w:rsid w:val="00C417BA"/>
    <w:rsid w:val="00C4755A"/>
    <w:rsid w:val="00C50890"/>
    <w:rsid w:val="00C53EE3"/>
    <w:rsid w:val="00C55F5E"/>
    <w:rsid w:val="00C63613"/>
    <w:rsid w:val="00C6619C"/>
    <w:rsid w:val="00C72271"/>
    <w:rsid w:val="00C72D41"/>
    <w:rsid w:val="00C80117"/>
    <w:rsid w:val="00C8031A"/>
    <w:rsid w:val="00C86324"/>
    <w:rsid w:val="00C90CFA"/>
    <w:rsid w:val="00C92FCF"/>
    <w:rsid w:val="00C9328D"/>
    <w:rsid w:val="00C97F26"/>
    <w:rsid w:val="00CA004C"/>
    <w:rsid w:val="00CA404C"/>
    <w:rsid w:val="00CA4850"/>
    <w:rsid w:val="00CB53B5"/>
    <w:rsid w:val="00CC3AF7"/>
    <w:rsid w:val="00CC4E1A"/>
    <w:rsid w:val="00CC5042"/>
    <w:rsid w:val="00CF05CC"/>
    <w:rsid w:val="00D06100"/>
    <w:rsid w:val="00D15F17"/>
    <w:rsid w:val="00D20215"/>
    <w:rsid w:val="00D213B9"/>
    <w:rsid w:val="00D2366D"/>
    <w:rsid w:val="00D23E9E"/>
    <w:rsid w:val="00D25082"/>
    <w:rsid w:val="00D273EE"/>
    <w:rsid w:val="00D30CBD"/>
    <w:rsid w:val="00D30F23"/>
    <w:rsid w:val="00D4315D"/>
    <w:rsid w:val="00D43871"/>
    <w:rsid w:val="00D44573"/>
    <w:rsid w:val="00D57099"/>
    <w:rsid w:val="00D57E31"/>
    <w:rsid w:val="00D6641E"/>
    <w:rsid w:val="00D676A2"/>
    <w:rsid w:val="00D72CAE"/>
    <w:rsid w:val="00D735EA"/>
    <w:rsid w:val="00D82D6C"/>
    <w:rsid w:val="00D840D9"/>
    <w:rsid w:val="00D8792B"/>
    <w:rsid w:val="00D90F23"/>
    <w:rsid w:val="00D96D28"/>
    <w:rsid w:val="00DB0899"/>
    <w:rsid w:val="00DB614E"/>
    <w:rsid w:val="00DC0C43"/>
    <w:rsid w:val="00DC2AA3"/>
    <w:rsid w:val="00DC4C3B"/>
    <w:rsid w:val="00DC7E4E"/>
    <w:rsid w:val="00DE43FA"/>
    <w:rsid w:val="00DF1AF9"/>
    <w:rsid w:val="00E040BD"/>
    <w:rsid w:val="00E06C24"/>
    <w:rsid w:val="00E141D1"/>
    <w:rsid w:val="00E243C6"/>
    <w:rsid w:val="00E2527E"/>
    <w:rsid w:val="00E51337"/>
    <w:rsid w:val="00E51887"/>
    <w:rsid w:val="00E63FDC"/>
    <w:rsid w:val="00E74F59"/>
    <w:rsid w:val="00E75851"/>
    <w:rsid w:val="00E76976"/>
    <w:rsid w:val="00E80BD7"/>
    <w:rsid w:val="00E80E96"/>
    <w:rsid w:val="00EA593D"/>
    <w:rsid w:val="00EC0F94"/>
    <w:rsid w:val="00ED0F3C"/>
    <w:rsid w:val="00ED6C19"/>
    <w:rsid w:val="00EE16B2"/>
    <w:rsid w:val="00EE20E7"/>
    <w:rsid w:val="00EE60AF"/>
    <w:rsid w:val="00EF1F60"/>
    <w:rsid w:val="00EF2867"/>
    <w:rsid w:val="00EF3393"/>
    <w:rsid w:val="00F0100E"/>
    <w:rsid w:val="00F01604"/>
    <w:rsid w:val="00F02644"/>
    <w:rsid w:val="00F03310"/>
    <w:rsid w:val="00F10CE0"/>
    <w:rsid w:val="00F151C5"/>
    <w:rsid w:val="00F17E61"/>
    <w:rsid w:val="00F246B6"/>
    <w:rsid w:val="00F33405"/>
    <w:rsid w:val="00F364D5"/>
    <w:rsid w:val="00F40247"/>
    <w:rsid w:val="00F41138"/>
    <w:rsid w:val="00F4294C"/>
    <w:rsid w:val="00F52518"/>
    <w:rsid w:val="00F64C9F"/>
    <w:rsid w:val="00F65539"/>
    <w:rsid w:val="00F67733"/>
    <w:rsid w:val="00F74B8C"/>
    <w:rsid w:val="00F82EEF"/>
    <w:rsid w:val="00F846B4"/>
    <w:rsid w:val="00F8533C"/>
    <w:rsid w:val="00F96D91"/>
    <w:rsid w:val="00FB22E6"/>
    <w:rsid w:val="00FC153F"/>
    <w:rsid w:val="00FC2CD1"/>
    <w:rsid w:val="00FC5C08"/>
    <w:rsid w:val="00FC67EE"/>
    <w:rsid w:val="00FD042F"/>
    <w:rsid w:val="00FD22D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68FAE84"/>
  <w15:docId w15:val="{4DA7CD20-743D-41D7-A445-4859E782D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30C4"/>
    <w:pPr>
      <w:spacing w:before="160" w:after="0" w:line="336"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ZhlavChar">
    <w:name w:val="Záhlaví Char"/>
    <w:basedOn w:val="Standardnpsmoodstavce"/>
    <w:link w:val="Zhlav"/>
    <w:uiPriority w:val="99"/>
    <w:rsid w:val="00D06100"/>
    <w:rPr>
      <w:rFonts w:asciiTheme="majorHAnsi" w:hAnsiTheme="majorHAnsi"/>
      <w:sz w:val="28"/>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before="0"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Nevyeenzmnka">
    <w:name w:val="Unresolved Mention"/>
    <w:basedOn w:val="Standardnpsmoodstavce"/>
    <w:uiPriority w:val="99"/>
    <w:semiHidden/>
    <w:unhideWhenUsed/>
    <w:rsid w:val="00646600"/>
    <w:rPr>
      <w:color w:val="605E5C"/>
      <w:shd w:val="clear" w:color="auto" w:fill="E1DFDD"/>
    </w:rPr>
  </w:style>
  <w:style w:type="character" w:styleId="Odkaznakoment">
    <w:name w:val="annotation reference"/>
    <w:basedOn w:val="Standardnpsmoodstavce"/>
    <w:uiPriority w:val="99"/>
    <w:semiHidden/>
    <w:unhideWhenUsed/>
    <w:rsid w:val="000E75B9"/>
    <w:rPr>
      <w:sz w:val="16"/>
      <w:szCs w:val="16"/>
    </w:rPr>
  </w:style>
  <w:style w:type="paragraph" w:styleId="Textkomente">
    <w:name w:val="annotation text"/>
    <w:basedOn w:val="Normln"/>
    <w:link w:val="TextkomenteChar"/>
    <w:uiPriority w:val="99"/>
    <w:unhideWhenUsed/>
    <w:rsid w:val="000E75B9"/>
    <w:pPr>
      <w:spacing w:line="240" w:lineRule="auto"/>
    </w:pPr>
    <w:rPr>
      <w:sz w:val="20"/>
      <w:szCs w:val="20"/>
    </w:rPr>
  </w:style>
  <w:style w:type="character" w:customStyle="1" w:styleId="TextkomenteChar">
    <w:name w:val="Text komentáře Char"/>
    <w:basedOn w:val="Standardnpsmoodstavce"/>
    <w:link w:val="Textkomente"/>
    <w:uiPriority w:val="99"/>
    <w:rsid w:val="000E75B9"/>
    <w:rPr>
      <w:sz w:val="20"/>
      <w:szCs w:val="20"/>
    </w:rPr>
  </w:style>
  <w:style w:type="paragraph" w:styleId="Pedmtkomente">
    <w:name w:val="annotation subject"/>
    <w:basedOn w:val="Textkomente"/>
    <w:next w:val="Textkomente"/>
    <w:link w:val="PedmtkomenteChar"/>
    <w:uiPriority w:val="99"/>
    <w:semiHidden/>
    <w:unhideWhenUsed/>
    <w:rsid w:val="000E75B9"/>
    <w:rPr>
      <w:b/>
      <w:bCs/>
    </w:rPr>
  </w:style>
  <w:style w:type="character" w:customStyle="1" w:styleId="PedmtkomenteChar">
    <w:name w:val="Předmět komentáře Char"/>
    <w:basedOn w:val="TextkomenteChar"/>
    <w:link w:val="Pedmtkomente"/>
    <w:uiPriority w:val="99"/>
    <w:semiHidden/>
    <w:rsid w:val="000E75B9"/>
    <w:rPr>
      <w:b/>
      <w:bCs/>
      <w:sz w:val="20"/>
      <w:szCs w:val="20"/>
    </w:rPr>
  </w:style>
  <w:style w:type="character" w:styleId="Sledovanodkaz">
    <w:name w:val="FollowedHyperlink"/>
    <w:basedOn w:val="Standardnpsmoodstavce"/>
    <w:uiPriority w:val="99"/>
    <w:semiHidden/>
    <w:unhideWhenUsed/>
    <w:rsid w:val="007754D2"/>
    <w:rPr>
      <w:color w:val="954F72" w:themeColor="followedHyperlink"/>
      <w:u w:val="single"/>
    </w:rPr>
  </w:style>
  <w:style w:type="character" w:customStyle="1" w:styleId="cf01">
    <w:name w:val="cf01"/>
    <w:basedOn w:val="Standardnpsmoodstavce"/>
    <w:rsid w:val="002F6F9B"/>
    <w:rPr>
      <w:rFonts w:ascii="Segoe UI" w:hAnsi="Segoe UI" w:cs="Segoe UI" w:hint="default"/>
      <w:sz w:val="18"/>
      <w:szCs w:val="18"/>
    </w:rPr>
  </w:style>
  <w:style w:type="character" w:styleId="Zdraznn">
    <w:name w:val="Emphasis"/>
    <w:basedOn w:val="Standardnpsmoodstavce"/>
    <w:uiPriority w:val="20"/>
    <w:qFormat/>
    <w:rsid w:val="0024736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228267498">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32053755">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26" Type="http://schemas.openxmlformats.org/officeDocument/2006/relationships/hyperlink" Target="https://github.com/openai/CLIP" TargetMode="External"/><Relationship Id="rId21" Type="http://schemas.openxmlformats.org/officeDocument/2006/relationships/hyperlink" Target="https://www.rascasone.com/cs/blog/strojove-uceni-ml-metody-klasifikace" TargetMode="External"/><Relationship Id="rId42" Type="http://schemas.openxmlformats.org/officeDocument/2006/relationships/hyperlink" Target="https://www.androidauthority.com/how-to-use-midjourney-3324547/" TargetMode="External"/><Relationship Id="rId47" Type="http://schemas.openxmlformats.org/officeDocument/2006/relationships/hyperlink" Target="https://buildspace.so/notes/stable-diffusion-vs-midjourney-vs-dalle-2" TargetMode="External"/><Relationship Id="rId63" Type="http://schemas.openxmlformats.org/officeDocument/2006/relationships/hyperlink" Target="https://stable-diffusion-art.com/prompt-guide/" TargetMode="External"/><Relationship Id="rId68" Type="http://schemas.openxmlformats.org/officeDocument/2006/relationships/hyperlink" Target="https://www.technologyreview.com/2022/09/16/1059598/this-artist-is-dominating-ai-generated-art-and-hes-not-happy-about-it/" TargetMode="External"/><Relationship Id="rId84" Type="http://schemas.openxmlformats.org/officeDocument/2006/relationships/hyperlink" Target="https://arxiv.org/pdf/2105.06219.pdf" TargetMode="External"/><Relationship Id="rId16" Type="http://schemas.openxmlformats.org/officeDocument/2006/relationships/hyperlink" Target="https://www.computerworld.cz/clanky/strojove-uceni-ve-firemnim-it/" TargetMode="External"/><Relationship Id="rId11" Type="http://schemas.openxmlformats.org/officeDocument/2006/relationships/hyperlink" Target="https://cs.wikipedia.org/wiki/Strojov%C3%A9_u%C4%8Den%C3%AD" TargetMode="External"/><Relationship Id="rId32" Type="http://schemas.openxmlformats.org/officeDocument/2006/relationships/hyperlink" Target="https://mpost.io/cs/chatgpt-can-solve-simple-machine-learning-tasks-as-classification-and-categorization/" TargetMode="External"/><Relationship Id="rId37" Type="http://schemas.openxmlformats.org/officeDocument/2006/relationships/hyperlink" Target="https://www.engadget.com/google-imagen-text-to-image-ai-unprecedented-photorealism-144205123.html?guccounter=1&amp;guce_referrer=aHR0cHM6Ly93d3cuYmluZy5jb20v&amp;guce_referrer_sig=AQAAAEgyKVs7Yd_u3bMQjpYtMqbmnkhNqZsY9KaFqPzSSymmCIimAs6NBEYxQeGi2Hco4JhpSDnUibtC4a2JGilXZ2ttDUQ0--tuebrE8HZrbUtDIL1YSn1Xt-GyIut8PoalOtpi3v1k0kwQMLAYPXwd0ZXk0RLRtw3BH0oIKNhfC6fr" TargetMode="External"/><Relationship Id="rId53" Type="http://schemas.openxmlformats.org/officeDocument/2006/relationships/hyperlink" Target="https://www.youtube.com/watch?v=b8xWjrzTAPY" TargetMode="External"/><Relationship Id="rId58" Type="http://schemas.openxmlformats.org/officeDocument/2006/relationships/hyperlink" Target="https://scale.com/guides/diffusion-models-guide" TargetMode="External"/><Relationship Id="rId74" Type="http://schemas.openxmlformats.org/officeDocument/2006/relationships/hyperlink" Target="https://en.wikipedia.org/wiki/Stable_Diffusion" TargetMode="External"/><Relationship Id="rId79" Type="http://schemas.openxmlformats.org/officeDocument/2006/relationships/hyperlink" Target="https://en.wikipedia.org/wiki/Stable_Diffusion" TargetMode="External"/><Relationship Id="rId5" Type="http://schemas.openxmlformats.org/officeDocument/2006/relationships/hyperlink" Target="https://cs.joecomp.com/what-is-deep-learning-and-neural-network" TargetMode="External"/><Relationship Id="rId19" Type="http://schemas.openxmlformats.org/officeDocument/2006/relationships/hyperlink" Target="https://cs.wikipedia.org/wiki/Strojov%C3%A9_u%C4%8Den%C3%AD" TargetMode="External"/><Relationship Id="rId14" Type="http://schemas.openxmlformats.org/officeDocument/2006/relationships/hyperlink" Target="https://www.rascasone.com/cs/blog/strojove-uceni-ml-metody-klasifikace" TargetMode="External"/><Relationship Id="rId22" Type="http://schemas.openxmlformats.org/officeDocument/2006/relationships/hyperlink" Target="https://github.com/gwang-kim/DiffusionCLIP" TargetMode="External"/><Relationship Id="rId27" Type="http://schemas.openxmlformats.org/officeDocument/2006/relationships/hyperlink" Target="https://lilianweng.github.io/posts/2021-07-11-diffusion-models/" TargetMode="External"/><Relationship Id="rId30" Type="http://schemas.openxmlformats.org/officeDocument/2006/relationships/hyperlink" Target="https://aidetem.cz/slovnicek-pojmu-umele-inteligence/" TargetMode="External"/><Relationship Id="rId35" Type="http://schemas.openxmlformats.org/officeDocument/2006/relationships/hyperlink" Target="https://scale.com/guides/diffusion-models-guide" TargetMode="External"/><Relationship Id="rId43" Type="http://schemas.openxmlformats.org/officeDocument/2006/relationships/hyperlink" Target="https://buildspace.so/notes/stable-diffusion-vs-midjourney-vs-dalle-2" TargetMode="External"/><Relationship Id="rId48" Type="http://schemas.openxmlformats.org/officeDocument/2006/relationships/hyperlink" Target="https://github.com/AUTOMATIC1111/stable-diffusion-webui" TargetMode="External"/><Relationship Id="rId56" Type="http://schemas.openxmlformats.org/officeDocument/2006/relationships/hyperlink" Target="https://www.fotor.com/blog/stable-diffusion-prompts/" TargetMode="External"/><Relationship Id="rId64" Type="http://schemas.openxmlformats.org/officeDocument/2006/relationships/hyperlink" Target="https://www.fotor.com/blog/stable-diffusion-prompts/" TargetMode="External"/><Relationship Id="rId69" Type="http://schemas.openxmlformats.org/officeDocument/2006/relationships/hyperlink" Target="https://stable-diffusion-art.com/prompt-guide/" TargetMode="External"/><Relationship Id="rId77" Type="http://schemas.openxmlformats.org/officeDocument/2006/relationships/hyperlink" Target="https://www.howtogeek.com/833169/how-to-write-an-awesome-stable-diffusion-prompt/" TargetMode="External"/><Relationship Id="rId8" Type="http://schemas.openxmlformats.org/officeDocument/2006/relationships/hyperlink" Target="https://ai.stackexchange.com/questions/28524/can-people-use-neural-networks-without-providing-the-set-of-training-data" TargetMode="External"/><Relationship Id="rId51" Type="http://schemas.openxmlformats.org/officeDocument/2006/relationships/hyperlink" Target="https://www.youtube.com/watch?v=b8xWjrzTAPY" TargetMode="External"/><Relationship Id="rId72" Type="http://schemas.openxmlformats.org/officeDocument/2006/relationships/hyperlink" Target="https://www.greataiprompts.com/imageprompt/ai-prompts-for-high-quality-realistic-photography-portraits/" TargetMode="External"/><Relationship Id="rId80" Type="http://schemas.openxmlformats.org/officeDocument/2006/relationships/hyperlink" Target="https://en.wikipedia.org/wiki/Text-to-image_model" TargetMode="External"/><Relationship Id="rId85" Type="http://schemas.openxmlformats.org/officeDocument/2006/relationships/hyperlink" Target="https://stable-diffusion-art.com/inpainting_basics/" TargetMode="External"/><Relationship Id="rId3" Type="http://schemas.openxmlformats.org/officeDocument/2006/relationships/hyperlink" Target="https://it-slovnik.cz/pojem/neuronova-sit" TargetMode="External"/><Relationship Id="rId12" Type="http://schemas.openxmlformats.org/officeDocument/2006/relationships/hyperlink" Target="https://www.kiv.zcu.cz/studies/predmety/uzi/Folie_ZS/Stroj_uceni.pdf" TargetMode="External"/><Relationship Id="rId17" Type="http://schemas.openxmlformats.org/officeDocument/2006/relationships/hyperlink" Target="https://is.muni.cz/th/rr91b/Stastny_Petr.pdf" TargetMode="External"/><Relationship Id="rId25" Type="http://schemas.openxmlformats.org/officeDocument/2006/relationships/hyperlink" Target="https://openai.com/research/clip" TargetMode="External"/><Relationship Id="rId33" Type="http://schemas.openxmlformats.org/officeDocument/2006/relationships/hyperlink" Target="https://scale.com/guides/diffusion-models-guide" TargetMode="External"/><Relationship Id="rId38" Type="http://schemas.openxmlformats.org/officeDocument/2006/relationships/hyperlink" Target="https://gadgetstouse.com/blog/2023/03/04/google-ai-test-kitchen-register/" TargetMode="External"/><Relationship Id="rId46" Type="http://schemas.openxmlformats.org/officeDocument/2006/relationships/hyperlink" Target="https://youtu.be/b8xWjrzTAPY" TargetMode="External"/><Relationship Id="rId59" Type="http://schemas.openxmlformats.org/officeDocument/2006/relationships/hyperlink" Target="https://stable-diffusion-art.com/prompt-guide/" TargetMode="External"/><Relationship Id="rId67" Type="http://schemas.openxmlformats.org/officeDocument/2006/relationships/hyperlink" Target="https://stable-diffusion-art.com/prompt-guide/" TargetMode="External"/><Relationship Id="rId20" Type="http://schemas.openxmlformats.org/officeDocument/2006/relationships/hyperlink" Target="https://cs.wikipedia.org/wiki/Strojov%C3%A9_u%C4%8Den%C3%AD" TargetMode="External"/><Relationship Id="rId41" Type="http://schemas.openxmlformats.org/officeDocument/2006/relationships/hyperlink" Target="https://buildspace.so/notes/stable-diffusion-vs-midjourney-vs-dalle-2" TargetMode="External"/><Relationship Id="rId54" Type="http://schemas.openxmlformats.org/officeDocument/2006/relationships/hyperlink" Target="https://www.howtogeek.com/833169/how-to-write-an-awesome-stable-diffusion-prompt/" TargetMode="External"/><Relationship Id="rId62" Type="http://schemas.openxmlformats.org/officeDocument/2006/relationships/hyperlink" Target="https://stable-diffusion-art.com/prompt-guide/" TargetMode="External"/><Relationship Id="rId70" Type="http://schemas.openxmlformats.org/officeDocument/2006/relationships/hyperlink" Target="https://www.greataiprompts.com/imageprompt/ai-prompts-for-high-quality-realistic-photography-portraits/" TargetMode="External"/><Relationship Id="rId75" Type="http://schemas.openxmlformats.org/officeDocument/2006/relationships/hyperlink" Target="https://stable-diffusion-art.com/how-negative-prompt-work/" TargetMode="External"/><Relationship Id="rId83" Type="http://schemas.openxmlformats.org/officeDocument/2006/relationships/hyperlink" Target="https://blog.roboflow.com/stable-diffusion-image-to-image-pipeline/" TargetMode="External"/><Relationship Id="rId1" Type="http://schemas.openxmlformats.org/officeDocument/2006/relationships/hyperlink" Target="https://en.wikipedia.org/wiki/Stable_Diffusion" TargetMode="External"/><Relationship Id="rId6" Type="http://schemas.openxmlformats.org/officeDocument/2006/relationships/hyperlink" Target="https://cs.wikipedia.org/wiki/Um%C4%9Bl%C3%A1_neuronov%C3%A1_s%C3%AD%C5%A5" TargetMode="External"/><Relationship Id="rId15" Type="http://schemas.openxmlformats.org/officeDocument/2006/relationships/hyperlink" Target="https://www.rascasone.com/cs/blog/strojove-uceni-ml-metody-klasifikace" TargetMode="External"/><Relationship Id="rId23" Type="http://schemas.openxmlformats.org/officeDocument/2006/relationships/hyperlink" Target="https://arxiv.org/abs/2110.02711" TargetMode="External"/><Relationship Id="rId28" Type="http://schemas.openxmlformats.org/officeDocument/2006/relationships/hyperlink" Target="https://www.assemblyai.com/blog/diffusion-models-for-machine-learning-introduction/" TargetMode="External"/><Relationship Id="rId36" Type="http://schemas.openxmlformats.org/officeDocument/2006/relationships/hyperlink" Target="https://www.zive.cz/clanky/vyzkouseli-jsme-dall-e-2-nocni-muru-vsech-grafiku-umela-inteligence-zvladne-narocne-kolaze-a-ma-smysl-pro-humor/sc-3-a-217633/default.aspx" TargetMode="External"/><Relationship Id="rId49" Type="http://schemas.openxmlformats.org/officeDocument/2006/relationships/hyperlink" Target="https://en.wikipedia.org/wiki/Stable_Diffusion" TargetMode="External"/><Relationship Id="rId57" Type="http://schemas.openxmlformats.org/officeDocument/2006/relationships/hyperlink" Target="https://stable-diffusion-art.com/prompt-guide/" TargetMode="External"/><Relationship Id="rId10" Type="http://schemas.openxmlformats.org/officeDocument/2006/relationships/hyperlink" Target="https://www.sap.com/cz/products/artificial-intelligence/what-is-machine-learning.html" TargetMode="External"/><Relationship Id="rId31" Type="http://schemas.openxmlformats.org/officeDocument/2006/relationships/hyperlink" Target="https://techfeed.cz/porad/techfeed/obrazky-generovane-ai-k-cemu-jsou-dobre-a-o-co-jde" TargetMode="External"/><Relationship Id="rId44" Type="http://schemas.openxmlformats.org/officeDocument/2006/relationships/hyperlink" Target="https://scale.com/guides/diffusion-models-guide" TargetMode="External"/><Relationship Id="rId52" Type="http://schemas.openxmlformats.org/officeDocument/2006/relationships/hyperlink" Target="https://www.fotor.com/blog/stable-diffusion-prompts/" TargetMode="External"/><Relationship Id="rId60" Type="http://schemas.openxmlformats.org/officeDocument/2006/relationships/hyperlink" Target="https://stable-diffusion-art.com/prompt-guide/" TargetMode="External"/><Relationship Id="rId65" Type="http://schemas.openxmlformats.org/officeDocument/2006/relationships/hyperlink" Target="https://www.kooness.com/posts/magazine/what-does-medium-mean-in-art" TargetMode="External"/><Relationship Id="rId73" Type="http://schemas.openxmlformats.org/officeDocument/2006/relationships/hyperlink" Target="https://stable-diffusion-art.com/how-to-use-negative-prompts/" TargetMode="External"/><Relationship Id="rId78" Type="http://schemas.openxmlformats.org/officeDocument/2006/relationships/hyperlink" Target="https://stable-diffusion-art.com/how-to-use-negative-prompts/" TargetMode="External"/><Relationship Id="rId81" Type="http://schemas.openxmlformats.org/officeDocument/2006/relationships/hyperlink" Target="https://huggingface.co/docs/diffusers/api/pipelines/stable_diffusion/text2img" TargetMode="External"/><Relationship Id="rId86" Type="http://schemas.openxmlformats.org/officeDocument/2006/relationships/hyperlink" Target="https://scale.com/guides/diffusion-models-guide#diffusion-models:-additional-capabilities-and-tooling" TargetMode="External"/><Relationship Id="rId4" Type="http://schemas.openxmlformats.org/officeDocument/2006/relationships/hyperlink" Target="https://bing.com/search?q=co+je+neuronov%c3%a1+s%c3%ad%c5%a5" TargetMode="External"/><Relationship Id="rId9" Type="http://schemas.openxmlformats.org/officeDocument/2006/relationships/hyperlink" Target="https://cs.joecomp.com/what-is-deep-learning-and-neural-network" TargetMode="External"/><Relationship Id="rId13" Type="http://schemas.openxmlformats.org/officeDocument/2006/relationships/hyperlink" Target="https://cs.wikipedia.org/wiki/U%C4%8Den%C3%AD_s_u%C4%8Ditelem" TargetMode="External"/><Relationship Id="rId18" Type="http://schemas.openxmlformats.org/officeDocument/2006/relationships/hyperlink" Target="https://www.rascasone.com/cs/blog/strojove-uceni-ml-metody-klasifikace" TargetMode="External"/><Relationship Id="rId39" Type="http://schemas.openxmlformats.org/officeDocument/2006/relationships/hyperlink" Target="https://scale.com/guides/diffusion-models-guide" TargetMode="External"/><Relationship Id="rId34" Type="http://schemas.openxmlformats.org/officeDocument/2006/relationships/hyperlink" Target="https://openai.com/product/dall-e-2" TargetMode="External"/><Relationship Id="rId50" Type="http://schemas.openxmlformats.org/officeDocument/2006/relationships/hyperlink" Target="https://stable-diffusion-art.com/prompt-guide/" TargetMode="External"/><Relationship Id="rId55" Type="http://schemas.openxmlformats.org/officeDocument/2006/relationships/hyperlink" Target="https://www.fotor.com/blog/stable-diffusion-prompts/" TargetMode="External"/><Relationship Id="rId76" Type="http://schemas.openxmlformats.org/officeDocument/2006/relationships/hyperlink" Target="https://stable-diffusion-art.com/prompt-guide/" TargetMode="External"/><Relationship Id="rId7" Type="http://schemas.openxmlformats.org/officeDocument/2006/relationships/hyperlink" Target="https://cs.education-wiki.com/3361458-what-is-neural-networks" TargetMode="External"/><Relationship Id="rId71" Type="http://schemas.openxmlformats.org/officeDocument/2006/relationships/hyperlink" Target="https://stable-diffusion-art.com/prompt-guide/" TargetMode="External"/><Relationship Id="rId2" Type="http://schemas.openxmlformats.org/officeDocument/2006/relationships/hyperlink" Target="https://www.howtogeek.com/830179/how-to-run-stable-diffusion-on-your-pc-to-generate-ai-images/" TargetMode="External"/><Relationship Id="rId29" Type="http://schemas.openxmlformats.org/officeDocument/2006/relationships/hyperlink" Target="https://www.assemblyai.com/blog/diffusion-models-for-machine-learning-introduction/" TargetMode="External"/><Relationship Id="rId24" Type="http://schemas.openxmlformats.org/officeDocument/2006/relationships/hyperlink" Target="https://blog.roboflow.com/how-to-use-openai-clip/" TargetMode="External"/><Relationship Id="rId40" Type="http://schemas.openxmlformats.org/officeDocument/2006/relationships/hyperlink" Target="https://cs.wikipedia.org/wiki/Midjourney" TargetMode="External"/><Relationship Id="rId45" Type="http://schemas.openxmlformats.org/officeDocument/2006/relationships/hyperlink" Target="https://en.wikipedia.org/wiki/Stable_Diffusion" TargetMode="External"/><Relationship Id="rId66" Type="http://schemas.openxmlformats.org/officeDocument/2006/relationships/hyperlink" Target="https://stable-diffusion-art.com/prompt-guide/" TargetMode="External"/><Relationship Id="rId87" Type="http://schemas.openxmlformats.org/officeDocument/2006/relationships/hyperlink" Target="https://en.wikipedia.org/wiki/Inpainting" TargetMode="External"/><Relationship Id="rId61" Type="http://schemas.openxmlformats.org/officeDocument/2006/relationships/hyperlink" Target="https://stable-diffusion-art.com/prompt-guide/" TargetMode="External"/><Relationship Id="rId82" Type="http://schemas.openxmlformats.org/officeDocument/2006/relationships/hyperlink" Target="https://www.sciencedirect.com/topics/engineering/image-translation"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yperlink" Target="https://www.sap.com/cz/insights/what-is-machine-learning.html" TargetMode="External"/><Relationship Id="rId26" Type="http://schemas.openxmlformats.org/officeDocument/2006/relationships/image" Target="media/image7.jpeg"/><Relationship Id="rId39" Type="http://schemas.microsoft.com/office/2007/relationships/hdphoto" Target="media/hdphoto4.wdp"/><Relationship Id="rId21" Type="http://schemas.openxmlformats.org/officeDocument/2006/relationships/image" Target="media/image4.png"/><Relationship Id="rId34" Type="http://schemas.microsoft.com/office/2007/relationships/hdphoto" Target="media/hdphoto3.wdp"/><Relationship Id="rId42" Type="http://schemas.openxmlformats.org/officeDocument/2006/relationships/image" Target="media/image21.jpeg"/><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0.jpeg"/><Relationship Id="rId11" Type="http://schemas.openxmlformats.org/officeDocument/2006/relationships/header" Target="header1.xml"/><Relationship Id="rId24" Type="http://schemas.openxmlformats.org/officeDocument/2006/relationships/image" Target="media/image6.jpeg"/><Relationship Id="rId32" Type="http://schemas.openxmlformats.org/officeDocument/2006/relationships/image" Target="media/image13.jpeg"/><Relationship Id="rId37" Type="http://schemas.openxmlformats.org/officeDocument/2006/relationships/image" Target="media/image17.jpeg"/><Relationship Id="rId40" Type="http://schemas.openxmlformats.org/officeDocument/2006/relationships/image" Target="media/image19.jpeg"/><Relationship Id="rId45" Type="http://schemas.microsoft.com/office/2007/relationships/hdphoto" Target="media/hdphoto5.wdp"/><Relationship Id="rId53" Type="http://schemas.openxmlformats.org/officeDocument/2006/relationships/image" Target="media/image3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svg"/><Relationship Id="rId14" Type="http://schemas.microsoft.com/office/2011/relationships/commentsExtended" Target="commentsExtended.xml"/><Relationship Id="rId22" Type="http://schemas.microsoft.com/office/2007/relationships/hdphoto" Target="media/hdphoto2.wdp"/><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5.jpeg"/><Relationship Id="rId43" Type="http://schemas.openxmlformats.org/officeDocument/2006/relationships/image" Target="media/image22.png"/><Relationship Id="rId48" Type="http://schemas.openxmlformats.org/officeDocument/2006/relationships/image" Target="media/image26.png"/><Relationship Id="rId56"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stability.ai/blog/stable-diffusion-v2-release" TargetMode="External"/><Relationship Id="rId25" Type="http://schemas.openxmlformats.org/officeDocument/2006/relationships/footer" Target="footer3.xm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4.png"/><Relationship Id="rId20" Type="http://schemas.microsoft.com/office/2007/relationships/hdphoto" Target="media/hdphoto1.wdp"/><Relationship Id="rId41" Type="http://schemas.openxmlformats.org/officeDocument/2006/relationships/image" Target="media/image20.jpeg"/><Relationship Id="rId54"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5.jpeg"/><Relationship Id="rId28" Type="http://schemas.openxmlformats.org/officeDocument/2006/relationships/image" Target="media/image9.jpeg"/><Relationship Id="rId36" Type="http://schemas.openxmlformats.org/officeDocument/2006/relationships/image" Target="media/image16.jpeg"/><Relationship Id="rId49" Type="http://schemas.microsoft.com/office/2007/relationships/hdphoto" Target="media/hdphoto6.wdp"/><Relationship Id="rId57"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12.jpeg"/><Relationship Id="rId44" Type="http://schemas.openxmlformats.org/officeDocument/2006/relationships/image" Target="media/image23.png"/><Relationship Id="rId52"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wnloads\&#352;ablonaMP2021%2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5132BD27084A67A17E2CB0E50BE316"/>
        <w:category>
          <w:name w:val="Obecné"/>
          <w:gallery w:val="placeholder"/>
        </w:category>
        <w:types>
          <w:type w:val="bbPlcHdr"/>
        </w:types>
        <w:behaviors>
          <w:behavior w:val="content"/>
        </w:behaviors>
        <w:guid w:val="{6DF45AA6-1D24-4E25-8F2C-7065BB3846DC}"/>
      </w:docPartPr>
      <w:docPartBody>
        <w:p w:rsidR="00535B2C" w:rsidRDefault="00535B2C">
          <w:pPr>
            <w:pStyle w:val="305132BD27084A67A17E2CB0E50BE316"/>
          </w:pPr>
          <w:r w:rsidRPr="00DC335D">
            <w:rPr>
              <w:rStyle w:val="Zstupntext"/>
            </w:rPr>
            <w:t>[Autor]</w:t>
          </w:r>
        </w:p>
      </w:docPartBody>
    </w:docPart>
    <w:docPart>
      <w:docPartPr>
        <w:name w:val="709E895963DE4C20B9FDF2CE856C9F2D"/>
        <w:category>
          <w:name w:val="Obecné"/>
          <w:gallery w:val="placeholder"/>
        </w:category>
        <w:types>
          <w:type w:val="bbPlcHdr"/>
        </w:types>
        <w:behaviors>
          <w:behavior w:val="content"/>
        </w:behaviors>
        <w:guid w:val="{19F8ED83-6720-4B6E-BFE8-9DA9A473D7C0}"/>
      </w:docPartPr>
      <w:docPartBody>
        <w:p w:rsidR="00535B2C" w:rsidRDefault="00535B2C">
          <w:pPr>
            <w:pStyle w:val="709E895963DE4C20B9FDF2CE856C9F2D"/>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B2C"/>
    <w:rsid w:val="000F7B99"/>
    <w:rsid w:val="003245B3"/>
    <w:rsid w:val="003426F4"/>
    <w:rsid w:val="0046424A"/>
    <w:rsid w:val="00535B2C"/>
    <w:rsid w:val="008B276D"/>
    <w:rsid w:val="00A17A4C"/>
    <w:rsid w:val="00A423BB"/>
    <w:rsid w:val="00A5216D"/>
    <w:rsid w:val="00A7690F"/>
    <w:rsid w:val="00E93DA1"/>
    <w:rsid w:val="00FB3013"/>
    <w:rsid w:val="00FE0AD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305132BD27084A67A17E2CB0E50BE316">
    <w:name w:val="305132BD27084A67A17E2CB0E50BE316"/>
  </w:style>
  <w:style w:type="paragraph" w:customStyle="1" w:styleId="709E895963DE4C20B9FDF2CE856C9F2D">
    <w:name w:val="709E895963DE4C20B9FDF2CE856C9F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B0866B1-B5C7-4E89-B25E-E87FC44F8550}">
  <we:reference id="910b3606-c594-4269-ad46-839f729a249f" version="1.1.0.0" store="EXCatalog" storeType="EXCatalog"/>
  <we:alternateReferences>
    <we:reference id="WA104380992" version="1.1.0.0" store="cs-CZ"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Ste20</b:Tag>
    <b:SourceType>Book</b:SourceType>
    <b:Guid>{7FD56950-F5B1-470E-ADEA-0E0EF52C1522}</b:Guid>
    <b:Author>
      <b:Author>
        <b:NameList>
          <b:Person>
            <b:Last>Stehlík</b:Last>
            <b:First>Michal</b:First>
          </b:Person>
        </b:NameList>
      </b:Author>
    </b:Author>
    <b:Title>Návod k maturitním pracím 2020</b:Title>
    <b:Year>2020</b:Year>
    <b:City>Liberec</b:City>
    <b:Publisher>Albatros</b:Publisher>
    <b:RefOrder>1</b:RefOrder>
  </b:Source>
</b:Sources>
</file>

<file path=customXml/itemProps1.xml><?xml version="1.0" encoding="utf-8"?>
<ds:datastoreItem xmlns:ds="http://schemas.openxmlformats.org/officeDocument/2006/customXml" ds:itemID="{35B2B652-F245-4820-B658-790B60A35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 (3).dotx</Template>
  <TotalTime>1127</TotalTime>
  <Pages>35</Pages>
  <Words>6130</Words>
  <Characters>36171</Characters>
  <Application>Microsoft Office Word</Application>
  <DocSecurity>0</DocSecurity>
  <Lines>301</Lines>
  <Paragraphs>84</Paragraphs>
  <ScaleCrop>false</ScaleCrop>
  <HeadingPairs>
    <vt:vector size="2" baseType="variant">
      <vt:variant>
        <vt:lpstr>Název</vt:lpstr>
      </vt:variant>
      <vt:variant>
        <vt:i4>1</vt:i4>
      </vt:variant>
    </vt:vector>
  </HeadingPairs>
  <TitlesOfParts>
    <vt:vector size="1" baseType="lpstr">
      <vt:lpstr>Využití Stable Diffusion pro vytváření ilustrační grafiky</vt:lpstr>
    </vt:vector>
  </TitlesOfParts>
  <Company/>
  <LinksUpToDate>false</LinksUpToDate>
  <CharactersWithSpaces>42217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Využití Stable Diffusion pro vytváření ilustrační grafiky</dc:title>
  <dc:subject/>
  <dc:creator>Natálie Ryšavá</dc:creator>
  <cp:keywords/>
  <dc:description/>
  <cp:lastModifiedBy>Ryšavá Natálie (2020)</cp:lastModifiedBy>
  <cp:revision>72</cp:revision>
  <dcterms:created xsi:type="dcterms:W3CDTF">2023-05-26T15:36:00Z</dcterms:created>
  <dcterms:modified xsi:type="dcterms:W3CDTF">2023-05-27T22:57:00Z</dcterms:modified>
</cp:coreProperties>
</file>